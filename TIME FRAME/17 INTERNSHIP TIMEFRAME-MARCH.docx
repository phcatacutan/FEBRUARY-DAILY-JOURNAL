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518"/>
        <w:gridCol w:w="2073"/>
        <w:gridCol w:w="1457"/>
        <w:gridCol w:w="1955"/>
        <w:gridCol w:w="3602"/>
      </w:tblGrid>
      <w:tr w:rsidR="00DA48E8" w:rsidRPr="00FE4BD1" w:rsidTr="00FE4BD1">
        <w:trPr>
          <w:trHeight w:val="1166"/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FE4BD1" w:rsidRDefault="00E0232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E4BD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8F421EE" wp14:editId="18C66D39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FE4BD1" w:rsidRDefault="009B4680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b/>
                <w:sz w:val="32"/>
                <w:szCs w:val="32"/>
              </w:rPr>
              <w:t>INTERNSHIP</w:t>
            </w:r>
            <w:r w:rsidR="00032CFA" w:rsidRPr="00FE4BD1">
              <w:rPr>
                <w:rFonts w:ascii="Arial" w:hAnsi="Arial" w:cs="Arial"/>
                <w:b/>
                <w:sz w:val="32"/>
                <w:szCs w:val="32"/>
              </w:rPr>
              <w:t xml:space="preserve"> TIMEFRAME</w:t>
            </w:r>
          </w:p>
          <w:p w:rsidR="00AF309F" w:rsidRPr="00FE4BD1" w:rsidRDefault="00AF309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AF7B67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AF7B67" w:rsidRPr="00FE4BD1" w:rsidRDefault="003A0119" w:rsidP="00AB636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 xml:space="preserve">NAME OF </w:t>
            </w:r>
            <w:r w:rsidR="00032CFA" w:rsidRPr="00FE4BD1">
              <w:rPr>
                <w:rFonts w:ascii="Arial" w:hAnsi="Arial" w:cs="Arial"/>
                <w:b/>
                <w:sz w:val="16"/>
                <w:szCs w:val="16"/>
              </w:rPr>
              <w:t>STUDENT</w:t>
            </w:r>
            <w:r w:rsidR="00E02329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B6367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87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7B67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6876DB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6DB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YEAR AND COURSE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6DB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IV BSIT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NAME</w:t>
            </w:r>
          </w:p>
        </w:tc>
        <w:tc>
          <w:tcPr>
            <w:tcW w:w="908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BC78D5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DEPARTMENT OF PUBLIC WOKRS AND HIGHWAYS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ADDRESS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BC78D5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ALVEAR ST. LINGAYEN PANGASINAN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8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4,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5,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6,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7,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9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D351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MARCH 11,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MARCH 12,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MARCH 13,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MARCH 14,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15,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16,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D351C"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18,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19,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20,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MARCH </w:t>
            </w:r>
            <w:r w:rsidR="003D351C">
              <w:rPr>
                <w:rFonts w:ascii="Arial" w:hAnsi="Arial" w:cs="Arial"/>
                <w:b/>
                <w:sz w:val="16"/>
                <w:szCs w:val="16"/>
              </w:rPr>
              <w:t>22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3D351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0971ED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MARCH </w:t>
            </w:r>
            <w:r w:rsidR="003D351C">
              <w:rPr>
                <w:rFonts w:ascii="Arial" w:hAnsi="Arial" w:cs="Arial"/>
                <w:b/>
                <w:sz w:val="16"/>
                <w:szCs w:val="16"/>
              </w:rPr>
              <w:t>23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3D351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3D351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25,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26,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27,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28,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29,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7450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TOTAL NUMBER OF HOURS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9513B8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</w:t>
            </w:r>
            <w:bookmarkStart w:id="0" w:name="_GoBack"/>
            <w:bookmarkEnd w:id="0"/>
            <w:r w:rsidR="00FA089B">
              <w:rPr>
                <w:rFonts w:ascii="Arial" w:hAnsi="Arial" w:cs="Arial"/>
                <w:b/>
                <w:sz w:val="16"/>
                <w:szCs w:val="16"/>
              </w:rPr>
              <w:t>6 HOURS</w:t>
            </w:r>
          </w:p>
        </w:tc>
      </w:tr>
      <w:tr w:rsidR="00FA089B" w:rsidRPr="00FE4BD1" w:rsidTr="00FE4BD1">
        <w:trPr>
          <w:trHeight w:val="1302"/>
          <w:jc w:val="center"/>
        </w:trPr>
        <w:tc>
          <w:tcPr>
            <w:tcW w:w="1105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498C57B1" wp14:editId="280CF9A5">
                      <wp:simplePos x="0" y="0"/>
                      <wp:positionH relativeFrom="margin">
                        <wp:posOffset>2241550</wp:posOffset>
                      </wp:positionH>
                      <wp:positionV relativeFrom="margin">
                        <wp:posOffset>215900</wp:posOffset>
                      </wp:positionV>
                      <wp:extent cx="2324100" cy="558800"/>
                      <wp:effectExtent l="0" t="0" r="0" b="6350"/>
                      <wp:wrapTight wrapText="bothSides">
                        <wp:wrapPolygon edited="0">
                          <wp:start x="531" y="0"/>
                          <wp:lineTo x="531" y="21115"/>
                          <wp:lineTo x="21069" y="21115"/>
                          <wp:lineTo x="21069" y="0"/>
                          <wp:lineTo x="531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241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89B" w:rsidRPr="00712E2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CATACUTAN_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Student-Intern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A089B" w:rsidRPr="001624D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6.5pt;margin-top:17pt;width:183pt;height:44pt;z-index:-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" filled="f" stroked="f" strokeweight=".5pt">
                      <v:path arrowok="t"/>
                      <v:textbox style="mso-fit-shape-to-text:t">
                        <w:txbxContent>
                          <w:p w:rsidR="00FA089B" w:rsidRPr="00712E2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CATACUTAN_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Student-Intern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A089B" w:rsidRPr="001624D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FE4BD1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1608"/>
          <w:jc w:val="center"/>
        </w:trPr>
        <w:tc>
          <w:tcPr>
            <w:tcW w:w="5495" w:type="dxa"/>
            <w:gridSpan w:val="4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14D1E857" wp14:editId="53CB0A53">
                      <wp:simplePos x="0" y="0"/>
                      <wp:positionH relativeFrom="margin">
                        <wp:posOffset>579755</wp:posOffset>
                      </wp:positionH>
                      <wp:positionV relativeFrom="margin">
                        <wp:posOffset>371475</wp:posOffset>
                      </wp:positionV>
                      <wp:extent cx="220599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7" y="21115"/>
                          <wp:lineTo x="21017" y="0"/>
                          <wp:lineTo x="558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59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89B" w:rsidRPr="007B665A" w:rsidRDefault="00FA089B" w:rsidP="00F624BE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 xml:space="preserve">         ___MARY ROSE DE GUZMAN______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Internship /Practicum Subject Instructor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A089B" w:rsidRPr="001624D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45.65pt;margin-top:29.25pt;width:173.7pt;height:44pt;z-index:-2516464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FA089B" w:rsidRPr="007B665A" w:rsidRDefault="00FA089B" w:rsidP="00F624BE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 xml:space="preserve">         ___MARY ROSE DE GUZMAN______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Internship /Practicum Subject Instructor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A089B" w:rsidRPr="001624D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  <w:tc>
          <w:tcPr>
            <w:tcW w:w="55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F57FF40" wp14:editId="5DE7FFB5">
                      <wp:simplePos x="0" y="0"/>
                      <wp:positionH relativeFrom="margin">
                        <wp:posOffset>584835</wp:posOffset>
                      </wp:positionH>
                      <wp:positionV relativeFrom="margin">
                        <wp:posOffset>372110</wp:posOffset>
                      </wp:positionV>
                      <wp:extent cx="220599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7" y="21115"/>
                          <wp:lineTo x="21017" y="0"/>
                          <wp:lineTo x="558" y="0"/>
                        </wp:wrapPolygon>
                      </wp:wrapTight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59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89B" w:rsidRDefault="00FA089B" w:rsidP="00712E22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 ____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Company’s Authorized Representative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A089B" w:rsidRPr="001624D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46.05pt;margin-top:29.3pt;width:173.7pt;height:44pt;z-index:-2516454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" filled="f" stroked="f" strokeweight=".5pt">
                      <v:path arrowok="t"/>
                      <v:textbox style="mso-fit-shape-to-text:t">
                        <w:txbxContent>
                          <w:p w:rsidR="00FA089B" w:rsidRDefault="00FA089B" w:rsidP="00712E22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  ____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Company’s Authorized Representative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A089B" w:rsidRPr="001624D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FE4BD1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0608E6" w:rsidRDefault="000608E6"/>
    <w:sectPr w:rsidR="000608E6" w:rsidSect="002931CC">
      <w:headerReference w:type="default" r:id="rId8"/>
      <w:footerReference w:type="default" r:id="rId9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03E" w:rsidRDefault="0057503E" w:rsidP="00D36491">
      <w:pPr>
        <w:spacing w:after="0" w:line="240" w:lineRule="auto"/>
      </w:pPr>
      <w:r>
        <w:separator/>
      </w:r>
    </w:p>
  </w:endnote>
  <w:endnote w:type="continuationSeparator" w:id="0">
    <w:p w:rsidR="0057503E" w:rsidRDefault="0057503E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AF" w:rsidRPr="003174AF" w:rsidRDefault="003174AF" w:rsidP="003174AF">
    <w:pPr>
      <w:pStyle w:val="Footer"/>
      <w:rPr>
        <w:rFonts w:ascii="Arial" w:hAnsi="Arial" w:cs="Arial"/>
        <w:b/>
        <w:i/>
        <w:sz w:val="14"/>
        <w:szCs w:val="14"/>
      </w:rPr>
    </w:pPr>
  </w:p>
  <w:p w:rsidR="003174AF" w:rsidRDefault="003174AF">
    <w:pPr>
      <w:pStyle w:val="Footer"/>
    </w:pPr>
  </w:p>
  <w:p w:rsidR="003174AF" w:rsidRDefault="00317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03E" w:rsidRDefault="0057503E" w:rsidP="00D36491">
      <w:pPr>
        <w:spacing w:after="0" w:line="240" w:lineRule="auto"/>
      </w:pPr>
      <w:r>
        <w:separator/>
      </w:r>
    </w:p>
  </w:footnote>
  <w:footnote w:type="continuationSeparator" w:id="0">
    <w:p w:rsidR="0057503E" w:rsidRDefault="0057503E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F" w:rsidRDefault="009B4680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AF309F">
      <w:rPr>
        <w:rFonts w:ascii="Arial" w:hAnsi="Arial" w:cs="Arial"/>
        <w:i/>
        <w:sz w:val="14"/>
        <w:szCs w:val="14"/>
      </w:rPr>
      <w:t>T-17</w:t>
    </w:r>
  </w:p>
  <w:p w:rsidR="00AF309F" w:rsidRDefault="00AF309F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AF309F" w:rsidRPr="00477E80" w:rsidRDefault="00AF309F" w:rsidP="00AF309F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29"/>
    <w:rsid w:val="00011ABD"/>
    <w:rsid w:val="00032CFA"/>
    <w:rsid w:val="0003620C"/>
    <w:rsid w:val="000608E6"/>
    <w:rsid w:val="000971ED"/>
    <w:rsid w:val="000A2936"/>
    <w:rsid w:val="000E1CC2"/>
    <w:rsid w:val="002304C5"/>
    <w:rsid w:val="002516BC"/>
    <w:rsid w:val="002931CC"/>
    <w:rsid w:val="00310A3A"/>
    <w:rsid w:val="003174AF"/>
    <w:rsid w:val="003240B9"/>
    <w:rsid w:val="00351BBF"/>
    <w:rsid w:val="00352AFD"/>
    <w:rsid w:val="003A0119"/>
    <w:rsid w:val="003D351C"/>
    <w:rsid w:val="003E3C1B"/>
    <w:rsid w:val="003F7743"/>
    <w:rsid w:val="00455850"/>
    <w:rsid w:val="004A577A"/>
    <w:rsid w:val="00550BBD"/>
    <w:rsid w:val="005564ED"/>
    <w:rsid w:val="0057503E"/>
    <w:rsid w:val="00600B0F"/>
    <w:rsid w:val="006876DB"/>
    <w:rsid w:val="00712E22"/>
    <w:rsid w:val="007558E9"/>
    <w:rsid w:val="00771D24"/>
    <w:rsid w:val="00780F79"/>
    <w:rsid w:val="007B665A"/>
    <w:rsid w:val="008B5CBB"/>
    <w:rsid w:val="009513B8"/>
    <w:rsid w:val="00963B8E"/>
    <w:rsid w:val="009B4680"/>
    <w:rsid w:val="00A8346E"/>
    <w:rsid w:val="00AA0F82"/>
    <w:rsid w:val="00AB6367"/>
    <w:rsid w:val="00AE037A"/>
    <w:rsid w:val="00AF309F"/>
    <w:rsid w:val="00AF7B67"/>
    <w:rsid w:val="00B775BC"/>
    <w:rsid w:val="00BC78D5"/>
    <w:rsid w:val="00C67B2D"/>
    <w:rsid w:val="00CE5A13"/>
    <w:rsid w:val="00D36491"/>
    <w:rsid w:val="00D47469"/>
    <w:rsid w:val="00DA48E8"/>
    <w:rsid w:val="00DC7DE0"/>
    <w:rsid w:val="00E02329"/>
    <w:rsid w:val="00E567B6"/>
    <w:rsid w:val="00EB614E"/>
    <w:rsid w:val="00EE5CB9"/>
    <w:rsid w:val="00F14642"/>
    <w:rsid w:val="00F23FED"/>
    <w:rsid w:val="00F4145C"/>
    <w:rsid w:val="00F624BE"/>
    <w:rsid w:val="00FA089B"/>
    <w:rsid w:val="00FE4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17%20On-The-Job%20Training%20Timefra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 On-The-Job Training Timeframe.dot</Template>
  <TotalTime>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win8</dc:creator>
  <cp:lastModifiedBy>Windows User</cp:lastModifiedBy>
  <cp:revision>4</cp:revision>
  <cp:lastPrinted>2017-02-15T02:59:00Z</cp:lastPrinted>
  <dcterms:created xsi:type="dcterms:W3CDTF">2019-05-15T16:45:00Z</dcterms:created>
  <dcterms:modified xsi:type="dcterms:W3CDTF">2019-05-15T17:02:00Z</dcterms:modified>
</cp:coreProperties>
</file>