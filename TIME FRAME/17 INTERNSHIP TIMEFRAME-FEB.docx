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518"/>
        <w:gridCol w:w="2073"/>
        <w:gridCol w:w="1457"/>
        <w:gridCol w:w="1955"/>
        <w:gridCol w:w="3602"/>
      </w:tblGrid>
      <w:tr w:rsidR="00DA48E8" w:rsidRPr="00FE4BD1" w:rsidTr="00FE4BD1">
        <w:trPr>
          <w:trHeight w:val="1166"/>
          <w:jc w:val="center"/>
        </w:trPr>
        <w:tc>
          <w:tcPr>
            <w:tcW w:w="14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FE4BD1" w:rsidRDefault="00E02329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E4BD1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8F421EE" wp14:editId="18C66D39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FE4BD1" w:rsidRDefault="009B4680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E4BD1">
              <w:rPr>
                <w:rFonts w:ascii="Arial" w:hAnsi="Arial" w:cs="Arial"/>
                <w:b/>
                <w:sz w:val="32"/>
                <w:szCs w:val="32"/>
              </w:rPr>
              <w:t>INTERNSHIP</w:t>
            </w:r>
            <w:r w:rsidR="00032CFA" w:rsidRPr="00FE4BD1">
              <w:rPr>
                <w:rFonts w:ascii="Arial" w:hAnsi="Arial" w:cs="Arial"/>
                <w:b/>
                <w:sz w:val="32"/>
                <w:szCs w:val="32"/>
              </w:rPr>
              <w:t xml:space="preserve"> TIMEFRAME</w:t>
            </w:r>
          </w:p>
          <w:p w:rsidR="00AF309F" w:rsidRPr="00FE4BD1" w:rsidRDefault="00AF309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E4BD1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AF7B67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AF7B67" w:rsidRPr="00FE4BD1" w:rsidRDefault="003A0119" w:rsidP="00AB636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 xml:space="preserve">NAME OF </w:t>
            </w:r>
            <w:r w:rsidR="00032CFA" w:rsidRPr="00FE4BD1">
              <w:rPr>
                <w:rFonts w:ascii="Arial" w:hAnsi="Arial" w:cs="Arial"/>
                <w:b/>
                <w:sz w:val="16"/>
                <w:szCs w:val="16"/>
              </w:rPr>
              <w:t>STUDENT</w:t>
            </w:r>
            <w:r w:rsidR="00E02329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AB6367">
              <w:rPr>
                <w:rFonts w:ascii="Arial" w:hAnsi="Arial" w:cs="Arial"/>
                <w:b/>
                <w:sz w:val="16"/>
                <w:szCs w:val="16"/>
              </w:rPr>
              <w:t>INTERN</w:t>
            </w:r>
          </w:p>
        </w:tc>
        <w:tc>
          <w:tcPr>
            <w:tcW w:w="9087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7B67" w:rsidRPr="00FE4BD1" w:rsidRDefault="00BC78D5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6876DB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76DB" w:rsidRPr="00FE4BD1" w:rsidRDefault="00032CFA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YEAR AND COURSE</w:t>
            </w:r>
          </w:p>
        </w:tc>
        <w:tc>
          <w:tcPr>
            <w:tcW w:w="9087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76DB" w:rsidRPr="00FE4BD1" w:rsidRDefault="00BC78D5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IV BSIT</w:t>
            </w:r>
          </w:p>
        </w:tc>
      </w:tr>
      <w:tr w:rsidR="00032CFA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2CFA" w:rsidRPr="00FE4BD1" w:rsidRDefault="00032CFA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COMPANY NAME</w:t>
            </w:r>
          </w:p>
        </w:tc>
        <w:tc>
          <w:tcPr>
            <w:tcW w:w="9087" w:type="dxa"/>
            <w:gridSpan w:val="4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32CFA" w:rsidRPr="00BC78D5" w:rsidRDefault="00BC78D5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78D5">
              <w:rPr>
                <w:rFonts w:ascii="Arial" w:hAnsi="Arial" w:cs="Arial"/>
                <w:b/>
                <w:sz w:val="16"/>
                <w:szCs w:val="16"/>
              </w:rPr>
              <w:t>DEPARTMENT OF PUBLIC WOKRS AND HIGHWAYS</w:t>
            </w:r>
          </w:p>
        </w:tc>
      </w:tr>
      <w:tr w:rsidR="00032CFA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2CFA" w:rsidRPr="00FE4BD1" w:rsidRDefault="00032CFA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COMPANY ADDRESS</w:t>
            </w:r>
          </w:p>
        </w:tc>
        <w:tc>
          <w:tcPr>
            <w:tcW w:w="9087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32CFA" w:rsidRPr="00BC78D5" w:rsidRDefault="00BC78D5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78D5">
              <w:rPr>
                <w:rFonts w:ascii="Arial" w:hAnsi="Arial" w:cs="Arial"/>
                <w:b/>
                <w:sz w:val="16"/>
                <w:szCs w:val="16"/>
              </w:rPr>
              <w:t>ALVEAR ST. LINGAYEN PANGASINAN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A0119" w:rsidRPr="00FE4BD1" w:rsidRDefault="00032CFA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9087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032CFA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032CFA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032CFA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FEBRUARY 6,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WEDNESDAY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FEBRUARY 7,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THURSDAY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FEBRUARY 8,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FRIDAY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2A256C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C78D5">
              <w:rPr>
                <w:rFonts w:ascii="Arial" w:hAnsi="Arial" w:cs="Arial"/>
                <w:b/>
                <w:sz w:val="16"/>
                <w:szCs w:val="16"/>
              </w:rPr>
              <w:t>FEBRUARY 11,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MONDAY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2A256C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C78D5">
              <w:rPr>
                <w:rFonts w:ascii="Arial" w:hAnsi="Arial" w:cs="Arial"/>
                <w:b/>
                <w:sz w:val="16"/>
                <w:szCs w:val="16"/>
              </w:rPr>
              <w:t>FEBRUARY 12,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TUESDAY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 HOURS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2A256C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C78D5">
              <w:rPr>
                <w:rFonts w:ascii="Arial" w:hAnsi="Arial" w:cs="Arial"/>
                <w:b/>
                <w:sz w:val="16"/>
                <w:szCs w:val="16"/>
              </w:rPr>
              <w:t>FEBRUARY 13,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WEDNESDAY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 HOURS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2A256C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C78D5">
              <w:rPr>
                <w:rFonts w:ascii="Arial" w:hAnsi="Arial" w:cs="Arial"/>
                <w:b/>
                <w:sz w:val="16"/>
                <w:szCs w:val="16"/>
              </w:rPr>
              <w:t>FEBRUARY 14,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THURSDAY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2A256C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C78D5">
              <w:rPr>
                <w:rFonts w:ascii="Arial" w:hAnsi="Arial" w:cs="Arial"/>
                <w:b/>
                <w:sz w:val="16"/>
                <w:szCs w:val="16"/>
              </w:rPr>
              <w:t>FEBRUARY 18,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MONDAY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2A256C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C78D5">
              <w:rPr>
                <w:rFonts w:ascii="Arial" w:hAnsi="Arial" w:cs="Arial"/>
                <w:b/>
                <w:sz w:val="16"/>
                <w:szCs w:val="16"/>
              </w:rPr>
              <w:t>FEBRUARY 19,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TUESDAY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 HOURS</w:t>
            </w: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2A256C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C78D5">
              <w:rPr>
                <w:rFonts w:ascii="Arial" w:hAnsi="Arial" w:cs="Arial"/>
                <w:b/>
                <w:sz w:val="16"/>
                <w:szCs w:val="16"/>
              </w:rPr>
              <w:t>FEBRUARY 20,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WEDNESDAY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 HOURS</w:t>
            </w: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2A256C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C78D5">
              <w:rPr>
                <w:rFonts w:ascii="Arial" w:hAnsi="Arial" w:cs="Arial"/>
                <w:b/>
                <w:sz w:val="16"/>
                <w:szCs w:val="16"/>
              </w:rPr>
              <w:t>FEBRUARY 21,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THURSDAY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 HOURS</w:t>
            </w: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2A256C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C78D5">
              <w:rPr>
                <w:rFonts w:ascii="Arial" w:hAnsi="Arial" w:cs="Arial"/>
                <w:b/>
                <w:sz w:val="16"/>
                <w:szCs w:val="16"/>
              </w:rPr>
              <w:t>FEBRUARY 22,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FRIDAY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 HOURS</w:t>
            </w: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2A256C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C78D5">
              <w:rPr>
                <w:rFonts w:ascii="Arial" w:hAnsi="Arial" w:cs="Arial"/>
                <w:b/>
                <w:sz w:val="16"/>
                <w:szCs w:val="16"/>
              </w:rPr>
              <w:t>FEBRUARY 26,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TUESDAY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2A256C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BC78D5">
              <w:rPr>
                <w:rFonts w:ascii="Arial" w:hAnsi="Arial" w:cs="Arial"/>
                <w:b/>
                <w:sz w:val="16"/>
                <w:szCs w:val="16"/>
              </w:rPr>
              <w:t>FEBRUARY 27,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WEDNESDAY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 HOURS</w:t>
            </w: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2A256C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0" w:name="_GoBack"/>
            <w:bookmarkEnd w:id="0"/>
            <w:r w:rsidR="00BC78D5">
              <w:rPr>
                <w:rFonts w:ascii="Arial" w:hAnsi="Arial" w:cs="Arial"/>
                <w:b/>
                <w:sz w:val="16"/>
                <w:szCs w:val="16"/>
              </w:rPr>
              <w:t>FEBRUARY 28,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THURSDAY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 HOURS</w:t>
            </w: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78D5" w:rsidRPr="00FE4BD1" w:rsidTr="00FE4BD1">
        <w:trPr>
          <w:trHeight w:val="284"/>
          <w:jc w:val="center"/>
        </w:trPr>
        <w:tc>
          <w:tcPr>
            <w:tcW w:w="7450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TOTAL NUMBER OF HOURS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C78D5" w:rsidRPr="00FE4BD1" w:rsidRDefault="00BC78D5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112 HOURS</w:t>
            </w:r>
          </w:p>
        </w:tc>
      </w:tr>
      <w:tr w:rsidR="00BC78D5" w:rsidRPr="00FE4BD1" w:rsidTr="00FE4BD1">
        <w:trPr>
          <w:trHeight w:val="1302"/>
          <w:jc w:val="center"/>
        </w:trPr>
        <w:tc>
          <w:tcPr>
            <w:tcW w:w="11052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BC78D5" w:rsidRPr="00FE4BD1" w:rsidRDefault="00BC78D5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BC78D5" w:rsidRPr="00FE4BD1" w:rsidRDefault="00BC78D5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1" allowOverlap="1" wp14:anchorId="0264196E" wp14:editId="553048EE">
                      <wp:simplePos x="0" y="0"/>
                      <wp:positionH relativeFrom="margin">
                        <wp:posOffset>2241550</wp:posOffset>
                      </wp:positionH>
                      <wp:positionV relativeFrom="margin">
                        <wp:posOffset>215900</wp:posOffset>
                      </wp:positionV>
                      <wp:extent cx="2324100" cy="558800"/>
                      <wp:effectExtent l="0" t="0" r="0" b="6350"/>
                      <wp:wrapTight wrapText="bothSides">
                        <wp:wrapPolygon edited="0">
                          <wp:start x="531" y="0"/>
                          <wp:lineTo x="531" y="21115"/>
                          <wp:lineTo x="21069" y="21115"/>
                          <wp:lineTo x="21069" y="0"/>
                          <wp:lineTo x="531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241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C78D5" w:rsidRPr="00712E22" w:rsidRDefault="00712E22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Pr="00712E22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ALDRIN P. CATACUTAN_</w:t>
                                  </w:r>
                                </w:p>
                                <w:p w:rsidR="00BC78D5" w:rsidRDefault="00BC78D5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Student-Intern</w:t>
                                  </w:r>
                                </w:p>
                                <w:p w:rsidR="00BC78D5" w:rsidRDefault="00BC78D5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BC78D5" w:rsidRPr="001624D2" w:rsidRDefault="00BC78D5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76.5pt;margin-top:17pt;width:183pt;height:44pt;z-index:-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" filled="f" stroked="f" strokeweight=".5pt">
                      <v:path arrowok="t"/>
                      <v:textbox style="mso-fit-shape-to-text:t">
                        <w:txbxContent>
                          <w:p w:rsidR="00BC78D5" w:rsidRPr="00712E22" w:rsidRDefault="00712E22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Pr="00712E22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ALDRIN P. CATACUTAN_</w:t>
                            </w:r>
                          </w:p>
                          <w:p w:rsidR="00BC78D5" w:rsidRDefault="00BC78D5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Student-Intern</w:t>
                            </w:r>
                          </w:p>
                          <w:p w:rsidR="00BC78D5" w:rsidRDefault="00BC78D5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BC78D5" w:rsidRPr="001624D2" w:rsidRDefault="00BC78D5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FE4BD1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</w:p>
          <w:p w:rsidR="00BC78D5" w:rsidRPr="00FE4BD1" w:rsidRDefault="00BC78D5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78D5" w:rsidRPr="00FE4BD1" w:rsidTr="00FE4BD1">
        <w:trPr>
          <w:trHeight w:val="1608"/>
          <w:jc w:val="center"/>
        </w:trPr>
        <w:tc>
          <w:tcPr>
            <w:tcW w:w="5495" w:type="dxa"/>
            <w:gridSpan w:val="4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BC78D5" w:rsidRPr="00FE4BD1" w:rsidRDefault="00BC78D5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BC78D5" w:rsidRPr="00FE4BD1" w:rsidRDefault="00BC78D5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920" behindDoc="1" locked="0" layoutInCell="1" allowOverlap="1" wp14:anchorId="386AC69A" wp14:editId="7351E140">
                      <wp:simplePos x="0" y="0"/>
                      <wp:positionH relativeFrom="margin">
                        <wp:posOffset>579755</wp:posOffset>
                      </wp:positionH>
                      <wp:positionV relativeFrom="margin">
                        <wp:posOffset>371475</wp:posOffset>
                      </wp:positionV>
                      <wp:extent cx="2205990" cy="558800"/>
                      <wp:effectExtent l="0" t="0" r="0" b="6350"/>
                      <wp:wrapTight wrapText="bothSides">
                        <wp:wrapPolygon edited="0">
                          <wp:start x="558" y="0"/>
                          <wp:lineTo x="558" y="21115"/>
                          <wp:lineTo x="21017" y="21115"/>
                          <wp:lineTo x="21017" y="0"/>
                          <wp:lineTo x="558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599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C78D5" w:rsidRPr="007B665A" w:rsidRDefault="00712E22" w:rsidP="00F624BE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 xml:space="preserve">         </w:t>
                                  </w:r>
                                  <w:r w:rsidR="00F624BE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="00BC78D5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</w:t>
                                  </w:r>
                                  <w:r w:rsidR="00F624BE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MARY ROSE DE GUZMAN____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</w:t>
                                  </w:r>
                                </w:p>
                                <w:p w:rsidR="00BC78D5" w:rsidRDefault="00BC78D5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Internship /Practicum Subject Instructor</w:t>
                                  </w:r>
                                </w:p>
                                <w:p w:rsidR="00BC78D5" w:rsidRDefault="00BC78D5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BC78D5" w:rsidRPr="001624D2" w:rsidRDefault="00BC78D5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45.65pt;margin-top:29.25pt;width:173.7pt;height:44pt;z-index:-2516505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BC78D5" w:rsidRPr="007B665A" w:rsidRDefault="00712E22" w:rsidP="00F624BE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 xml:space="preserve">         </w:t>
                            </w:r>
                            <w:r w:rsidR="00F624BE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="00BC78D5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</w:t>
                            </w:r>
                            <w:r w:rsidR="00F624BE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MARY ROSE DE GUZMAN____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</w:t>
                            </w:r>
                          </w:p>
                          <w:p w:rsidR="00BC78D5" w:rsidRDefault="00BC78D5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Internship /Practicum Subject Instructor</w:t>
                            </w:r>
                          </w:p>
                          <w:p w:rsidR="00BC78D5" w:rsidRDefault="00BC78D5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BC78D5" w:rsidRPr="001624D2" w:rsidRDefault="00BC78D5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  <w:tc>
          <w:tcPr>
            <w:tcW w:w="5557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C78D5" w:rsidRPr="00FE4BD1" w:rsidRDefault="00BC78D5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BC78D5" w:rsidRPr="00FE4BD1" w:rsidRDefault="00BC78D5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944" behindDoc="1" locked="0" layoutInCell="1" allowOverlap="1" wp14:anchorId="273B5641" wp14:editId="2A68B4C9">
                      <wp:simplePos x="0" y="0"/>
                      <wp:positionH relativeFrom="margin">
                        <wp:posOffset>584835</wp:posOffset>
                      </wp:positionH>
                      <wp:positionV relativeFrom="margin">
                        <wp:posOffset>372110</wp:posOffset>
                      </wp:positionV>
                      <wp:extent cx="2205990" cy="558800"/>
                      <wp:effectExtent l="0" t="0" r="0" b="6350"/>
                      <wp:wrapTight wrapText="bothSides">
                        <wp:wrapPolygon edited="0">
                          <wp:start x="558" y="0"/>
                          <wp:lineTo x="558" y="21115"/>
                          <wp:lineTo x="21017" y="21115"/>
                          <wp:lineTo x="21017" y="0"/>
                          <wp:lineTo x="558" y="0"/>
                        </wp:wrapPolygon>
                      </wp:wrapTight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599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C78D5" w:rsidRDefault="00712E22" w:rsidP="00712E22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 </w:t>
                                  </w:r>
                                  <w:r w:rsidR="00BC78D5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</w:t>
                                  </w:r>
                                  <w:r w:rsidRPr="00712E22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BERNARDO S. CARONONGAN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___</w:t>
                                  </w:r>
                                  <w:r w:rsidR="00BC78D5" w:rsidRPr="00712E2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BC78D5" w:rsidRDefault="00BC78D5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Company’s Authorized Representative</w:t>
                                  </w:r>
                                </w:p>
                                <w:p w:rsidR="00BC78D5" w:rsidRDefault="00BC78D5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BC78D5" w:rsidRPr="001624D2" w:rsidRDefault="00BC78D5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margin-left:46.05pt;margin-top:29.3pt;width:173.7pt;height:44pt;z-index:-2516495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" filled="f" stroked="f" strokeweight=".5pt">
                      <v:path arrowok="t"/>
                      <v:textbox style="mso-fit-shape-to-text:t">
                        <w:txbxContent>
                          <w:p w:rsidR="00BC78D5" w:rsidRDefault="00712E22" w:rsidP="00712E22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  </w:t>
                            </w:r>
                            <w:r w:rsidR="00BC78D5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</w:t>
                            </w:r>
                            <w:r w:rsidRPr="00712E22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BERNARDO S. CARONONGAN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___</w:t>
                            </w:r>
                            <w:r w:rsidR="00BC78D5" w:rsidRPr="00712E2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</w:p>
                          <w:p w:rsidR="00BC78D5" w:rsidRDefault="00BC78D5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Company’s Authorized Representative</w:t>
                            </w:r>
                          </w:p>
                          <w:p w:rsidR="00BC78D5" w:rsidRDefault="00BC78D5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BC78D5" w:rsidRPr="001624D2" w:rsidRDefault="00BC78D5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FE4BD1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0608E6" w:rsidRDefault="000608E6"/>
    <w:sectPr w:rsidR="000608E6" w:rsidSect="002931CC">
      <w:headerReference w:type="default" r:id="rId8"/>
      <w:footerReference w:type="default" r:id="rId9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274" w:rsidRDefault="00450274" w:rsidP="00D36491">
      <w:pPr>
        <w:spacing w:after="0" w:line="240" w:lineRule="auto"/>
      </w:pPr>
      <w:r>
        <w:separator/>
      </w:r>
    </w:p>
  </w:endnote>
  <w:endnote w:type="continuationSeparator" w:id="0">
    <w:p w:rsidR="00450274" w:rsidRDefault="00450274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4AF" w:rsidRPr="003174AF" w:rsidRDefault="003174AF" w:rsidP="003174AF">
    <w:pPr>
      <w:pStyle w:val="Footer"/>
      <w:rPr>
        <w:rFonts w:ascii="Arial" w:hAnsi="Arial" w:cs="Arial"/>
        <w:b/>
        <w:i/>
        <w:sz w:val="14"/>
        <w:szCs w:val="14"/>
      </w:rPr>
    </w:pPr>
  </w:p>
  <w:p w:rsidR="003174AF" w:rsidRDefault="003174AF">
    <w:pPr>
      <w:pStyle w:val="Footer"/>
    </w:pPr>
  </w:p>
  <w:p w:rsidR="003174AF" w:rsidRDefault="003174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274" w:rsidRDefault="00450274" w:rsidP="00D36491">
      <w:pPr>
        <w:spacing w:after="0" w:line="240" w:lineRule="auto"/>
      </w:pPr>
      <w:r>
        <w:separator/>
      </w:r>
    </w:p>
  </w:footnote>
  <w:footnote w:type="continuationSeparator" w:id="0">
    <w:p w:rsidR="00450274" w:rsidRDefault="00450274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09F" w:rsidRDefault="009B4680" w:rsidP="00AF309F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AF309F">
      <w:rPr>
        <w:rFonts w:ascii="Arial" w:hAnsi="Arial" w:cs="Arial"/>
        <w:i/>
        <w:sz w:val="14"/>
        <w:szCs w:val="14"/>
      </w:rPr>
      <w:t>T-17</w:t>
    </w:r>
  </w:p>
  <w:p w:rsidR="00AF309F" w:rsidRDefault="00AF309F" w:rsidP="00AF309F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AF309F" w:rsidRPr="00477E80" w:rsidRDefault="00AF309F" w:rsidP="00AF309F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29"/>
    <w:rsid w:val="00011ABD"/>
    <w:rsid w:val="00032CFA"/>
    <w:rsid w:val="0003620C"/>
    <w:rsid w:val="000608E6"/>
    <w:rsid w:val="000A2936"/>
    <w:rsid w:val="000E1CC2"/>
    <w:rsid w:val="002304C5"/>
    <w:rsid w:val="002516BC"/>
    <w:rsid w:val="002931CC"/>
    <w:rsid w:val="002A256C"/>
    <w:rsid w:val="00310A3A"/>
    <w:rsid w:val="003174AF"/>
    <w:rsid w:val="003240B9"/>
    <w:rsid w:val="00351BBF"/>
    <w:rsid w:val="00352AFD"/>
    <w:rsid w:val="003A0119"/>
    <w:rsid w:val="003E3C1B"/>
    <w:rsid w:val="003F7743"/>
    <w:rsid w:val="00450274"/>
    <w:rsid w:val="00455850"/>
    <w:rsid w:val="004A577A"/>
    <w:rsid w:val="00550BBD"/>
    <w:rsid w:val="005564ED"/>
    <w:rsid w:val="00600B0F"/>
    <w:rsid w:val="006876DB"/>
    <w:rsid w:val="00712E22"/>
    <w:rsid w:val="007558E9"/>
    <w:rsid w:val="00771D24"/>
    <w:rsid w:val="00780F79"/>
    <w:rsid w:val="007B665A"/>
    <w:rsid w:val="008B5CBB"/>
    <w:rsid w:val="00963B8E"/>
    <w:rsid w:val="009B4680"/>
    <w:rsid w:val="00A8346E"/>
    <w:rsid w:val="00A96659"/>
    <w:rsid w:val="00AA0F82"/>
    <w:rsid w:val="00AB6367"/>
    <w:rsid w:val="00AE037A"/>
    <w:rsid w:val="00AF309F"/>
    <w:rsid w:val="00AF7B67"/>
    <w:rsid w:val="00B775BC"/>
    <w:rsid w:val="00BC78D5"/>
    <w:rsid w:val="00C67B2D"/>
    <w:rsid w:val="00CE5A13"/>
    <w:rsid w:val="00D36491"/>
    <w:rsid w:val="00D47469"/>
    <w:rsid w:val="00DA48E8"/>
    <w:rsid w:val="00DC7DE0"/>
    <w:rsid w:val="00E02329"/>
    <w:rsid w:val="00EB614E"/>
    <w:rsid w:val="00EE5CB9"/>
    <w:rsid w:val="00F14642"/>
    <w:rsid w:val="00F23FED"/>
    <w:rsid w:val="00F4145C"/>
    <w:rsid w:val="00F624BE"/>
    <w:rsid w:val="00FE4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4E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AA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A0F8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4E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AA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A0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17%20On-The-Job%20Training%20Timefra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 On-The-Job Training Timeframe.dot</Template>
  <TotalTime>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4</cp:revision>
  <cp:lastPrinted>2017-02-15T02:59:00Z</cp:lastPrinted>
  <dcterms:created xsi:type="dcterms:W3CDTF">2019-05-15T16:28:00Z</dcterms:created>
  <dcterms:modified xsi:type="dcterms:W3CDTF">2019-05-15T17:06:00Z</dcterms:modified>
</cp:coreProperties>
</file>