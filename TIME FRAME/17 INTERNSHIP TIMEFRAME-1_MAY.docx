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518"/>
        <w:gridCol w:w="2073"/>
        <w:gridCol w:w="1457"/>
        <w:gridCol w:w="1955"/>
        <w:gridCol w:w="3602"/>
      </w:tblGrid>
      <w:tr w:rsidR="00DA48E8" w:rsidRPr="00FE4BD1" w:rsidTr="00FE4BD1">
        <w:trPr>
          <w:trHeight w:val="1166"/>
          <w:jc w:val="center"/>
        </w:trPr>
        <w:tc>
          <w:tcPr>
            <w:tcW w:w="14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FE4BD1" w:rsidRDefault="00E02329" w:rsidP="00FE4BD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E4BD1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100BCC0C" wp14:editId="2F9F9D69">
                  <wp:extent cx="781050" cy="781050"/>
                  <wp:effectExtent l="0" t="0" r="0" b="0"/>
                  <wp:docPr id="1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5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FE4BD1" w:rsidRDefault="009B4680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FE4BD1">
              <w:rPr>
                <w:rFonts w:ascii="Arial" w:hAnsi="Arial" w:cs="Arial"/>
                <w:b/>
                <w:sz w:val="32"/>
                <w:szCs w:val="32"/>
              </w:rPr>
              <w:t>INTERNSHIP</w:t>
            </w:r>
            <w:r w:rsidR="00032CFA" w:rsidRPr="00FE4BD1">
              <w:rPr>
                <w:rFonts w:ascii="Arial" w:hAnsi="Arial" w:cs="Arial"/>
                <w:b/>
                <w:sz w:val="32"/>
                <w:szCs w:val="32"/>
              </w:rPr>
              <w:t xml:space="preserve"> TIMEFRAME</w:t>
            </w:r>
          </w:p>
          <w:p w:rsidR="00AF309F" w:rsidRPr="00FE4BD1" w:rsidRDefault="00AF309F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FE4BD1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</w:tc>
      </w:tr>
      <w:tr w:rsidR="00AF7B67" w:rsidRPr="00FE4BD1" w:rsidTr="00FE4BD1">
        <w:trPr>
          <w:trHeight w:val="284"/>
          <w:jc w:val="center"/>
        </w:trPr>
        <w:tc>
          <w:tcPr>
            <w:tcW w:w="196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AF7B67" w:rsidRPr="00FE4BD1" w:rsidRDefault="003A0119" w:rsidP="00AB636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E4BD1">
              <w:rPr>
                <w:rFonts w:ascii="Arial" w:hAnsi="Arial" w:cs="Arial"/>
                <w:b/>
                <w:sz w:val="16"/>
                <w:szCs w:val="16"/>
              </w:rPr>
              <w:t xml:space="preserve">NAME OF </w:t>
            </w:r>
            <w:r w:rsidR="00032CFA" w:rsidRPr="00FE4BD1">
              <w:rPr>
                <w:rFonts w:ascii="Arial" w:hAnsi="Arial" w:cs="Arial"/>
                <w:b/>
                <w:sz w:val="16"/>
                <w:szCs w:val="16"/>
              </w:rPr>
              <w:t>STUDENT</w:t>
            </w:r>
            <w:r w:rsidR="00E02329"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="00AB6367">
              <w:rPr>
                <w:rFonts w:ascii="Arial" w:hAnsi="Arial" w:cs="Arial"/>
                <w:b/>
                <w:sz w:val="16"/>
                <w:szCs w:val="16"/>
              </w:rPr>
              <w:t>INTERN</w:t>
            </w:r>
          </w:p>
        </w:tc>
        <w:tc>
          <w:tcPr>
            <w:tcW w:w="9087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F7B67" w:rsidRPr="00FE4BD1" w:rsidRDefault="00623347" w:rsidP="00FE4BD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6876DB" w:rsidRPr="00FE4BD1" w:rsidTr="00FE4BD1">
        <w:trPr>
          <w:trHeight w:val="284"/>
          <w:jc w:val="center"/>
        </w:trPr>
        <w:tc>
          <w:tcPr>
            <w:tcW w:w="196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76DB" w:rsidRPr="00FE4BD1" w:rsidRDefault="00032CFA" w:rsidP="00FE4BD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E4BD1">
              <w:rPr>
                <w:rFonts w:ascii="Arial" w:hAnsi="Arial" w:cs="Arial"/>
                <w:b/>
                <w:sz w:val="16"/>
                <w:szCs w:val="16"/>
              </w:rPr>
              <w:t>YEAR AND COURSE</w:t>
            </w:r>
          </w:p>
        </w:tc>
        <w:tc>
          <w:tcPr>
            <w:tcW w:w="9087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76DB" w:rsidRPr="00FE4BD1" w:rsidRDefault="00623347" w:rsidP="00FE4BD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IV BSIT</w:t>
            </w:r>
          </w:p>
        </w:tc>
      </w:tr>
      <w:tr w:rsidR="00032CFA" w:rsidRPr="00FE4BD1" w:rsidTr="00FE4BD1">
        <w:trPr>
          <w:trHeight w:val="284"/>
          <w:jc w:val="center"/>
        </w:trPr>
        <w:tc>
          <w:tcPr>
            <w:tcW w:w="1965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32CFA" w:rsidRPr="00FE4BD1" w:rsidRDefault="00032CFA" w:rsidP="00FE4BD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E4BD1">
              <w:rPr>
                <w:rFonts w:ascii="Arial" w:hAnsi="Arial" w:cs="Arial"/>
                <w:b/>
                <w:sz w:val="16"/>
                <w:szCs w:val="16"/>
              </w:rPr>
              <w:t>COMPANY NAME</w:t>
            </w:r>
          </w:p>
        </w:tc>
        <w:tc>
          <w:tcPr>
            <w:tcW w:w="9087" w:type="dxa"/>
            <w:gridSpan w:val="4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32CFA" w:rsidRPr="00FE4BD1" w:rsidRDefault="00623347" w:rsidP="00FE4BD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C78D5">
              <w:rPr>
                <w:rFonts w:ascii="Arial" w:hAnsi="Arial" w:cs="Arial"/>
                <w:b/>
                <w:sz w:val="16"/>
                <w:szCs w:val="16"/>
              </w:rPr>
              <w:t>DEPARTMENT OF PUBLIC WOKRS AND HIGHWAYS</w:t>
            </w:r>
          </w:p>
        </w:tc>
      </w:tr>
      <w:tr w:rsidR="00032CFA" w:rsidRPr="00FE4BD1" w:rsidTr="00FE4BD1">
        <w:trPr>
          <w:trHeight w:val="284"/>
          <w:jc w:val="center"/>
        </w:trPr>
        <w:tc>
          <w:tcPr>
            <w:tcW w:w="196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32CFA" w:rsidRPr="00FE4BD1" w:rsidRDefault="00032CFA" w:rsidP="00FE4BD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E4BD1">
              <w:rPr>
                <w:rFonts w:ascii="Arial" w:hAnsi="Arial" w:cs="Arial"/>
                <w:b/>
                <w:sz w:val="16"/>
                <w:szCs w:val="16"/>
              </w:rPr>
              <w:t>COMPANY ADDRESS</w:t>
            </w:r>
          </w:p>
        </w:tc>
        <w:tc>
          <w:tcPr>
            <w:tcW w:w="9087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32CFA" w:rsidRPr="00FE4BD1" w:rsidRDefault="00623347" w:rsidP="00FE4BD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C78D5">
              <w:rPr>
                <w:rFonts w:ascii="Arial" w:hAnsi="Arial" w:cs="Arial"/>
                <w:b/>
                <w:sz w:val="16"/>
                <w:szCs w:val="16"/>
              </w:rPr>
              <w:t>ALVEAR ST. LINGAYEN PANGASINAN</w:t>
            </w:r>
          </w:p>
        </w:tc>
      </w:tr>
      <w:tr w:rsidR="003A0119" w:rsidRPr="00FE4BD1" w:rsidTr="00FE4BD1">
        <w:trPr>
          <w:trHeight w:val="284"/>
          <w:jc w:val="center"/>
        </w:trPr>
        <w:tc>
          <w:tcPr>
            <w:tcW w:w="196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A0119" w:rsidRPr="00FE4BD1" w:rsidRDefault="00032CFA" w:rsidP="00FE4BD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E4BD1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9087" w:type="dxa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A0119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19" w:rsidRPr="00FE4BD1" w:rsidRDefault="00032CFA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4BD1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0119" w:rsidRPr="00FE4BD1" w:rsidRDefault="00032CFA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4BD1">
              <w:rPr>
                <w:rFonts w:ascii="Arial" w:hAnsi="Arial" w:cs="Arial"/>
                <w:b/>
                <w:sz w:val="16"/>
                <w:szCs w:val="16"/>
              </w:rPr>
              <w:t>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0119" w:rsidRPr="00FE4BD1" w:rsidRDefault="00032CFA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4BD1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</w:tr>
      <w:tr w:rsidR="003A0119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19" w:rsidRPr="00FE4BD1" w:rsidRDefault="00623347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MAY 6,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0119" w:rsidRPr="00FE4BD1" w:rsidRDefault="00623347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MONDAY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0119" w:rsidRPr="00FE4BD1" w:rsidRDefault="00623347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 HOURS</w:t>
            </w:r>
          </w:p>
        </w:tc>
      </w:tr>
      <w:tr w:rsidR="003A0119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19" w:rsidRPr="00FE4BD1" w:rsidRDefault="00623347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MAY 7</w:t>
            </w:r>
            <w:r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0119" w:rsidRPr="00FE4BD1" w:rsidRDefault="00623347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TUESDAY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0119" w:rsidRPr="00FE4BD1" w:rsidRDefault="00623347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 HOURS</w:t>
            </w:r>
          </w:p>
        </w:tc>
      </w:tr>
      <w:tr w:rsidR="003A0119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19" w:rsidRPr="00FE4BD1" w:rsidRDefault="00623347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MAY 8</w:t>
            </w:r>
            <w:r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0119" w:rsidRPr="00FE4BD1" w:rsidRDefault="00623347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WEDNESDAY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0119" w:rsidRPr="00FE4BD1" w:rsidRDefault="00623347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 HOURS</w:t>
            </w:r>
          </w:p>
        </w:tc>
      </w:tr>
      <w:tr w:rsidR="003A0119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19" w:rsidRPr="00FE4BD1" w:rsidRDefault="00623347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MAY 9</w:t>
            </w:r>
            <w:r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0119" w:rsidRPr="00FE4BD1" w:rsidRDefault="00623347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THURSDAY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0119" w:rsidRPr="00FE4BD1" w:rsidRDefault="00623347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 HOURS</w:t>
            </w:r>
          </w:p>
        </w:tc>
      </w:tr>
      <w:tr w:rsidR="003A0119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19" w:rsidRPr="00FE4BD1" w:rsidRDefault="00623347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MAY 10</w:t>
            </w:r>
            <w:r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0119" w:rsidRPr="00FE4BD1" w:rsidRDefault="00623347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FRIDAY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0119" w:rsidRPr="00FE4BD1" w:rsidRDefault="00623347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 HOURS</w:t>
            </w:r>
          </w:p>
        </w:tc>
      </w:tr>
      <w:tr w:rsidR="003A0119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A0119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A0119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A0119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A0119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A0119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A0119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A0119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A0119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A0119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A0119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A0119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A0119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A0119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A0119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A0119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A0119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A0119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A0119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A0119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32CFA" w:rsidRPr="00FE4BD1" w:rsidTr="00FE4BD1">
        <w:trPr>
          <w:trHeight w:val="284"/>
          <w:jc w:val="center"/>
        </w:trPr>
        <w:tc>
          <w:tcPr>
            <w:tcW w:w="7450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32CFA" w:rsidRPr="00FE4BD1" w:rsidRDefault="00032CFA" w:rsidP="00FE4BD1">
            <w:pPr>
              <w:spacing w:after="0" w:line="24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FE4BD1">
              <w:rPr>
                <w:rFonts w:ascii="Arial" w:hAnsi="Arial" w:cs="Arial"/>
                <w:b/>
                <w:sz w:val="16"/>
                <w:szCs w:val="16"/>
              </w:rPr>
              <w:t>TOTAL NUMBER OF HOURS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32CFA" w:rsidRPr="00FE4BD1" w:rsidRDefault="00623347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40 HOURS</w:t>
            </w:r>
            <w:bookmarkStart w:id="0" w:name="_GoBack"/>
            <w:bookmarkEnd w:id="0"/>
          </w:p>
        </w:tc>
      </w:tr>
      <w:tr w:rsidR="006876DB" w:rsidRPr="00FE4BD1" w:rsidTr="00FE4BD1">
        <w:trPr>
          <w:trHeight w:val="1302"/>
          <w:jc w:val="center"/>
        </w:trPr>
        <w:tc>
          <w:tcPr>
            <w:tcW w:w="11052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EE5CB9" w:rsidRPr="00FE4BD1" w:rsidRDefault="00EE5CB9" w:rsidP="00FE4BD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EE5CB9" w:rsidRPr="00FE4BD1" w:rsidRDefault="00623347" w:rsidP="00FE4BD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>
                      <wp:simplePos x="0" y="0"/>
                      <wp:positionH relativeFrom="margin">
                        <wp:posOffset>2241550</wp:posOffset>
                      </wp:positionH>
                      <wp:positionV relativeFrom="margin">
                        <wp:posOffset>215900</wp:posOffset>
                      </wp:positionV>
                      <wp:extent cx="2324100" cy="558800"/>
                      <wp:effectExtent l="0" t="0" r="0" b="6350"/>
                      <wp:wrapTight wrapText="bothSides">
                        <wp:wrapPolygon edited="0">
                          <wp:start x="531" y="0"/>
                          <wp:lineTo x="531" y="21115"/>
                          <wp:lineTo x="21069" y="21115"/>
                          <wp:lineTo x="21069" y="0"/>
                          <wp:lineTo x="531" y="0"/>
                        </wp:wrapPolygon>
                      </wp:wrapTight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2410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E5CB9" w:rsidRDefault="00EE5CB9" w:rsidP="00EE5CB9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EE5CB9" w:rsidRDefault="00032CFA" w:rsidP="00EE5CB9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Student-</w:t>
                                  </w:r>
                                  <w:r w:rsidR="00011ABD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EE5CB9" w:rsidRDefault="00EE5CB9" w:rsidP="00EE5CB9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EE5CB9" w:rsidRPr="001624D2" w:rsidRDefault="00EE5CB9" w:rsidP="00EE5CB9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76.5pt;margin-top:17pt;width:183pt;height:44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" filled="f" stroked="f" strokeweight=".5pt">
                      <v:path arrowok="t"/>
                      <v:textbox style="mso-fit-shape-to-text:t">
                        <w:txbxContent>
                          <w:p w:rsidR="00EE5CB9" w:rsidRDefault="00EE5CB9" w:rsidP="00EE5CB9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EE5CB9" w:rsidRDefault="00032CFA" w:rsidP="00EE5CB9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Student-</w:t>
                            </w:r>
                            <w:r w:rsidR="00011ABD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EE5CB9" w:rsidRDefault="00EE5CB9" w:rsidP="00EE5CB9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EE5CB9" w:rsidRPr="001624D2" w:rsidRDefault="00EE5CB9" w:rsidP="00EE5CB9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  <w:r w:rsidR="00EE5CB9" w:rsidRPr="00FE4BD1">
              <w:rPr>
                <w:rFonts w:ascii="Arial" w:hAnsi="Arial" w:cs="Arial"/>
                <w:b/>
                <w:sz w:val="16"/>
                <w:szCs w:val="16"/>
              </w:rPr>
              <w:t>PREPARED BY:</w:t>
            </w:r>
          </w:p>
          <w:p w:rsidR="006876DB" w:rsidRPr="00FE4BD1" w:rsidRDefault="006876DB" w:rsidP="00FE4BD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E5CB9" w:rsidRPr="00FE4BD1" w:rsidTr="00FE4BD1">
        <w:trPr>
          <w:trHeight w:val="1608"/>
          <w:jc w:val="center"/>
        </w:trPr>
        <w:tc>
          <w:tcPr>
            <w:tcW w:w="5495" w:type="dxa"/>
            <w:gridSpan w:val="4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EE5CB9" w:rsidRPr="00FE4BD1" w:rsidRDefault="00EE5CB9" w:rsidP="00FE4BD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EE5CB9" w:rsidRPr="00FE4BD1" w:rsidRDefault="00EE5CB9" w:rsidP="00FE4BD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E4BD1">
              <w:rPr>
                <w:rFonts w:ascii="Arial" w:hAnsi="Arial" w:cs="Arial"/>
                <w:b/>
                <w:sz w:val="16"/>
                <w:szCs w:val="16"/>
              </w:rPr>
              <w:t>NOTED BY:</w:t>
            </w:r>
            <w:r w:rsidR="0062334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margin">
                        <wp:posOffset>579755</wp:posOffset>
                      </wp:positionH>
                      <wp:positionV relativeFrom="margin">
                        <wp:posOffset>371475</wp:posOffset>
                      </wp:positionV>
                      <wp:extent cx="2207260" cy="558800"/>
                      <wp:effectExtent l="0" t="0" r="0" b="6350"/>
                      <wp:wrapTight wrapText="bothSides">
                        <wp:wrapPolygon edited="0">
                          <wp:start x="558" y="0"/>
                          <wp:lineTo x="558" y="21115"/>
                          <wp:lineTo x="21011" y="21115"/>
                          <wp:lineTo x="21011" y="0"/>
                          <wp:lineTo x="558" y="0"/>
                        </wp:wrapPolygon>
                      </wp:wrapTight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20726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E5CB9" w:rsidRPr="007B665A" w:rsidRDefault="00B775BC" w:rsidP="00EE5CB9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_________________________________</w:t>
                                  </w:r>
                                </w:p>
                                <w:p w:rsidR="00EE5CB9" w:rsidRDefault="00AB6367" w:rsidP="00EE5CB9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Internship </w:t>
                                  </w:r>
                                  <w:r w:rsidR="00032CFA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/Practicum 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Subject </w:t>
                                  </w:r>
                                  <w:r w:rsidR="00032CFA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Instructor</w:t>
                                  </w:r>
                                </w:p>
                                <w:p w:rsidR="00EE5CB9" w:rsidRDefault="00EE5CB9" w:rsidP="00EE5CB9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EE5CB9" w:rsidRPr="001624D2" w:rsidRDefault="00EE5CB9" w:rsidP="00EE5CB9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margin-left:45.65pt;margin-top:29.25pt;width:173.8pt;height:44pt;z-index:-25165875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" filled="f" stroked="f" strokeweight=".5pt">
                      <v:path arrowok="t"/>
                      <v:textbox style="mso-fit-shape-to-text:t">
                        <w:txbxContent>
                          <w:p w:rsidR="00EE5CB9" w:rsidRPr="007B665A" w:rsidRDefault="00B775BC" w:rsidP="00EE5CB9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_________________________________</w:t>
                            </w:r>
                          </w:p>
                          <w:p w:rsidR="00EE5CB9" w:rsidRDefault="00AB6367" w:rsidP="00EE5CB9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Internship </w:t>
                            </w:r>
                            <w:r w:rsidR="00032CFA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/Practicum </w:t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Subject </w:t>
                            </w:r>
                            <w:r w:rsidR="00032CFA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Instructor</w:t>
                            </w:r>
                          </w:p>
                          <w:p w:rsidR="00EE5CB9" w:rsidRDefault="00EE5CB9" w:rsidP="00EE5CB9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EE5CB9" w:rsidRPr="001624D2" w:rsidRDefault="00EE5CB9" w:rsidP="00EE5CB9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</w:p>
        </w:tc>
        <w:tc>
          <w:tcPr>
            <w:tcW w:w="5557" w:type="dxa"/>
            <w:gridSpan w:val="2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32CFA" w:rsidRPr="00FE4BD1" w:rsidRDefault="00032CFA" w:rsidP="00FE4BD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EE5CB9" w:rsidRPr="00FE4BD1" w:rsidRDefault="00623347" w:rsidP="00FE4BD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1" allowOverlap="1">
                      <wp:simplePos x="0" y="0"/>
                      <wp:positionH relativeFrom="margin">
                        <wp:posOffset>584835</wp:posOffset>
                      </wp:positionH>
                      <wp:positionV relativeFrom="margin">
                        <wp:posOffset>372110</wp:posOffset>
                      </wp:positionV>
                      <wp:extent cx="2207260" cy="558800"/>
                      <wp:effectExtent l="0" t="0" r="0" b="6350"/>
                      <wp:wrapTight wrapText="bothSides">
                        <wp:wrapPolygon edited="0">
                          <wp:start x="558" y="0"/>
                          <wp:lineTo x="558" y="21115"/>
                          <wp:lineTo x="21011" y="21115"/>
                          <wp:lineTo x="21011" y="0"/>
                          <wp:lineTo x="558" y="0"/>
                        </wp:wrapPolygon>
                      </wp:wrapTight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20726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E5CB9" w:rsidRDefault="00EE5CB9" w:rsidP="00EE5CB9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EE5CB9" w:rsidRDefault="00032CFA" w:rsidP="00EE5CB9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Company’s Authorized Representative</w:t>
                                  </w:r>
                                </w:p>
                                <w:p w:rsidR="00EE5CB9" w:rsidRDefault="00EE5CB9" w:rsidP="00EE5CB9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EE5CB9" w:rsidRPr="001624D2" w:rsidRDefault="00EE5CB9" w:rsidP="00EE5CB9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8" type="#_x0000_t202" style="position:absolute;margin-left:46.05pt;margin-top:29.3pt;width:173.8pt;height:44pt;z-index:-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" filled="f" stroked="f" strokeweight=".5pt">
                      <v:path arrowok="t"/>
                      <v:textbox style="mso-fit-shape-to-text:t">
                        <w:txbxContent>
                          <w:p w:rsidR="00EE5CB9" w:rsidRDefault="00EE5CB9" w:rsidP="00EE5CB9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EE5CB9" w:rsidRDefault="00032CFA" w:rsidP="00EE5CB9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Company’s Authorized Representative</w:t>
                            </w:r>
                          </w:p>
                          <w:p w:rsidR="00EE5CB9" w:rsidRDefault="00EE5CB9" w:rsidP="00EE5CB9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EE5CB9" w:rsidRPr="001624D2" w:rsidRDefault="00EE5CB9" w:rsidP="00EE5CB9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  <w:r w:rsidR="00032CFA" w:rsidRPr="00FE4BD1">
              <w:rPr>
                <w:rFonts w:ascii="Arial" w:hAnsi="Arial" w:cs="Arial"/>
                <w:b/>
                <w:sz w:val="16"/>
                <w:szCs w:val="16"/>
              </w:rPr>
              <w:t>APPROVED BY:</w:t>
            </w:r>
          </w:p>
        </w:tc>
      </w:tr>
    </w:tbl>
    <w:p w:rsidR="000608E6" w:rsidRDefault="000608E6"/>
    <w:sectPr w:rsidR="000608E6" w:rsidSect="002931CC">
      <w:headerReference w:type="default" r:id="rId8"/>
      <w:footerReference w:type="default" r:id="rId9"/>
      <w:pgSz w:w="11906" w:h="16838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8B6" w:rsidRDefault="005B08B6" w:rsidP="00D36491">
      <w:pPr>
        <w:spacing w:after="0" w:line="240" w:lineRule="auto"/>
      </w:pPr>
      <w:r>
        <w:separator/>
      </w:r>
    </w:p>
  </w:endnote>
  <w:endnote w:type="continuationSeparator" w:id="0">
    <w:p w:rsidR="005B08B6" w:rsidRDefault="005B08B6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4AF" w:rsidRPr="003174AF" w:rsidRDefault="003174AF" w:rsidP="003174AF">
    <w:pPr>
      <w:pStyle w:val="Footer"/>
      <w:rPr>
        <w:rFonts w:ascii="Arial" w:hAnsi="Arial" w:cs="Arial"/>
        <w:b/>
        <w:i/>
        <w:sz w:val="14"/>
        <w:szCs w:val="14"/>
      </w:rPr>
    </w:pPr>
  </w:p>
  <w:p w:rsidR="003174AF" w:rsidRDefault="003174AF">
    <w:pPr>
      <w:pStyle w:val="Footer"/>
    </w:pPr>
  </w:p>
  <w:p w:rsidR="003174AF" w:rsidRDefault="003174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8B6" w:rsidRDefault="005B08B6" w:rsidP="00D36491">
      <w:pPr>
        <w:spacing w:after="0" w:line="240" w:lineRule="auto"/>
      </w:pPr>
      <w:r>
        <w:separator/>
      </w:r>
    </w:p>
  </w:footnote>
  <w:footnote w:type="continuationSeparator" w:id="0">
    <w:p w:rsidR="005B08B6" w:rsidRDefault="005B08B6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09F" w:rsidRDefault="009B4680" w:rsidP="00AF309F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AF309F">
      <w:rPr>
        <w:rFonts w:ascii="Arial" w:hAnsi="Arial" w:cs="Arial"/>
        <w:i/>
        <w:sz w:val="14"/>
        <w:szCs w:val="14"/>
      </w:rPr>
      <w:t>T-17</w:t>
    </w:r>
  </w:p>
  <w:p w:rsidR="00AF309F" w:rsidRDefault="00AF309F" w:rsidP="00AF309F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AF309F" w:rsidRPr="00477E80" w:rsidRDefault="00AF309F" w:rsidP="00AF309F">
    <w:pPr>
      <w:pStyle w:val="Header"/>
      <w:tabs>
        <w:tab w:val="clear" w:pos="9360"/>
        <w:tab w:val="right" w:pos="8010"/>
      </w:tabs>
      <w:ind w:right="-244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329"/>
    <w:rsid w:val="00011ABD"/>
    <w:rsid w:val="00032CFA"/>
    <w:rsid w:val="0003620C"/>
    <w:rsid w:val="000608E6"/>
    <w:rsid w:val="000A2936"/>
    <w:rsid w:val="000E1CC2"/>
    <w:rsid w:val="002304C5"/>
    <w:rsid w:val="002516BC"/>
    <w:rsid w:val="002931CC"/>
    <w:rsid w:val="00310A3A"/>
    <w:rsid w:val="003174AF"/>
    <w:rsid w:val="003240B9"/>
    <w:rsid w:val="00351BBF"/>
    <w:rsid w:val="00352AFD"/>
    <w:rsid w:val="003A0119"/>
    <w:rsid w:val="003E3C1B"/>
    <w:rsid w:val="003F7743"/>
    <w:rsid w:val="00455850"/>
    <w:rsid w:val="004A577A"/>
    <w:rsid w:val="00550BBD"/>
    <w:rsid w:val="005564ED"/>
    <w:rsid w:val="005B08B6"/>
    <w:rsid w:val="00600B0F"/>
    <w:rsid w:val="00623347"/>
    <w:rsid w:val="006876DB"/>
    <w:rsid w:val="007558E9"/>
    <w:rsid w:val="00771D24"/>
    <w:rsid w:val="00780F79"/>
    <w:rsid w:val="007B665A"/>
    <w:rsid w:val="008B5CBB"/>
    <w:rsid w:val="00963B8E"/>
    <w:rsid w:val="009B4680"/>
    <w:rsid w:val="00A8346E"/>
    <w:rsid w:val="00AA0F82"/>
    <w:rsid w:val="00AB6367"/>
    <w:rsid w:val="00AE037A"/>
    <w:rsid w:val="00AF309F"/>
    <w:rsid w:val="00AF7B67"/>
    <w:rsid w:val="00B775BC"/>
    <w:rsid w:val="00C67B2D"/>
    <w:rsid w:val="00CE5A13"/>
    <w:rsid w:val="00D36491"/>
    <w:rsid w:val="00D47469"/>
    <w:rsid w:val="00DA48E8"/>
    <w:rsid w:val="00DC7DE0"/>
    <w:rsid w:val="00E02329"/>
    <w:rsid w:val="00EB614E"/>
    <w:rsid w:val="00EE5CB9"/>
    <w:rsid w:val="00F14642"/>
    <w:rsid w:val="00F23FED"/>
    <w:rsid w:val="00F4145C"/>
    <w:rsid w:val="00FE4B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14E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AA0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A0F8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14E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AA0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A0F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17%20On-The-Job%20Training%20Timefra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17 On-The-Job Training Timeframe.dot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2017-02-15T02:59:00Z</cp:lastPrinted>
  <dcterms:created xsi:type="dcterms:W3CDTF">2019-05-15T17:08:00Z</dcterms:created>
  <dcterms:modified xsi:type="dcterms:W3CDTF">2019-05-15T17:08:00Z</dcterms:modified>
</cp:coreProperties>
</file>