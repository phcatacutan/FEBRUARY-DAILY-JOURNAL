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2E64F1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8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E04C5" w:rsidRPr="00301C30" w:rsidRDefault="003E04C5" w:rsidP="00951347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>We assist visitors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FDB" w:rsidRDefault="008C2FDB" w:rsidP="00D36491">
      <w:pPr>
        <w:spacing w:after="0" w:line="240" w:lineRule="auto"/>
      </w:pPr>
      <w:r>
        <w:separator/>
      </w:r>
    </w:p>
  </w:endnote>
  <w:endnote w:type="continuationSeparator" w:id="0">
    <w:p w:rsidR="008C2FDB" w:rsidRDefault="008C2FDB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FDB" w:rsidRDefault="008C2FDB" w:rsidP="00D36491">
      <w:pPr>
        <w:spacing w:after="0" w:line="240" w:lineRule="auto"/>
      </w:pPr>
      <w:r>
        <w:separator/>
      </w:r>
    </w:p>
  </w:footnote>
  <w:footnote w:type="continuationSeparator" w:id="0">
    <w:p w:rsidR="008C2FDB" w:rsidRDefault="008C2FDB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E64F1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04C5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C58FD"/>
    <w:rsid w:val="007E0063"/>
    <w:rsid w:val="008318F9"/>
    <w:rsid w:val="00871A06"/>
    <w:rsid w:val="00897A92"/>
    <w:rsid w:val="008B0021"/>
    <w:rsid w:val="008B2F3C"/>
    <w:rsid w:val="008C2A79"/>
    <w:rsid w:val="008C2FDB"/>
    <w:rsid w:val="008E2666"/>
    <w:rsid w:val="00900E0D"/>
    <w:rsid w:val="00951347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0695D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512F3"/>
    <w:rsid w:val="00E81830"/>
    <w:rsid w:val="00E8316F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2019-05-10T03:17:00Z</dcterms:created>
  <dcterms:modified xsi:type="dcterms:W3CDTF">2019-05-10T03:17:00Z</dcterms:modified>
</cp:coreProperties>
</file>