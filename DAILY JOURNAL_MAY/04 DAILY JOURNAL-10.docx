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FB74EB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10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E04C5" w:rsidRPr="008776BC" w:rsidRDefault="008776BC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arranged our requirements for our narrative report because this is our last day for on job trainee.</w:t>
            </w:r>
          </w:p>
          <w:p w:rsidR="009B4FB0" w:rsidRPr="008776BC" w:rsidRDefault="009B4FB0" w:rsidP="008776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8776BC" w:rsidRDefault="008776BC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Thankful to our co-trainee to guide us un</w:t>
            </w:r>
            <w:r w:rsidR="00FE6486">
              <w:rPr>
                <w:rFonts w:ascii="Arial" w:hAnsi="Arial" w:cs="Arial"/>
                <w:b/>
                <w:sz w:val="16"/>
                <w:szCs w:val="16"/>
              </w:rPr>
              <w:t>til we finish our on-job trainee.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6A" w:rsidRDefault="00EB006A" w:rsidP="00D36491">
      <w:pPr>
        <w:spacing w:after="0" w:line="240" w:lineRule="auto"/>
      </w:pPr>
      <w:r>
        <w:separator/>
      </w:r>
    </w:p>
  </w:endnote>
  <w:endnote w:type="continuationSeparator" w:id="0">
    <w:p w:rsidR="00EB006A" w:rsidRDefault="00EB006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6A" w:rsidRDefault="00EB006A" w:rsidP="00D36491">
      <w:pPr>
        <w:spacing w:after="0" w:line="240" w:lineRule="auto"/>
      </w:pPr>
      <w:r>
        <w:separator/>
      </w:r>
    </w:p>
  </w:footnote>
  <w:footnote w:type="continuationSeparator" w:id="0">
    <w:p w:rsidR="00EB006A" w:rsidRDefault="00EB006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E64F1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04C5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71A06"/>
    <w:rsid w:val="008776BC"/>
    <w:rsid w:val="00897A92"/>
    <w:rsid w:val="008B0021"/>
    <w:rsid w:val="008B2F3C"/>
    <w:rsid w:val="008B31BD"/>
    <w:rsid w:val="008C2A79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0695D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006A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  <w:rsid w:val="00FB74EB"/>
    <w:rsid w:val="00FE6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2019-05-10T03:29:00Z</dcterms:created>
  <dcterms:modified xsi:type="dcterms:W3CDTF">2019-05-10T03:29:00Z</dcterms:modified>
</cp:coreProperties>
</file>