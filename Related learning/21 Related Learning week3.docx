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317652A" wp14:editId="6390FF61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B1923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FEBRUARY 18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B1923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FEBRUARY 22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7A0417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F5621C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121F2" w:rsidRDefault="00AD4371" w:rsidP="00AD437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FF0559" w:rsidRDefault="00AD4371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7A0417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bookmarkStart w:id="0" w:name="_GoBack"/>
            <w:bookmarkEnd w:id="0"/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F5621C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7A0417" w:rsidRDefault="00AD4371" w:rsidP="00AD437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FF0559" w:rsidRDefault="00AD4371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0559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D121F2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F5621C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AD437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THURSDAY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D121F2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8B1923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FRIDAY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D121F2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8B1923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4CA227A5" wp14:editId="03D7C50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07AD6599" wp14:editId="221F54D5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27063656" wp14:editId="345F5B9B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BA5" w:rsidRDefault="00214BA5" w:rsidP="00D36491">
      <w:pPr>
        <w:spacing w:after="0" w:line="240" w:lineRule="auto"/>
      </w:pPr>
      <w:r>
        <w:separator/>
      </w:r>
    </w:p>
  </w:endnote>
  <w:endnote w:type="continuationSeparator" w:id="0">
    <w:p w:rsidR="00214BA5" w:rsidRDefault="00214BA5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BA5" w:rsidRDefault="00214BA5" w:rsidP="00D36491">
      <w:pPr>
        <w:spacing w:after="0" w:line="240" w:lineRule="auto"/>
      </w:pPr>
      <w:r>
        <w:separator/>
      </w:r>
    </w:p>
  </w:footnote>
  <w:footnote w:type="continuationSeparator" w:id="0">
    <w:p w:rsidR="00214BA5" w:rsidRDefault="00214BA5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214BA5"/>
    <w:rsid w:val="002516BC"/>
    <w:rsid w:val="003240B9"/>
    <w:rsid w:val="00351BBF"/>
    <w:rsid w:val="003E3C1B"/>
    <w:rsid w:val="00420402"/>
    <w:rsid w:val="0045396D"/>
    <w:rsid w:val="004C013F"/>
    <w:rsid w:val="00503BD6"/>
    <w:rsid w:val="00600B0F"/>
    <w:rsid w:val="00717146"/>
    <w:rsid w:val="0081557E"/>
    <w:rsid w:val="00840780"/>
    <w:rsid w:val="008B1923"/>
    <w:rsid w:val="008B5CBB"/>
    <w:rsid w:val="008F1EB2"/>
    <w:rsid w:val="009E6330"/>
    <w:rsid w:val="009F5EC8"/>
    <w:rsid w:val="00A13ED0"/>
    <w:rsid w:val="00A8346E"/>
    <w:rsid w:val="00AD4371"/>
    <w:rsid w:val="00C23C2A"/>
    <w:rsid w:val="00C73E0F"/>
    <w:rsid w:val="00CB4D41"/>
    <w:rsid w:val="00CE5A13"/>
    <w:rsid w:val="00D36491"/>
    <w:rsid w:val="00DA48E8"/>
    <w:rsid w:val="00E0476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3</cp:revision>
  <cp:lastPrinted>2017-01-16T03:07:00Z</cp:lastPrinted>
  <dcterms:created xsi:type="dcterms:W3CDTF">2019-05-15T15:16:00Z</dcterms:created>
  <dcterms:modified xsi:type="dcterms:W3CDTF">2019-05-15T15:18:00Z</dcterms:modified>
</cp:coreProperties>
</file>