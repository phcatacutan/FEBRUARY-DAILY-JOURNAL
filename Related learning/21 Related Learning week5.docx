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B0DB7A9" wp14:editId="184B9EDF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4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9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36202F" w:rsidRPr="007A0417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36202F" w:rsidRPr="00F5621C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815838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7A0417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F8273B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AD437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8273B" w:rsidRPr="007A0417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8273B" w:rsidRPr="00F5621C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8273B" w:rsidRPr="00D121F2" w:rsidRDefault="00F8273B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8B1923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815838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815838" w:rsidRPr="00650F71" w:rsidRDefault="00815838" w:rsidP="0081583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D4371" w:rsidRPr="00D9165E" w:rsidRDefault="00AD4371" w:rsidP="00F83AA6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D51D9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81A87A3" wp14:editId="1CD23BA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8473B6D" wp14:editId="6FBFA28E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5CC1940" wp14:editId="21F162E0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20" w:rsidRDefault="000C3E20" w:rsidP="00D36491">
      <w:pPr>
        <w:spacing w:after="0" w:line="240" w:lineRule="auto"/>
      </w:pPr>
      <w:r>
        <w:separator/>
      </w:r>
    </w:p>
  </w:endnote>
  <w:endnote w:type="continuationSeparator" w:id="0">
    <w:p w:rsidR="000C3E20" w:rsidRDefault="000C3E20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20" w:rsidRDefault="000C3E20" w:rsidP="00D36491">
      <w:pPr>
        <w:spacing w:after="0" w:line="240" w:lineRule="auto"/>
      </w:pPr>
      <w:r>
        <w:separator/>
      </w:r>
    </w:p>
  </w:footnote>
  <w:footnote w:type="continuationSeparator" w:id="0">
    <w:p w:rsidR="000C3E20" w:rsidRDefault="000C3E20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0C3E20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4</cp:revision>
  <cp:lastPrinted>2017-01-16T03:07:00Z</cp:lastPrinted>
  <dcterms:created xsi:type="dcterms:W3CDTF">2019-05-15T15:27:00Z</dcterms:created>
  <dcterms:modified xsi:type="dcterms:W3CDTF">2019-05-15T15:39:00Z</dcterms:modified>
</cp:coreProperties>
</file>