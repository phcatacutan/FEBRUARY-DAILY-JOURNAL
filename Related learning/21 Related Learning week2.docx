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FF0559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FEBRUARY 12,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FF0559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FEBRUARY 14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FF0559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0559" w:rsidRPr="00840780" w:rsidRDefault="00FF0559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FF0559" w:rsidRPr="00840780" w:rsidRDefault="00FF0559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FF0559" w:rsidRPr="00D121F2" w:rsidRDefault="00FF0559" w:rsidP="00FF0559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jc w:val="center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F0559" w:rsidRPr="00D9165E" w:rsidRDefault="00FF0559" w:rsidP="00FF055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0559" w:rsidRPr="00FF0559" w:rsidRDefault="00FF0559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bookmarkStart w:id="0" w:name="_GoBack"/>
            <w:bookmarkEnd w:id="0"/>
          </w:p>
        </w:tc>
      </w:tr>
      <w:tr w:rsidR="00FF0559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0559" w:rsidRPr="00840780" w:rsidRDefault="00FF0559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FF0559" w:rsidRPr="00840780" w:rsidRDefault="00FF0559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FF0559" w:rsidRPr="00D121F2" w:rsidRDefault="00FF0559" w:rsidP="00FF0559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jc w:val="center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F0559" w:rsidRPr="00D9165E" w:rsidRDefault="00FF0559" w:rsidP="00FF055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0559" w:rsidRPr="00FF0559" w:rsidRDefault="00FF0559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0559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FF0559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0559" w:rsidRPr="00840780" w:rsidRDefault="00FF0559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FF0559" w:rsidRPr="00840780" w:rsidRDefault="00FF0559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FF0559" w:rsidRPr="00D121F2" w:rsidRDefault="00FF0559" w:rsidP="00FF0559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jc w:val="center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F0559" w:rsidRPr="00D9165E" w:rsidRDefault="00FF0559" w:rsidP="00FF055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0559" w:rsidRPr="00717146" w:rsidRDefault="00FF0559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FF0559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0559" w:rsidRPr="00840780" w:rsidRDefault="00FF0559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THURSDAY</w:t>
            </w:r>
          </w:p>
          <w:p w:rsidR="00FF0559" w:rsidRPr="00840780" w:rsidRDefault="00FF0559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FF0559" w:rsidRPr="00D121F2" w:rsidRDefault="00FF0559" w:rsidP="00FF0559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jc w:val="center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F0559" w:rsidRPr="00D9165E" w:rsidRDefault="00FF0559" w:rsidP="00FF055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0559" w:rsidRPr="00717146" w:rsidRDefault="00FF0559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1714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FF0559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0559" w:rsidRPr="00840780" w:rsidRDefault="00FF0559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FRIDAY</w:t>
            </w:r>
          </w:p>
          <w:p w:rsidR="00FF0559" w:rsidRPr="00840780" w:rsidRDefault="00FF0559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FF0559" w:rsidRPr="00840780" w:rsidRDefault="00FF0559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FF0559" w:rsidRPr="00D121F2" w:rsidRDefault="00FF0559" w:rsidP="00FF0559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F0559" w:rsidRPr="00D9165E" w:rsidRDefault="00FF0559" w:rsidP="0071714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0559" w:rsidRPr="00717146" w:rsidRDefault="00FF0559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F0559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F0559" w:rsidRPr="00840780" w:rsidRDefault="00FF0559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F0559" w:rsidRPr="00840780" w:rsidRDefault="00FF0559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7C2E0EE3" wp14:editId="0DFE07B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0559" w:rsidRDefault="00FF0559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FF0559" w:rsidRDefault="00FF0559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FF0559" w:rsidRDefault="00FF0559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FF0559" w:rsidRPr="001624D2" w:rsidRDefault="00FF0559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5158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FF0559" w:rsidRDefault="00FF0559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FF0559" w:rsidRDefault="00FF0559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FF0559" w:rsidRDefault="00FF0559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FF0559" w:rsidRPr="001624D2" w:rsidRDefault="00FF0559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FF0559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F0559" w:rsidRPr="00840780" w:rsidRDefault="00FF0559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F0559" w:rsidRPr="00840780" w:rsidRDefault="00FF0559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1" allowOverlap="1" wp14:anchorId="657AA4A9" wp14:editId="2D0BD58A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0559" w:rsidRDefault="00FF0559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FF0559" w:rsidRDefault="00FF0559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FF0559" w:rsidRDefault="00FF0559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FF0559" w:rsidRPr="001624D2" w:rsidRDefault="00FF0559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FF0559" w:rsidRDefault="00FF0559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FF0559" w:rsidRDefault="00FF0559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FF0559" w:rsidRDefault="00FF0559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FF0559" w:rsidRPr="001624D2" w:rsidRDefault="00FF0559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F0559" w:rsidRPr="00840780" w:rsidRDefault="00FF0559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F0559" w:rsidRPr="00840780" w:rsidRDefault="00FF0559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1" allowOverlap="1" wp14:anchorId="3A0BE96C" wp14:editId="7606A95A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0559" w:rsidRPr="00717146" w:rsidRDefault="00FF0559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FF0559" w:rsidRDefault="00FF0559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FF0559" w:rsidRDefault="00FF0559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FF0559" w:rsidRPr="001624D2" w:rsidRDefault="00FF0559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FF0559" w:rsidRPr="00717146" w:rsidRDefault="00FF0559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FF0559" w:rsidRDefault="00FF0559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FF0559" w:rsidRDefault="00FF0559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FF0559" w:rsidRPr="001624D2" w:rsidRDefault="00FF0559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07D" w:rsidRDefault="00BA707D" w:rsidP="00D36491">
      <w:pPr>
        <w:spacing w:after="0" w:line="240" w:lineRule="auto"/>
      </w:pPr>
      <w:r>
        <w:separator/>
      </w:r>
    </w:p>
  </w:endnote>
  <w:endnote w:type="continuationSeparator" w:id="0">
    <w:p w:rsidR="00BA707D" w:rsidRDefault="00BA707D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07D" w:rsidRDefault="00BA707D" w:rsidP="00D36491">
      <w:pPr>
        <w:spacing w:after="0" w:line="240" w:lineRule="auto"/>
      </w:pPr>
      <w:r>
        <w:separator/>
      </w:r>
    </w:p>
  </w:footnote>
  <w:footnote w:type="continuationSeparator" w:id="0">
    <w:p w:rsidR="00BA707D" w:rsidRDefault="00BA707D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2516BC"/>
    <w:rsid w:val="003240B9"/>
    <w:rsid w:val="00351BBF"/>
    <w:rsid w:val="003E3C1B"/>
    <w:rsid w:val="00420402"/>
    <w:rsid w:val="0045396D"/>
    <w:rsid w:val="004C013F"/>
    <w:rsid w:val="00600B0F"/>
    <w:rsid w:val="00717146"/>
    <w:rsid w:val="0081557E"/>
    <w:rsid w:val="00840780"/>
    <w:rsid w:val="008B5CBB"/>
    <w:rsid w:val="008F1EB2"/>
    <w:rsid w:val="009E6330"/>
    <w:rsid w:val="009F5EC8"/>
    <w:rsid w:val="00A13ED0"/>
    <w:rsid w:val="00A8346E"/>
    <w:rsid w:val="00BA707D"/>
    <w:rsid w:val="00C23C2A"/>
    <w:rsid w:val="00C73E0F"/>
    <w:rsid w:val="00CB4D41"/>
    <w:rsid w:val="00CE5A13"/>
    <w:rsid w:val="00D36491"/>
    <w:rsid w:val="00DA48E8"/>
    <w:rsid w:val="00E0476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2</cp:revision>
  <cp:lastPrinted>2017-01-16T03:07:00Z</cp:lastPrinted>
  <dcterms:created xsi:type="dcterms:W3CDTF">2019-05-15T15:14:00Z</dcterms:created>
  <dcterms:modified xsi:type="dcterms:W3CDTF">2019-05-15T15:14:00Z</dcterms:modified>
</cp:coreProperties>
</file>