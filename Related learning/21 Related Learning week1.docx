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C77B03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6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C77B03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FEBRUARY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8, 2019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8F1EB2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7146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7146" w:rsidRPr="00840780" w:rsidRDefault="00717146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717146" w:rsidRPr="00840780" w:rsidRDefault="00717146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717146" w:rsidRPr="00D121F2" w:rsidRDefault="00717146" w:rsidP="0071714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17146" w:rsidRPr="00D9165E" w:rsidRDefault="00717146" w:rsidP="007171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17146" w:rsidRPr="00717146" w:rsidRDefault="00717146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171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717146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7146" w:rsidRPr="00840780" w:rsidRDefault="00717146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717146" w:rsidRPr="00840780" w:rsidRDefault="00717146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717146" w:rsidRPr="00D121F2" w:rsidRDefault="00717146" w:rsidP="0071714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17146" w:rsidRPr="00D9165E" w:rsidRDefault="00717146" w:rsidP="007171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17146" w:rsidRPr="00717146" w:rsidRDefault="00717146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171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717146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7146" w:rsidRPr="00840780" w:rsidRDefault="00717146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717146" w:rsidRPr="00840780" w:rsidRDefault="00717146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717146" w:rsidRPr="00840780" w:rsidRDefault="0071714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717146" w:rsidRPr="00D121F2" w:rsidRDefault="00717146" w:rsidP="00717146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jc w:val="center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17146" w:rsidRPr="00D9165E" w:rsidRDefault="00717146" w:rsidP="007171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17146" w:rsidRPr="00717146" w:rsidRDefault="00717146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171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717146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17146" w:rsidRPr="00840780" w:rsidRDefault="0071714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17146" w:rsidRPr="00840780" w:rsidRDefault="00717146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FD6E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7146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717146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717146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717146" w:rsidRPr="001624D2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5568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717146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717146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717146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717146" w:rsidRPr="001624D2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717146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17146" w:rsidRPr="00840780" w:rsidRDefault="0071714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17146" w:rsidRPr="00840780" w:rsidRDefault="00FD6E56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7146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717146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717146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717146" w:rsidRPr="001624D2" w:rsidRDefault="00717146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717146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717146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717146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717146" w:rsidRPr="001624D2" w:rsidRDefault="00717146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="00717146"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17146" w:rsidRPr="00840780" w:rsidRDefault="0071714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17146" w:rsidRPr="00840780" w:rsidRDefault="00FD6E56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7146" w:rsidRPr="00717146" w:rsidRDefault="00FD6E56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 MARY ROSE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 xml:space="preserve"> DE GUZMAN</w:t>
                                  </w:r>
                                  <w:r w:rsid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</w:t>
                                  </w:r>
                                </w:p>
                                <w:p w:rsidR="00717146" w:rsidRDefault="00717146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717146" w:rsidRDefault="00717146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717146" w:rsidRPr="001624D2" w:rsidRDefault="00717146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717146" w:rsidRPr="00717146" w:rsidRDefault="00FD6E56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 MARY ROSE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 xml:space="preserve"> DE GUZMAN</w:t>
                            </w:r>
                            <w:r w:rsid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</w:t>
                            </w:r>
                          </w:p>
                          <w:p w:rsidR="00717146" w:rsidRDefault="00717146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717146" w:rsidRDefault="00717146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717146" w:rsidRPr="001624D2" w:rsidRDefault="00717146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="00717146"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8BE" w:rsidRDefault="006638BE" w:rsidP="00D36491">
      <w:pPr>
        <w:spacing w:after="0" w:line="240" w:lineRule="auto"/>
      </w:pPr>
      <w:r>
        <w:separator/>
      </w:r>
    </w:p>
  </w:endnote>
  <w:endnote w:type="continuationSeparator" w:id="0">
    <w:p w:rsidR="006638BE" w:rsidRDefault="006638BE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8BE" w:rsidRDefault="006638BE" w:rsidP="00D36491">
      <w:pPr>
        <w:spacing w:after="0" w:line="240" w:lineRule="auto"/>
      </w:pPr>
      <w:r>
        <w:separator/>
      </w:r>
    </w:p>
  </w:footnote>
  <w:footnote w:type="continuationSeparator" w:id="0">
    <w:p w:rsidR="006638BE" w:rsidRDefault="006638BE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516BC"/>
    <w:rsid w:val="0027627C"/>
    <w:rsid w:val="003240B9"/>
    <w:rsid w:val="00351BBF"/>
    <w:rsid w:val="003E3C1B"/>
    <w:rsid w:val="00420402"/>
    <w:rsid w:val="0045396D"/>
    <w:rsid w:val="004C013F"/>
    <w:rsid w:val="00600B0F"/>
    <w:rsid w:val="006638BE"/>
    <w:rsid w:val="00717146"/>
    <w:rsid w:val="0081557E"/>
    <w:rsid w:val="00840780"/>
    <w:rsid w:val="008B5CBB"/>
    <w:rsid w:val="008F1EB2"/>
    <w:rsid w:val="009E6330"/>
    <w:rsid w:val="009F5EC8"/>
    <w:rsid w:val="00A13ED0"/>
    <w:rsid w:val="00A8346E"/>
    <w:rsid w:val="00C23C2A"/>
    <w:rsid w:val="00C73E0F"/>
    <w:rsid w:val="00C77B03"/>
    <w:rsid w:val="00CB4D41"/>
    <w:rsid w:val="00CE5A13"/>
    <w:rsid w:val="00D36491"/>
    <w:rsid w:val="00DA48E8"/>
    <w:rsid w:val="00E04766"/>
    <w:rsid w:val="00FD2629"/>
    <w:rsid w:val="00FD6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3</cp:revision>
  <cp:lastPrinted>2017-01-16T03:07:00Z</cp:lastPrinted>
  <dcterms:created xsi:type="dcterms:W3CDTF">2019-05-15T15:10:00Z</dcterms:created>
  <dcterms:modified xsi:type="dcterms:W3CDTF">2019-05-15T15:20:00Z</dcterms:modified>
</cp:coreProperties>
</file>