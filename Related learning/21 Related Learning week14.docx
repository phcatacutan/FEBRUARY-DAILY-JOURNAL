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718C61" wp14:editId="78233D2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5A665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7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5A665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10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5A6658" w:rsidP="00B233F2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200FE7" w:rsidRPr="00840780" w:rsidRDefault="00200FE7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Arranging documents</w:t>
            </w:r>
          </w:p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200FE7" w:rsidRPr="005A6658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FF0559" w:rsidRDefault="00200FE7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5A6658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</w:t>
            </w:r>
            <w:r w:rsidR="00B04DB9">
              <w:rPr>
                <w:rFonts w:ascii="Arial" w:hAnsi="Arial" w:cs="Arial"/>
                <w:sz w:val="16"/>
                <w:szCs w:val="16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NES</w:t>
            </w:r>
            <w:r w:rsidR="00200FE7">
              <w:rPr>
                <w:rFonts w:ascii="Arial" w:hAnsi="Arial" w:cs="Arial"/>
                <w:sz w:val="16"/>
                <w:szCs w:val="16"/>
              </w:rPr>
              <w:t>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200FE7" w:rsidRPr="005A6658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5A6658" w:rsidRDefault="00200FE7" w:rsidP="00E8396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FF0559" w:rsidRDefault="00200FE7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5A6658" w:rsidP="00200FE7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THURS</w:t>
            </w:r>
            <w:r w:rsidR="00200FE7" w:rsidRPr="00840780">
              <w:rPr>
                <w:rFonts w:ascii="Arial" w:hAnsi="Arial" w:cs="Arial"/>
                <w:sz w:val="16"/>
                <w:szCs w:val="16"/>
              </w:rPr>
              <w:t>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200FE7" w:rsidRPr="005A6658" w:rsidRDefault="00200FE7" w:rsidP="00E83961">
            <w:pPr>
              <w:spacing w:before="100" w:after="0" w:line="240" w:lineRule="auto"/>
              <w:ind w:left="88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5A6658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6658" w:rsidRPr="00840780" w:rsidRDefault="005A6658" w:rsidP="005A6658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200FE7" w:rsidRPr="00840780" w:rsidRDefault="00200FE7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200FE7" w:rsidRPr="00840780" w:rsidRDefault="00200FE7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We set-up brand new computers.</w:t>
            </w:r>
          </w:p>
          <w:p w:rsidR="005A6658" w:rsidRPr="005A6658" w:rsidRDefault="005A6658" w:rsidP="005A66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5A6658">
              <w:rPr>
                <w:rFonts w:ascii="Arial" w:hAnsi="Arial" w:cs="Arial"/>
                <w:b/>
                <w:sz w:val="16"/>
                <w:szCs w:val="16"/>
              </w:rPr>
              <w:t>We arranged our requirements for our narrative report because this is our last day for on job trainee.</w:t>
            </w:r>
          </w:p>
          <w:p w:rsidR="00200FE7" w:rsidRPr="005A6658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00FE7" w:rsidRPr="005A6658" w:rsidRDefault="00200FE7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200FE7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0FE7" w:rsidRPr="00840780" w:rsidRDefault="00200FE7" w:rsidP="005A665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00FE7" w:rsidRPr="00840780" w:rsidRDefault="00200FE7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200FE7" w:rsidRPr="00200FE7" w:rsidRDefault="00200FE7" w:rsidP="005A6658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0FE7" w:rsidRPr="00717146" w:rsidRDefault="00200FE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7AECF74C" wp14:editId="6FD816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FE0F1CB" wp14:editId="03A8DA62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7FCE88B6" wp14:editId="315FA747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21A" w:rsidRDefault="0013621A" w:rsidP="00D36491">
      <w:pPr>
        <w:spacing w:after="0" w:line="240" w:lineRule="auto"/>
      </w:pPr>
      <w:r>
        <w:separator/>
      </w:r>
    </w:p>
  </w:endnote>
  <w:endnote w:type="continuationSeparator" w:id="0">
    <w:p w:rsidR="0013621A" w:rsidRDefault="0013621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21A" w:rsidRDefault="0013621A" w:rsidP="00D36491">
      <w:pPr>
        <w:spacing w:after="0" w:line="240" w:lineRule="auto"/>
      </w:pPr>
      <w:r>
        <w:separator/>
      </w:r>
    </w:p>
  </w:footnote>
  <w:footnote w:type="continuationSeparator" w:id="0">
    <w:p w:rsidR="0013621A" w:rsidRDefault="0013621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3621A"/>
    <w:rsid w:val="0017206D"/>
    <w:rsid w:val="00185481"/>
    <w:rsid w:val="00200FE7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5A6658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36795"/>
    <w:rsid w:val="00A8346E"/>
    <w:rsid w:val="00AD4371"/>
    <w:rsid w:val="00AE0155"/>
    <w:rsid w:val="00AF12D4"/>
    <w:rsid w:val="00B04DB9"/>
    <w:rsid w:val="00B233F2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3</cp:revision>
  <cp:lastPrinted>2017-01-16T03:07:00Z</cp:lastPrinted>
  <dcterms:created xsi:type="dcterms:W3CDTF">2019-05-15T16:18:00Z</dcterms:created>
  <dcterms:modified xsi:type="dcterms:W3CDTF">2019-05-15T16:23:00Z</dcterms:modified>
</cp:coreProperties>
</file>