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18548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12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18548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17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18548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A36795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E0155" w:rsidRPr="006558E7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E0155" w:rsidRPr="00D9165E" w:rsidRDefault="00AE0155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FF0559" w:rsidRDefault="00185481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3679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481" w:rsidRPr="00840780" w:rsidRDefault="00185481" w:rsidP="0018548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A36795" w:rsidRPr="00840780" w:rsidRDefault="00A3679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795" w:rsidRPr="00FF0559" w:rsidRDefault="00A36795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18548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481" w:rsidRPr="00840780" w:rsidRDefault="00185481" w:rsidP="0018548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1" w:colLast="1"/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185481" w:rsidRPr="00840780" w:rsidRDefault="0018548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185481" w:rsidRPr="00185481" w:rsidRDefault="0018548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185481" w:rsidRPr="00185481" w:rsidRDefault="00185481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481" w:rsidRPr="00717146" w:rsidRDefault="0018548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18548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481" w:rsidRPr="00840780" w:rsidRDefault="00185481" w:rsidP="0018548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185481" w:rsidRPr="00840780" w:rsidRDefault="0018548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185481" w:rsidRPr="00185481" w:rsidRDefault="0018548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481" w:rsidRPr="00717146" w:rsidRDefault="0018548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18548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481" w:rsidRPr="00840780" w:rsidRDefault="00185481" w:rsidP="00185481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185481" w:rsidRPr="00840780" w:rsidRDefault="0018548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185481" w:rsidRPr="00840780" w:rsidRDefault="0018548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185481" w:rsidRPr="00185481" w:rsidRDefault="0018548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185481"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185481" w:rsidRPr="00185481" w:rsidRDefault="00185481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481" w:rsidRPr="00717146" w:rsidRDefault="0018548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bookmarkEnd w:id="0"/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44" w:rsidRDefault="00C13C44" w:rsidP="00D36491">
      <w:pPr>
        <w:spacing w:after="0" w:line="240" w:lineRule="auto"/>
      </w:pPr>
      <w:r>
        <w:separator/>
      </w:r>
    </w:p>
  </w:endnote>
  <w:endnote w:type="continuationSeparator" w:id="0">
    <w:p w:rsidR="00C13C44" w:rsidRDefault="00C13C4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44" w:rsidRDefault="00C13C44" w:rsidP="00D36491">
      <w:pPr>
        <w:spacing w:after="0" w:line="240" w:lineRule="auto"/>
      </w:pPr>
      <w:r>
        <w:separator/>
      </w:r>
    </w:p>
  </w:footnote>
  <w:footnote w:type="continuationSeparator" w:id="0">
    <w:p w:rsidR="00C13C44" w:rsidRDefault="00C13C4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185481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36795"/>
    <w:rsid w:val="00A8346E"/>
    <w:rsid w:val="00AD4371"/>
    <w:rsid w:val="00AE0155"/>
    <w:rsid w:val="00B37A21"/>
    <w:rsid w:val="00BA71EC"/>
    <w:rsid w:val="00C13C44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2019-05-15T16:03:00Z</dcterms:created>
  <dcterms:modified xsi:type="dcterms:W3CDTF">2019-05-15T16:03:00Z</dcterms:modified>
</cp:coreProperties>
</file>