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D6F107A" wp14:editId="18D7EB92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1583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</w:t>
            </w:r>
            <w:r w:rsidR="00B37A21">
              <w:rPr>
                <w:rFonts w:ascii="Arial" w:hAnsi="Arial" w:cs="Arial"/>
                <w:b/>
                <w:sz w:val="16"/>
                <w:szCs w:val="16"/>
              </w:rPr>
              <w:t xml:space="preserve"> 23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B37A2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28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B37A2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7A21" w:rsidRPr="00840780" w:rsidRDefault="00B37A2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SATURDAY</w:t>
            </w:r>
          </w:p>
          <w:p w:rsidR="00B37A21" w:rsidRPr="00840780" w:rsidRDefault="00B37A2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37A21" w:rsidRPr="00650F71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B37A21" w:rsidRPr="00F5621C" w:rsidRDefault="00B37A2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37A21" w:rsidRPr="00F5621C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B37A21" w:rsidRPr="006558E7" w:rsidRDefault="00B37A2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37A21" w:rsidRPr="00D9165E" w:rsidRDefault="00B37A21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7A21" w:rsidRPr="00FF0559" w:rsidRDefault="00B37A21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37A2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7A21" w:rsidRPr="00840780" w:rsidRDefault="00B37A21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B37A21" w:rsidRPr="00840780" w:rsidRDefault="00B37A2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37A21" w:rsidRPr="007A0417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B37A21" w:rsidRPr="009B4FB0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37A21" w:rsidRPr="00D121F2" w:rsidRDefault="00B37A2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37A21" w:rsidRPr="00D9165E" w:rsidRDefault="00B37A21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7A21" w:rsidRPr="00FF0559" w:rsidRDefault="00B37A21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37A2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7A21" w:rsidRPr="00840780" w:rsidRDefault="00B37A21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B37A21" w:rsidRPr="00840780" w:rsidRDefault="00B37A2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37A21" w:rsidRPr="007A0417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B37A21" w:rsidRPr="009B4FB0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37A21" w:rsidRPr="007A0417" w:rsidRDefault="00B37A2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7A21" w:rsidRPr="00717146" w:rsidRDefault="00B37A2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37A2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7A21" w:rsidRPr="00840780" w:rsidRDefault="00B37A21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B37A21" w:rsidRPr="00840780" w:rsidRDefault="00B37A2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37A21" w:rsidRPr="00D121F2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B37A21" w:rsidRPr="009B4FB0" w:rsidRDefault="00B37A21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37A21" w:rsidRPr="00D9165E" w:rsidRDefault="00B37A21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7A21" w:rsidRPr="00717146" w:rsidRDefault="00B37A2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37A2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7A21" w:rsidRPr="00840780" w:rsidRDefault="00B37A21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B37A21" w:rsidRPr="00840780" w:rsidRDefault="00B37A2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B37A21" w:rsidRPr="00840780" w:rsidRDefault="00B37A2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37A21" w:rsidRPr="00A3286A" w:rsidRDefault="00B37A21" w:rsidP="00B37A2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B37A21" w:rsidRPr="009B4FB0" w:rsidRDefault="00B37A21" w:rsidP="00B37A2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37A21" w:rsidRPr="00F5621C" w:rsidRDefault="00B37A21" w:rsidP="00B37A2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  <w:p w:rsidR="00B37A21" w:rsidRPr="006558E7" w:rsidRDefault="00B37A2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37A21" w:rsidRPr="00D9165E" w:rsidRDefault="00B37A21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7A21" w:rsidRPr="00717146" w:rsidRDefault="00B37A2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5C3F01D" wp14:editId="68DF5A5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2D9CDE13" wp14:editId="760046D5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03AA419C" wp14:editId="35A3A443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0ED" w:rsidRDefault="001870ED" w:rsidP="00D36491">
      <w:pPr>
        <w:spacing w:after="0" w:line="240" w:lineRule="auto"/>
      </w:pPr>
      <w:r>
        <w:separator/>
      </w:r>
    </w:p>
  </w:endnote>
  <w:endnote w:type="continuationSeparator" w:id="0">
    <w:p w:rsidR="001870ED" w:rsidRDefault="001870ED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0ED" w:rsidRDefault="001870ED" w:rsidP="00D36491">
      <w:pPr>
        <w:spacing w:after="0" w:line="240" w:lineRule="auto"/>
      </w:pPr>
      <w:r>
        <w:separator/>
      </w:r>
    </w:p>
  </w:footnote>
  <w:footnote w:type="continuationSeparator" w:id="0">
    <w:p w:rsidR="001870ED" w:rsidRDefault="001870ED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1870ED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8346E"/>
    <w:rsid w:val="00AD4371"/>
    <w:rsid w:val="00B37A21"/>
    <w:rsid w:val="00BA71EC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2019-05-15T15:51:00Z</dcterms:created>
  <dcterms:modified xsi:type="dcterms:W3CDTF">2019-05-15T15:51:00Z</dcterms:modified>
</cp:coreProperties>
</file>