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B0DB7A9" wp14:editId="184B9EDF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</w:t>
            </w:r>
            <w:r w:rsidR="004F1587">
              <w:rPr>
                <w:rFonts w:ascii="Arial" w:hAnsi="Arial" w:cs="Arial"/>
                <w:b/>
                <w:sz w:val="16"/>
                <w:szCs w:val="16"/>
              </w:rPr>
              <w:t xml:space="preserve"> 11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4F1587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15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36202F" w:rsidRPr="007A0417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36202F" w:rsidRPr="00F5621C" w:rsidRDefault="0036202F" w:rsidP="0036202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815838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7A0417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7A0417" w:rsidRDefault="00AD4371" w:rsidP="00AD43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FF0559" w:rsidRDefault="00F8273B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D4371" w:rsidRPr="00D121F2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D4371" w:rsidRPr="00F5621C" w:rsidRDefault="00AD4371" w:rsidP="00AD437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4F158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AD4371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F8273B" w:rsidRPr="007A0417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8273B" w:rsidRPr="00F5621C" w:rsidRDefault="00F8273B" w:rsidP="00F8273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8273B" w:rsidRPr="00D121F2" w:rsidRDefault="00F8273B" w:rsidP="00F8273B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D4371" w:rsidRPr="00D9165E" w:rsidRDefault="00AD4371" w:rsidP="00AD437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8B1923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AD437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371" w:rsidRPr="00840780" w:rsidRDefault="004F1587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D4371" w:rsidRPr="00840780" w:rsidRDefault="00AD437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4F1587" w:rsidRPr="007A0417" w:rsidRDefault="004F1587" w:rsidP="004F158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4F1587" w:rsidRPr="00F5621C" w:rsidRDefault="004F1587" w:rsidP="004F158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D4371" w:rsidRPr="00D9165E" w:rsidRDefault="00AD4371" w:rsidP="00F83AA6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371" w:rsidRPr="00717146" w:rsidRDefault="004F1587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bookmarkStart w:id="0" w:name="_GoBack"/>
            <w:bookmarkEnd w:id="0"/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81A87A3" wp14:editId="1CD23BA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48473B6D" wp14:editId="6FBFA28E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5CC1940" wp14:editId="21F162E0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2A" w:rsidRDefault="00B25D2A" w:rsidP="00D36491">
      <w:pPr>
        <w:spacing w:after="0" w:line="240" w:lineRule="auto"/>
      </w:pPr>
      <w:r>
        <w:separator/>
      </w:r>
    </w:p>
  </w:endnote>
  <w:endnote w:type="continuationSeparator" w:id="0">
    <w:p w:rsidR="00B25D2A" w:rsidRDefault="00B25D2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2A" w:rsidRDefault="00B25D2A" w:rsidP="00D36491">
      <w:pPr>
        <w:spacing w:after="0" w:line="240" w:lineRule="auto"/>
      </w:pPr>
      <w:r>
        <w:separator/>
      </w:r>
    </w:p>
  </w:footnote>
  <w:footnote w:type="continuationSeparator" w:id="0">
    <w:p w:rsidR="00B25D2A" w:rsidRDefault="00B25D2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B25D2A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2019-05-15T15:41:00Z</dcterms:created>
  <dcterms:modified xsi:type="dcterms:W3CDTF">2019-05-15T15:41:00Z</dcterms:modified>
</cp:coreProperties>
</file>