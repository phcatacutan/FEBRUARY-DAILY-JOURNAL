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816"/>
        <w:gridCol w:w="3402"/>
        <w:gridCol w:w="3436"/>
        <w:gridCol w:w="1952"/>
      </w:tblGrid>
      <w:tr w:rsidR="00DA48E8" w:rsidRPr="00840780" w:rsidTr="00717146">
        <w:trPr>
          <w:trHeight w:val="1166"/>
          <w:jc w:val="center"/>
        </w:trPr>
        <w:tc>
          <w:tcPr>
            <w:tcW w:w="1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840780" w:rsidRDefault="00FD6E56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2D6F107A" wp14:editId="18D7EB92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840780" w:rsidRDefault="00A13ED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b/>
                <w:sz w:val="32"/>
                <w:szCs w:val="32"/>
              </w:rPr>
              <w:t>RELATED LEARNING EXPERIENCE JOURNAL</w:t>
            </w:r>
          </w:p>
          <w:p w:rsidR="009E6330" w:rsidRPr="00840780" w:rsidRDefault="009E6330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0780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WEEK NUMBER</w:t>
            </w:r>
          </w:p>
        </w:tc>
        <w:tc>
          <w:tcPr>
            <w:tcW w:w="8790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15838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</w:t>
            </w:r>
            <w:r w:rsidR="00AE0155">
              <w:rPr>
                <w:rFonts w:ascii="Arial" w:hAnsi="Arial" w:cs="Arial"/>
                <w:b/>
                <w:sz w:val="16"/>
                <w:szCs w:val="16"/>
              </w:rPr>
              <w:t xml:space="preserve"> 29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AE0155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4</w:t>
            </w:r>
            <w:r w:rsidR="00FF055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790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1EB2" w:rsidRPr="00840780" w:rsidTr="00717146">
        <w:trPr>
          <w:trHeight w:val="284"/>
          <w:jc w:val="center"/>
        </w:trPr>
        <w:tc>
          <w:tcPr>
            <w:tcW w:w="226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6838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TRAINING ACTIVITY</w:t>
            </w:r>
          </w:p>
        </w:tc>
        <w:tc>
          <w:tcPr>
            <w:tcW w:w="195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F1EB2" w:rsidRPr="00840780" w:rsidRDefault="008F1EB2" w:rsidP="008407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0155" w:rsidRPr="00840780" w:rsidRDefault="00AE0155" w:rsidP="00840780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FRIDAY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E0155" w:rsidRPr="00A3286A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E0155" w:rsidRPr="009B4FB0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AE0155" w:rsidRPr="006558E7" w:rsidRDefault="00AE015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E0155" w:rsidRPr="00D9165E" w:rsidRDefault="00AE0155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FF0559" w:rsidRDefault="00AE0155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bookmarkStart w:id="0" w:name="_GoBack"/>
            <w:bookmarkEnd w:id="0"/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0155" w:rsidRPr="00840780" w:rsidRDefault="00AE015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MONDAY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E0155" w:rsidRPr="007A0417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E0155" w:rsidRPr="009B4FB0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AE0155" w:rsidRPr="00D121F2" w:rsidRDefault="00AE015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AE0155" w:rsidRPr="00D9165E" w:rsidRDefault="00AE0155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FF0559" w:rsidRDefault="00AE0155" w:rsidP="00FF05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0155" w:rsidRPr="00840780" w:rsidRDefault="00AE015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TUESDAY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E0155" w:rsidRPr="007A0417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E0155" w:rsidRPr="009B4FB0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AE0155" w:rsidRPr="007A0417" w:rsidRDefault="00AE0155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717146" w:rsidRDefault="00AE0155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E0155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E0155" w:rsidRPr="00840780" w:rsidRDefault="00AE0155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WEDNESDAY</w:t>
            </w:r>
          </w:p>
          <w:p w:rsidR="00AE0155" w:rsidRPr="00840780" w:rsidRDefault="00AE0155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AE0155" w:rsidRPr="00D121F2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E0155" w:rsidRPr="009B4FB0" w:rsidRDefault="00AE0155" w:rsidP="00E8396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AE0155" w:rsidRPr="00D9165E" w:rsidRDefault="00AE0155" w:rsidP="00E8396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0155" w:rsidRPr="00717146" w:rsidRDefault="00AE0155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B37A21" w:rsidRPr="00840780" w:rsidTr="00717146">
        <w:trPr>
          <w:trHeight w:val="1754"/>
          <w:jc w:val="center"/>
        </w:trPr>
        <w:tc>
          <w:tcPr>
            <w:tcW w:w="2262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7A21" w:rsidRPr="00840780" w:rsidRDefault="00B37A21" w:rsidP="00BA71EC">
            <w:pPr>
              <w:spacing w:after="0" w:line="48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THURSDAY</w:t>
            </w:r>
          </w:p>
          <w:p w:rsidR="00B37A21" w:rsidRPr="00840780" w:rsidRDefault="00B37A21" w:rsidP="008407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0780">
              <w:rPr>
                <w:rFonts w:ascii="Arial" w:hAnsi="Arial" w:cs="Arial"/>
                <w:sz w:val="16"/>
                <w:szCs w:val="16"/>
              </w:rPr>
              <w:t>_______________</w:t>
            </w:r>
          </w:p>
          <w:p w:rsidR="00B37A21" w:rsidRPr="00840780" w:rsidRDefault="00B37A2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8" w:type="dxa"/>
            <w:gridSpan w:val="2"/>
            <w:shd w:val="clear" w:color="auto" w:fill="auto"/>
            <w:vAlign w:val="center"/>
          </w:tcPr>
          <w:p w:rsidR="00B37A21" w:rsidRPr="00A3286A" w:rsidRDefault="00B37A21" w:rsidP="00B37A2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B37A21" w:rsidRPr="009B4FB0" w:rsidRDefault="00B37A21" w:rsidP="00B37A21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B37A21" w:rsidRPr="00F5621C" w:rsidRDefault="00B37A21" w:rsidP="00B37A2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37A21" w:rsidRPr="006558E7" w:rsidRDefault="00B37A21" w:rsidP="00E83961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37A21" w:rsidRPr="00D9165E" w:rsidRDefault="00B37A21" w:rsidP="00E8396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7A21" w:rsidRPr="00717146" w:rsidRDefault="00B37A21" w:rsidP="0071714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AD4371" w:rsidRPr="00840780" w:rsidTr="00840780">
        <w:trPr>
          <w:trHeight w:val="1430"/>
          <w:jc w:val="center"/>
        </w:trPr>
        <w:tc>
          <w:tcPr>
            <w:tcW w:w="11052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40780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25C3F01D" wp14:editId="68DF5A5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244475</wp:posOffset>
                      </wp:positionV>
                      <wp:extent cx="2207260" cy="558800"/>
                      <wp:effectExtent l="0" t="0" r="0" b="6350"/>
                      <wp:wrapTight wrapText="bothSides">
                        <wp:wrapPolygon edited="0">
                          <wp:start x="552" y="0"/>
                          <wp:lineTo x="552" y="21115"/>
                          <wp:lineTo x="20980" y="21115"/>
                          <wp:lineTo x="20980" y="0"/>
                          <wp:lineTo x="552" y="0"/>
                        </wp:wrapPolygon>
                      </wp:wrapTight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726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Student-Trainee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9.25pt;width:173.8pt;height:44pt;z-index:-2516474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Student-Trainee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</w:tr>
      <w:tr w:rsidR="00AD4371" w:rsidRPr="00840780" w:rsidTr="00717146">
        <w:trPr>
          <w:trHeight w:val="1578"/>
          <w:jc w:val="center"/>
        </w:trPr>
        <w:tc>
          <w:tcPr>
            <w:tcW w:w="5664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2D9CDE13" wp14:editId="760046D5">
                      <wp:simplePos x="0" y="0"/>
                      <wp:positionH relativeFrom="margin">
                        <wp:posOffset>222250</wp:posOffset>
                      </wp:positionH>
                      <wp:positionV relativeFrom="margin">
                        <wp:posOffset>363855</wp:posOffset>
                      </wp:positionV>
                      <wp:extent cx="2286000" cy="558800"/>
                      <wp:effectExtent l="0" t="0" r="0" b="6350"/>
                      <wp:wrapTight wrapText="bothSides">
                        <wp:wrapPolygon edited="0">
                          <wp:start x="540" y="0"/>
                          <wp:lineTo x="540" y="21115"/>
                          <wp:lineTo x="21060" y="21115"/>
                          <wp:lineTo x="21060" y="0"/>
                          <wp:lineTo x="540" y="0"/>
                        </wp:wrapPolygon>
                      </wp:wrapTight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7146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Training Supervisor</w:t>
                                  </w:r>
                                </w:p>
                                <w:p w:rsidR="00AD4371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8F1EB2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17.5pt;margin-top:28.65pt;width:180pt;height:44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7146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Training Supervisor</w:t>
                            </w:r>
                          </w:p>
                          <w:p w:rsidR="00AD4371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8F1EB2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</w:p>
        </w:tc>
        <w:tc>
          <w:tcPr>
            <w:tcW w:w="538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AD4371" w:rsidRPr="00840780" w:rsidRDefault="00AD4371" w:rsidP="0084078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03AA419C" wp14:editId="35A3A443">
                      <wp:simplePos x="0" y="0"/>
                      <wp:positionH relativeFrom="margin">
                        <wp:posOffset>349250</wp:posOffset>
                      </wp:positionH>
                      <wp:positionV relativeFrom="margin">
                        <wp:posOffset>363855</wp:posOffset>
                      </wp:positionV>
                      <wp:extent cx="2352675" cy="558800"/>
                      <wp:effectExtent l="0" t="0" r="0" b="6350"/>
                      <wp:wrapTight wrapText="bothSides">
                        <wp:wrapPolygon edited="0">
                          <wp:start x="525" y="0"/>
                          <wp:lineTo x="525" y="21115"/>
                          <wp:lineTo x="20988" y="21115"/>
                          <wp:lineTo x="20988" y="0"/>
                          <wp:lineTo x="525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4371" w:rsidRPr="00717146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 MARY ROSE DE GUZMAN___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OJT/Practicum Subject Instructor</w:t>
                                  </w:r>
                                </w:p>
                                <w:p w:rsidR="00AD4371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D4371" w:rsidRPr="001624D2" w:rsidRDefault="00AD4371" w:rsidP="0017206D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27.5pt;margin-top:28.65pt;width:185.25pt;height:44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" filled="f" stroked="f" strokeweight=".5pt">
                      <v:path arrowok="t"/>
                      <v:textbox style="mso-fit-shape-to-text:t">
                        <w:txbxContent>
                          <w:p w:rsidR="00AD4371" w:rsidRPr="00717146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 MARY ROSE DE GUZMAN___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OJT/Practicum Subject Instructor</w:t>
                            </w:r>
                          </w:p>
                          <w:p w:rsidR="00AD4371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D4371" w:rsidRPr="001624D2" w:rsidRDefault="00AD4371" w:rsidP="0017206D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840780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C73E0F" w:rsidRDefault="00C73E0F"/>
    <w:sectPr w:rsidR="00C73E0F" w:rsidSect="009E6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D5A" w:rsidRDefault="00431D5A" w:rsidP="00D36491">
      <w:pPr>
        <w:spacing w:after="0" w:line="240" w:lineRule="auto"/>
      </w:pPr>
      <w:r>
        <w:separator/>
      </w:r>
    </w:p>
  </w:endnote>
  <w:endnote w:type="continuationSeparator" w:id="0">
    <w:p w:rsidR="00431D5A" w:rsidRDefault="00431D5A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6" w:rsidRDefault="00E04766">
    <w:pPr>
      <w:pStyle w:val="Footer"/>
    </w:pPr>
  </w:p>
  <w:p w:rsidR="0081557E" w:rsidRDefault="00815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D5A" w:rsidRDefault="00431D5A" w:rsidP="00D36491">
      <w:pPr>
        <w:spacing w:after="0" w:line="240" w:lineRule="auto"/>
      </w:pPr>
      <w:r>
        <w:separator/>
      </w:r>
    </w:p>
  </w:footnote>
  <w:footnote w:type="continuationSeparator" w:id="0">
    <w:p w:rsidR="00431D5A" w:rsidRDefault="00431D5A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330" w:rsidRDefault="0081557E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9E6330">
      <w:rPr>
        <w:rFonts w:ascii="Arial" w:hAnsi="Arial" w:cs="Arial"/>
        <w:i/>
        <w:sz w:val="14"/>
        <w:szCs w:val="14"/>
      </w:rPr>
      <w:t>T-21</w:t>
    </w:r>
  </w:p>
  <w:p w:rsidR="009E6330" w:rsidRDefault="009E6330" w:rsidP="009E6330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9E6330" w:rsidRDefault="009E6330" w:rsidP="009E6330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D41" w:rsidRDefault="00CB4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9"/>
    <w:rsid w:val="000A2936"/>
    <w:rsid w:val="00100B2D"/>
    <w:rsid w:val="0017206D"/>
    <w:rsid w:val="00214BA5"/>
    <w:rsid w:val="002516BC"/>
    <w:rsid w:val="003240B9"/>
    <w:rsid w:val="00351BBF"/>
    <w:rsid w:val="0036202F"/>
    <w:rsid w:val="003E3C1B"/>
    <w:rsid w:val="00420402"/>
    <w:rsid w:val="00431D5A"/>
    <w:rsid w:val="0045396D"/>
    <w:rsid w:val="004C013F"/>
    <w:rsid w:val="004C695D"/>
    <w:rsid w:val="004F1587"/>
    <w:rsid w:val="00503BD6"/>
    <w:rsid w:val="00600B0F"/>
    <w:rsid w:val="00717146"/>
    <w:rsid w:val="0081557E"/>
    <w:rsid w:val="00815838"/>
    <w:rsid w:val="00840780"/>
    <w:rsid w:val="008B1923"/>
    <w:rsid w:val="008B5CBB"/>
    <w:rsid w:val="008F1EB2"/>
    <w:rsid w:val="009E6330"/>
    <w:rsid w:val="009F5EC8"/>
    <w:rsid w:val="00A13ED0"/>
    <w:rsid w:val="00A8346E"/>
    <w:rsid w:val="00AD4371"/>
    <w:rsid w:val="00AE0155"/>
    <w:rsid w:val="00B37A21"/>
    <w:rsid w:val="00BA71EC"/>
    <w:rsid w:val="00C23C2A"/>
    <w:rsid w:val="00C4725F"/>
    <w:rsid w:val="00C73E0F"/>
    <w:rsid w:val="00CB4D41"/>
    <w:rsid w:val="00CE5A13"/>
    <w:rsid w:val="00D36491"/>
    <w:rsid w:val="00D51D91"/>
    <w:rsid w:val="00DA48E8"/>
    <w:rsid w:val="00E04766"/>
    <w:rsid w:val="00F8273B"/>
    <w:rsid w:val="00F83AA6"/>
    <w:rsid w:val="00FD2629"/>
    <w:rsid w:val="00FD6E56"/>
    <w:rsid w:val="00FF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A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42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04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asmine\Desktop\ISO%20OJT%20FORMS\OJT%20FORMS\Related%20Learning%20Experience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Related Learning Experience Journal.dot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Majasmine</dc:creator>
  <cp:lastModifiedBy>Windows User</cp:lastModifiedBy>
  <cp:revision>2</cp:revision>
  <cp:lastPrinted>2017-01-16T03:07:00Z</cp:lastPrinted>
  <dcterms:created xsi:type="dcterms:W3CDTF">2019-05-15T15:55:00Z</dcterms:created>
  <dcterms:modified xsi:type="dcterms:W3CDTF">2019-05-15T15:55:00Z</dcterms:modified>
</cp:coreProperties>
</file>