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8C2A79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3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D1A" w:rsidRDefault="00187D1A" w:rsidP="00D36491">
      <w:pPr>
        <w:spacing w:after="0" w:line="240" w:lineRule="auto"/>
      </w:pPr>
      <w:r>
        <w:separator/>
      </w:r>
    </w:p>
  </w:endnote>
  <w:endnote w:type="continuationSeparator" w:id="0">
    <w:p w:rsidR="00187D1A" w:rsidRDefault="00187D1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D1A" w:rsidRDefault="00187D1A" w:rsidP="00D36491">
      <w:pPr>
        <w:spacing w:after="0" w:line="240" w:lineRule="auto"/>
      </w:pPr>
      <w:r>
        <w:separator/>
      </w:r>
    </w:p>
  </w:footnote>
  <w:footnote w:type="continuationSeparator" w:id="0">
    <w:p w:rsidR="00187D1A" w:rsidRDefault="00187D1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87D1A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6D2E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2019-05-10T03:04:00Z</dcterms:created>
  <dcterms:modified xsi:type="dcterms:W3CDTF">2019-05-10T03:04:00Z</dcterms:modified>
</cp:coreProperties>
</file>