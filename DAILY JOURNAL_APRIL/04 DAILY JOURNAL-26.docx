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66437F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APRIL </w:t>
            </w:r>
            <w:r w:rsidR="00E8316F">
              <w:rPr>
                <w:rFonts w:ascii="Arial" w:hAnsi="Arial" w:cs="Arial"/>
                <w:b/>
                <w:sz w:val="16"/>
                <w:szCs w:val="16"/>
              </w:rPr>
              <w:t>26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01C30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To </w:t>
            </w:r>
            <w:r w:rsidR="00301C30">
              <w:rPr>
                <w:rFonts w:ascii="Arial" w:hAnsi="Arial" w:cs="Arial"/>
                <w:b/>
                <w:sz w:val="16"/>
                <w:szCs w:val="16"/>
              </w:rPr>
              <w:t>accomplish all the tasks and responsibilities we are assigned to do.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301C30">
              <w:rPr>
                <w:rFonts w:ascii="Arial" w:hAnsi="Arial" w:cs="Arial"/>
                <w:b/>
                <w:sz w:val="16"/>
                <w:szCs w:val="16"/>
              </w:rPr>
              <w:t>To have a teamwork with your co-trainee.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Keep focused on the assigned tasks.</w:t>
            </w:r>
          </w:p>
          <w:p w:rsidR="00D67274" w:rsidRPr="00301C30" w:rsidRDefault="00D67274" w:rsidP="00301C30">
            <w:pPr>
              <w:pStyle w:val="ListParagraph"/>
              <w:numPr>
                <w:ilvl w:val="0"/>
                <w:numId w:val="3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Do the assigned task the fastest and the best way.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E17153" w:rsidRPr="00301C30" w:rsidRDefault="00E17153" w:rsidP="00E1715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E17153" w:rsidRPr="009B4FB0" w:rsidRDefault="00E17153" w:rsidP="00E17153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Setup a brand new Desktop Computer and record the specification of each.</w:t>
            </w:r>
          </w:p>
          <w:p w:rsidR="009B4FB0" w:rsidRPr="006562A4" w:rsidRDefault="009B4FB0" w:rsidP="009B4FB0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8E2666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2666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301C30" w:rsidRDefault="008E2666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301C30" w:rsidRDefault="00301C30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D67274" w:rsidRDefault="00D67274" w:rsidP="00301C30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We need to learned and adopt knowledge in doing task/jobs.</w:t>
            </w:r>
          </w:p>
          <w:p w:rsidR="00E878CB" w:rsidRPr="00E878CB" w:rsidRDefault="00E878CB" w:rsidP="00E878CB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C71" w:rsidRDefault="005B6C71" w:rsidP="00D36491">
      <w:pPr>
        <w:spacing w:after="0" w:line="240" w:lineRule="auto"/>
      </w:pPr>
      <w:r>
        <w:separator/>
      </w:r>
    </w:p>
  </w:endnote>
  <w:endnote w:type="continuationSeparator" w:id="0">
    <w:p w:rsidR="005B6C71" w:rsidRDefault="005B6C71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C71" w:rsidRDefault="005B6C71" w:rsidP="00D36491">
      <w:pPr>
        <w:spacing w:after="0" w:line="240" w:lineRule="auto"/>
      </w:pPr>
      <w:r>
        <w:separator/>
      </w:r>
    </w:p>
  </w:footnote>
  <w:footnote w:type="continuationSeparator" w:id="0">
    <w:p w:rsidR="005B6C71" w:rsidRDefault="005B6C71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59723BA9"/>
    <w:multiLevelType w:val="hybridMultilevel"/>
    <w:tmpl w:val="A9605E5C"/>
    <w:lvl w:ilvl="0" w:tplc="FFB6A4F4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01B86"/>
    <w:rsid w:val="00146F52"/>
    <w:rsid w:val="00147799"/>
    <w:rsid w:val="00162C18"/>
    <w:rsid w:val="00184536"/>
    <w:rsid w:val="001C526E"/>
    <w:rsid w:val="001E04D9"/>
    <w:rsid w:val="002516BC"/>
    <w:rsid w:val="0025593A"/>
    <w:rsid w:val="00283667"/>
    <w:rsid w:val="002A791F"/>
    <w:rsid w:val="002C107F"/>
    <w:rsid w:val="002F5018"/>
    <w:rsid w:val="00301C30"/>
    <w:rsid w:val="00310307"/>
    <w:rsid w:val="003240B9"/>
    <w:rsid w:val="00340592"/>
    <w:rsid w:val="00351BBF"/>
    <w:rsid w:val="00361CBD"/>
    <w:rsid w:val="003772DD"/>
    <w:rsid w:val="003B02EA"/>
    <w:rsid w:val="003D586C"/>
    <w:rsid w:val="003E3C1B"/>
    <w:rsid w:val="00421799"/>
    <w:rsid w:val="004523F8"/>
    <w:rsid w:val="0046378A"/>
    <w:rsid w:val="004A0968"/>
    <w:rsid w:val="004C4FC7"/>
    <w:rsid w:val="004F6DD4"/>
    <w:rsid w:val="005336F8"/>
    <w:rsid w:val="0055713C"/>
    <w:rsid w:val="005908DC"/>
    <w:rsid w:val="005942C1"/>
    <w:rsid w:val="005B1E30"/>
    <w:rsid w:val="005B6C71"/>
    <w:rsid w:val="00600B0F"/>
    <w:rsid w:val="00614335"/>
    <w:rsid w:val="00640EFE"/>
    <w:rsid w:val="006562A4"/>
    <w:rsid w:val="0066437F"/>
    <w:rsid w:val="006A68A0"/>
    <w:rsid w:val="006F151D"/>
    <w:rsid w:val="006F53A0"/>
    <w:rsid w:val="007A339A"/>
    <w:rsid w:val="007B342A"/>
    <w:rsid w:val="007C58FD"/>
    <w:rsid w:val="007E0063"/>
    <w:rsid w:val="008318F9"/>
    <w:rsid w:val="00897A92"/>
    <w:rsid w:val="008B0021"/>
    <w:rsid w:val="008B2F3C"/>
    <w:rsid w:val="008C2A79"/>
    <w:rsid w:val="008E2666"/>
    <w:rsid w:val="00900E0D"/>
    <w:rsid w:val="00963971"/>
    <w:rsid w:val="00981DD3"/>
    <w:rsid w:val="009B4FB0"/>
    <w:rsid w:val="009B641F"/>
    <w:rsid w:val="009D3291"/>
    <w:rsid w:val="009E1EC0"/>
    <w:rsid w:val="009E24A4"/>
    <w:rsid w:val="009E628B"/>
    <w:rsid w:val="009E6D1C"/>
    <w:rsid w:val="00A031B8"/>
    <w:rsid w:val="00A251D2"/>
    <w:rsid w:val="00A50327"/>
    <w:rsid w:val="00A53591"/>
    <w:rsid w:val="00A76D2E"/>
    <w:rsid w:val="00A77D54"/>
    <w:rsid w:val="00A8346E"/>
    <w:rsid w:val="00AE5F99"/>
    <w:rsid w:val="00AF4D4C"/>
    <w:rsid w:val="00B172E7"/>
    <w:rsid w:val="00B435BC"/>
    <w:rsid w:val="00BE1457"/>
    <w:rsid w:val="00C25169"/>
    <w:rsid w:val="00C452A1"/>
    <w:rsid w:val="00C629F2"/>
    <w:rsid w:val="00C73529"/>
    <w:rsid w:val="00C92F73"/>
    <w:rsid w:val="00C931B2"/>
    <w:rsid w:val="00CA786A"/>
    <w:rsid w:val="00CB0105"/>
    <w:rsid w:val="00CD45F5"/>
    <w:rsid w:val="00D121F2"/>
    <w:rsid w:val="00D36491"/>
    <w:rsid w:val="00D67274"/>
    <w:rsid w:val="00D72790"/>
    <w:rsid w:val="00DA48E8"/>
    <w:rsid w:val="00DB33EC"/>
    <w:rsid w:val="00DD188D"/>
    <w:rsid w:val="00DF6FD9"/>
    <w:rsid w:val="00E17153"/>
    <w:rsid w:val="00E436D2"/>
    <w:rsid w:val="00E81830"/>
    <w:rsid w:val="00E8316F"/>
    <w:rsid w:val="00E878CB"/>
    <w:rsid w:val="00EB136A"/>
    <w:rsid w:val="00ED0BE3"/>
    <w:rsid w:val="00ED1DE1"/>
    <w:rsid w:val="00ED70DF"/>
    <w:rsid w:val="00F13B41"/>
    <w:rsid w:val="00F35BA5"/>
    <w:rsid w:val="00F5621C"/>
    <w:rsid w:val="00F57F2A"/>
    <w:rsid w:val="00F654D2"/>
    <w:rsid w:val="00F7633E"/>
    <w:rsid w:val="00F86F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2019-05-10T03:12:00Z</dcterms:created>
  <dcterms:modified xsi:type="dcterms:W3CDTF">2019-05-10T03:12:00Z</dcterms:modified>
</cp:coreProperties>
</file>