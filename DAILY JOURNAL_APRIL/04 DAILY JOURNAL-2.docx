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7E0063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2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9B4FB0" w:rsidRPr="00301C3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9B4FB0" w:rsidRPr="009B4FB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FA2" w:rsidRDefault="00481FA2" w:rsidP="00D36491">
      <w:pPr>
        <w:spacing w:after="0" w:line="240" w:lineRule="auto"/>
      </w:pPr>
      <w:r>
        <w:separator/>
      </w:r>
    </w:p>
  </w:endnote>
  <w:endnote w:type="continuationSeparator" w:id="0">
    <w:p w:rsidR="00481FA2" w:rsidRDefault="00481FA2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FA2" w:rsidRDefault="00481FA2" w:rsidP="00D36491">
      <w:pPr>
        <w:spacing w:after="0" w:line="240" w:lineRule="auto"/>
      </w:pPr>
      <w:r>
        <w:separator/>
      </w:r>
    </w:p>
  </w:footnote>
  <w:footnote w:type="continuationSeparator" w:id="0">
    <w:p w:rsidR="00481FA2" w:rsidRDefault="00481FA2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81FA2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76D2E"/>
    <w:rsid w:val="00A77D54"/>
    <w:rsid w:val="00A8346E"/>
    <w:rsid w:val="00AE5F99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436D2"/>
    <w:rsid w:val="00E81830"/>
    <w:rsid w:val="00E878CB"/>
    <w:rsid w:val="00EB136A"/>
    <w:rsid w:val="00ED1DE1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3</cp:revision>
  <cp:lastPrinted>2017-01-13T03:15:00Z</cp:lastPrinted>
  <dcterms:created xsi:type="dcterms:W3CDTF">2019-05-10T03:04:00Z</dcterms:created>
  <dcterms:modified xsi:type="dcterms:W3CDTF">2019-05-10T03:04:00Z</dcterms:modified>
</cp:coreProperties>
</file>