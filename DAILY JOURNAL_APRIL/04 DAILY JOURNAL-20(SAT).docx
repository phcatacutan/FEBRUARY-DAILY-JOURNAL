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66437F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 w:rsidR="00F86F23"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F86F23" w:rsidRPr="00650F71" w:rsidRDefault="00F86F23" w:rsidP="00F86F23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Help our co-trainee to repair broken computers in server room.</w:t>
            </w:r>
          </w:p>
          <w:p w:rsidR="00F86F23" w:rsidRPr="00F5621C" w:rsidRDefault="00F86F23" w:rsidP="00F86F23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86F23" w:rsidRPr="00F5621C" w:rsidRDefault="00F86F23" w:rsidP="00F86F23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Crimping a network cable.</w:t>
            </w:r>
          </w:p>
          <w:p w:rsidR="00F86F23" w:rsidRPr="006562A4" w:rsidRDefault="00F86F23" w:rsidP="00F86F23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  <w:bookmarkStart w:id="0" w:name="_GoBack"/>
            <w:bookmarkEnd w:id="0"/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070" w:rsidRDefault="00287070" w:rsidP="00D36491">
      <w:pPr>
        <w:spacing w:after="0" w:line="240" w:lineRule="auto"/>
      </w:pPr>
      <w:r>
        <w:separator/>
      </w:r>
    </w:p>
  </w:endnote>
  <w:endnote w:type="continuationSeparator" w:id="0">
    <w:p w:rsidR="00287070" w:rsidRDefault="00287070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070" w:rsidRDefault="00287070" w:rsidP="00D36491">
      <w:pPr>
        <w:spacing w:after="0" w:line="240" w:lineRule="auto"/>
      </w:pPr>
      <w:r>
        <w:separator/>
      </w:r>
    </w:p>
  </w:footnote>
  <w:footnote w:type="continuationSeparator" w:id="0">
    <w:p w:rsidR="00287070" w:rsidRDefault="00287070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6F52"/>
    <w:rsid w:val="00147799"/>
    <w:rsid w:val="00162C18"/>
    <w:rsid w:val="00184536"/>
    <w:rsid w:val="001C526E"/>
    <w:rsid w:val="001E04D9"/>
    <w:rsid w:val="002516BC"/>
    <w:rsid w:val="0025593A"/>
    <w:rsid w:val="00283667"/>
    <w:rsid w:val="00287070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3C1B"/>
    <w:rsid w:val="00421799"/>
    <w:rsid w:val="0046378A"/>
    <w:rsid w:val="004A0968"/>
    <w:rsid w:val="004C4FC7"/>
    <w:rsid w:val="004F6DD4"/>
    <w:rsid w:val="005336F8"/>
    <w:rsid w:val="0055713C"/>
    <w:rsid w:val="005908DC"/>
    <w:rsid w:val="005942C1"/>
    <w:rsid w:val="005B1E30"/>
    <w:rsid w:val="00600B0F"/>
    <w:rsid w:val="00614335"/>
    <w:rsid w:val="00640EFE"/>
    <w:rsid w:val="006562A4"/>
    <w:rsid w:val="0066437F"/>
    <w:rsid w:val="006A68A0"/>
    <w:rsid w:val="006F151D"/>
    <w:rsid w:val="006F53A0"/>
    <w:rsid w:val="007A339A"/>
    <w:rsid w:val="007B342A"/>
    <w:rsid w:val="007E0063"/>
    <w:rsid w:val="008318F9"/>
    <w:rsid w:val="00897A92"/>
    <w:rsid w:val="008B0021"/>
    <w:rsid w:val="008B2F3C"/>
    <w:rsid w:val="008C2A79"/>
    <w:rsid w:val="008E2666"/>
    <w:rsid w:val="00900E0D"/>
    <w:rsid w:val="00963971"/>
    <w:rsid w:val="00981DD3"/>
    <w:rsid w:val="009B4FB0"/>
    <w:rsid w:val="009B641F"/>
    <w:rsid w:val="009E1EC0"/>
    <w:rsid w:val="009E24A4"/>
    <w:rsid w:val="009E628B"/>
    <w:rsid w:val="009E6D1C"/>
    <w:rsid w:val="00A031B8"/>
    <w:rsid w:val="00A251D2"/>
    <w:rsid w:val="00A50327"/>
    <w:rsid w:val="00A53591"/>
    <w:rsid w:val="00A76D2E"/>
    <w:rsid w:val="00A77D54"/>
    <w:rsid w:val="00A8346E"/>
    <w:rsid w:val="00AE5F99"/>
    <w:rsid w:val="00AF4D4C"/>
    <w:rsid w:val="00B172E7"/>
    <w:rsid w:val="00B435BC"/>
    <w:rsid w:val="00BE1457"/>
    <w:rsid w:val="00C25169"/>
    <w:rsid w:val="00C452A1"/>
    <w:rsid w:val="00C73529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17153"/>
    <w:rsid w:val="00E436D2"/>
    <w:rsid w:val="00E81830"/>
    <w:rsid w:val="00E878CB"/>
    <w:rsid w:val="00EB136A"/>
    <w:rsid w:val="00ED0BE3"/>
    <w:rsid w:val="00ED1DE1"/>
    <w:rsid w:val="00ED70DF"/>
    <w:rsid w:val="00F13B41"/>
    <w:rsid w:val="00F35BA5"/>
    <w:rsid w:val="00F5621C"/>
    <w:rsid w:val="00F57F2A"/>
    <w:rsid w:val="00F654D2"/>
    <w:rsid w:val="00F7633E"/>
    <w:rsid w:val="00F86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2019-05-10T03:10:00Z</dcterms:created>
  <dcterms:modified xsi:type="dcterms:W3CDTF">2019-05-10T03:10:00Z</dcterms:modified>
</cp:coreProperties>
</file>