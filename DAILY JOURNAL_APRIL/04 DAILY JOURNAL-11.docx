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A50327">
              <w:rPr>
                <w:rFonts w:ascii="Arial" w:hAnsi="Arial" w:cs="Arial"/>
                <w:b/>
                <w:sz w:val="16"/>
                <w:szCs w:val="16"/>
              </w:rPr>
              <w:t>11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B435BC" w:rsidRPr="00650F71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B435BC" w:rsidRPr="00F5621C" w:rsidRDefault="00B435BC" w:rsidP="00B435B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435BC" w:rsidRPr="00F5621C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CB7" w:rsidRDefault="00E74CB7" w:rsidP="00D36491">
      <w:pPr>
        <w:spacing w:after="0" w:line="240" w:lineRule="auto"/>
      </w:pPr>
      <w:r>
        <w:separator/>
      </w:r>
    </w:p>
  </w:endnote>
  <w:endnote w:type="continuationSeparator" w:id="0">
    <w:p w:rsidR="00E74CB7" w:rsidRDefault="00E74CB7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CB7" w:rsidRDefault="00E74CB7" w:rsidP="00D36491">
      <w:pPr>
        <w:spacing w:after="0" w:line="240" w:lineRule="auto"/>
      </w:pPr>
      <w:r>
        <w:separator/>
      </w:r>
    </w:p>
  </w:footnote>
  <w:footnote w:type="continuationSeparator" w:id="0">
    <w:p w:rsidR="00E74CB7" w:rsidRDefault="00E74CB7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74CB7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  <w:rsid w:val="00F7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2019-05-10T03:06:00Z</dcterms:created>
  <dcterms:modified xsi:type="dcterms:W3CDTF">2019-05-10T03:06:00Z</dcterms:modified>
</cp:coreProperties>
</file>