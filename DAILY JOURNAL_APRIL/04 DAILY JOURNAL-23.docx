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9D3291">
              <w:rPr>
                <w:rFonts w:ascii="Arial" w:hAnsi="Arial" w:cs="Arial"/>
                <w:b/>
                <w:sz w:val="16"/>
                <w:szCs w:val="16"/>
              </w:rPr>
              <w:t>23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E17153" w:rsidRPr="00301C3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E17153" w:rsidRPr="009B4FB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1D9" w:rsidRDefault="002321D9" w:rsidP="00D36491">
      <w:pPr>
        <w:spacing w:after="0" w:line="240" w:lineRule="auto"/>
      </w:pPr>
      <w:r>
        <w:separator/>
      </w:r>
    </w:p>
  </w:endnote>
  <w:endnote w:type="continuationSeparator" w:id="0">
    <w:p w:rsidR="002321D9" w:rsidRDefault="002321D9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1D9" w:rsidRDefault="002321D9" w:rsidP="00D36491">
      <w:pPr>
        <w:spacing w:after="0" w:line="240" w:lineRule="auto"/>
      </w:pPr>
      <w:r>
        <w:separator/>
      </w:r>
    </w:p>
  </w:footnote>
  <w:footnote w:type="continuationSeparator" w:id="0">
    <w:p w:rsidR="002321D9" w:rsidRDefault="002321D9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321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63971"/>
    <w:rsid w:val="00981DD3"/>
    <w:rsid w:val="009B4FB0"/>
    <w:rsid w:val="009B641F"/>
    <w:rsid w:val="009D3291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81830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2019-05-10T03:12:00Z</dcterms:created>
  <dcterms:modified xsi:type="dcterms:W3CDTF">2019-05-10T03:12:00Z</dcterms:modified>
</cp:coreProperties>
</file>