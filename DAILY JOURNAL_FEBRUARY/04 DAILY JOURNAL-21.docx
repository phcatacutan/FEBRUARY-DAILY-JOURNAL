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959"/>
        <w:gridCol w:w="3412"/>
        <w:gridCol w:w="1944"/>
        <w:gridCol w:w="3281"/>
      </w:tblGrid>
      <w:tr w:rsidR="00DA48E8" w:rsidRPr="009E6D1C" w:rsidTr="00F654D2">
        <w:trPr>
          <w:trHeight w:val="1166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9E6D1C" w:rsidRDefault="005942C1" w:rsidP="009E6D1C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E6D1C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786765" cy="786765"/>
                  <wp:effectExtent l="0" t="0" r="0" b="0"/>
                  <wp:docPr id="6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9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9E6D1C" w:rsidRDefault="00340592" w:rsidP="009E6D1C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9E6D1C">
              <w:rPr>
                <w:rFonts w:ascii="Arial" w:hAnsi="Arial" w:cs="Arial"/>
                <w:b/>
                <w:sz w:val="32"/>
                <w:szCs w:val="32"/>
              </w:rPr>
              <w:t>DAILY JOURNAL</w:t>
            </w:r>
          </w:p>
          <w:p w:rsidR="008318F9" w:rsidRDefault="008318F9" w:rsidP="009E6D1C">
            <w:pPr>
              <w:spacing w:before="60"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9E6D1C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  <w:p w:rsidR="007A339A" w:rsidRPr="009E6D1C" w:rsidRDefault="007A339A" w:rsidP="009E6D1C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sz w:val="14"/>
                <w:szCs w:val="14"/>
              </w:rPr>
              <w:t>LINGAYEN CAMPUS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ACADEMIC YEAR</w:t>
            </w:r>
          </w:p>
        </w:tc>
        <w:tc>
          <w:tcPr>
            <w:tcW w:w="8637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7B342A" w:rsidP="004C4FC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  <w:r w:rsidRPr="007B342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nd</w:t>
            </w:r>
            <w:r w:rsidR="007A339A" w:rsidRPr="007A339A">
              <w:rPr>
                <w:rFonts w:ascii="Arial" w:hAnsi="Arial" w:cs="Arial"/>
                <w:b/>
                <w:sz w:val="16"/>
                <w:szCs w:val="16"/>
                <w:vertAlign w:val="superscript"/>
              </w:rPr>
              <w:t>t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 xml:space="preserve"> Semester SY 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8</w:t>
            </w:r>
            <w:r w:rsidR="007A339A">
              <w:rPr>
                <w:rFonts w:ascii="Arial" w:hAnsi="Arial" w:cs="Arial"/>
                <w:b/>
                <w:sz w:val="16"/>
                <w:szCs w:val="16"/>
              </w:rPr>
              <w:t>-201</w:t>
            </w:r>
            <w:r w:rsidR="004C4FC7">
              <w:rPr>
                <w:rFonts w:ascii="Arial" w:hAnsi="Arial" w:cs="Arial"/>
                <w:b/>
                <w:sz w:val="16"/>
                <w:szCs w:val="16"/>
              </w:rPr>
              <w:t>9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F654D2">
              <w:rPr>
                <w:rFonts w:ascii="Arial" w:hAnsi="Arial" w:cs="Arial"/>
                <w:b/>
                <w:sz w:val="16"/>
                <w:szCs w:val="16"/>
              </w:rPr>
              <w:t>-INTERN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</w:t>
            </w:r>
            <w:r w:rsidR="00AF4D4C">
              <w:rPr>
                <w:rFonts w:ascii="Arial" w:hAnsi="Arial" w:cs="Arial"/>
                <w:b/>
                <w:sz w:val="16"/>
                <w:szCs w:val="16"/>
              </w:rPr>
              <w:t xml:space="preserve"> PUBLIC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WORKS AND HIGHWAYS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DEPARTMENT</w:t>
            </w:r>
          </w:p>
        </w:tc>
        <w:tc>
          <w:tcPr>
            <w:tcW w:w="8637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E436D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PUBLIC AFFAIRS  &amp; INFORMATION UNIT</w:t>
            </w:r>
          </w:p>
        </w:tc>
      </w:tr>
      <w:tr w:rsidR="00340592" w:rsidRPr="009E6D1C" w:rsidTr="00F654D2">
        <w:trPr>
          <w:trHeight w:val="284"/>
          <w:jc w:val="center"/>
        </w:trPr>
        <w:tc>
          <w:tcPr>
            <w:tcW w:w="2415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3412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0D6643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FERUARY 21</w:t>
            </w:r>
            <w:bookmarkStart w:id="0" w:name="_GoBack"/>
            <w:bookmarkEnd w:id="0"/>
            <w:r w:rsidR="00D121F2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</w:tc>
        <w:tc>
          <w:tcPr>
            <w:tcW w:w="19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328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40592" w:rsidRPr="009E6D1C" w:rsidRDefault="00340592" w:rsidP="009E6D1C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1608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4059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OBJECTIVES</w:t>
            </w:r>
            <w:r w:rsidR="003772DD">
              <w:rPr>
                <w:rFonts w:ascii="Arial" w:hAnsi="Arial" w:cs="Arial"/>
                <w:b/>
                <w:sz w:val="16"/>
                <w:szCs w:val="16"/>
              </w:rPr>
              <w:t xml:space="preserve"> (Identify objectives for the week)</w:t>
            </w:r>
          </w:p>
          <w:p w:rsid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D121F2" w:rsidRDefault="00D121F2" w:rsidP="003772DD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</w:t>
            </w:r>
            <w:r w:rsidRPr="00D121F2">
              <w:rPr>
                <w:rFonts w:ascii="Arial" w:hAnsi="Arial" w:cs="Arial"/>
                <w:b/>
                <w:sz w:val="16"/>
                <w:szCs w:val="16"/>
              </w:rPr>
              <w:t>To become effective and efficient in doing task that we assigned to us.</w:t>
            </w:r>
          </w:p>
        </w:tc>
      </w:tr>
      <w:tr w:rsidR="00340592" w:rsidRPr="009E6D1C" w:rsidTr="0009029D">
        <w:trPr>
          <w:trHeight w:val="186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772DD" w:rsidRDefault="0034059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REFLECTION FROM THE OBJECTIVES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Pr="009E6D1C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To have a teamwork with your co-trainee.</w:t>
            </w:r>
          </w:p>
        </w:tc>
      </w:tr>
      <w:tr w:rsidR="00340592" w:rsidRPr="009E6D1C" w:rsidTr="0009029D">
        <w:trPr>
          <w:trHeight w:val="168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Default="003B02EA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ACCOMPLISHMENT FOR THE DAY</w:t>
            </w:r>
            <w:r w:rsidR="005942C1" w:rsidRPr="005942C1"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  <w:t>(actual tasks accomplished)</w:t>
            </w:r>
          </w:p>
          <w:p w:rsidR="00D121F2" w:rsidRDefault="00D121F2" w:rsidP="005942C1">
            <w:pPr>
              <w:spacing w:before="100" w:after="0" w:line="240" w:lineRule="auto"/>
              <w:rPr>
                <w:rFonts w:ascii="Arial" w:eastAsia="SimSun" w:hAnsi="Arial" w:cs="Arial"/>
                <w:b/>
                <w:sz w:val="16"/>
                <w:szCs w:val="24"/>
                <w:lang w:eastAsia="zh-CN"/>
              </w:rPr>
            </w:pPr>
          </w:p>
          <w:p w:rsidR="00D121F2" w:rsidRPr="00897A92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Arranging</w:t>
            </w:r>
            <w:r w:rsidR="00D121F2" w:rsidRPr="00D121F2">
              <w:rPr>
                <w:rFonts w:ascii="Arial" w:hAnsi="Arial" w:cs="Arial"/>
                <w:b/>
                <w:sz w:val="16"/>
                <w:szCs w:val="16"/>
              </w:rPr>
              <w:t xml:space="preserve"> documents</w:t>
            </w:r>
          </w:p>
          <w:p w:rsidR="00897A92" w:rsidRPr="00F5621C" w:rsidRDefault="00897A92" w:rsidP="00D121F2">
            <w:pPr>
              <w:pStyle w:val="ListParagraph"/>
              <w:numPr>
                <w:ilvl w:val="0"/>
                <w:numId w:val="2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F5621C" w:rsidRPr="00F5621C" w:rsidRDefault="00F5621C" w:rsidP="00F5621C">
            <w:p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5942C1" w:rsidRPr="009E6D1C" w:rsidRDefault="005942C1" w:rsidP="005942C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09029D">
        <w:trPr>
          <w:trHeight w:val="2850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:rsidR="005942C1" w:rsidRDefault="003B02EA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9E6D1C">
              <w:rPr>
                <w:rFonts w:ascii="Arial" w:hAnsi="Arial" w:cs="Arial"/>
                <w:b/>
                <w:sz w:val="16"/>
                <w:szCs w:val="16"/>
              </w:rPr>
              <w:t>REALIZATION ABOUT THE TASK/S</w:t>
            </w: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D121F2" w:rsidRDefault="00D121F2" w:rsidP="00C452A1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Be responsible all the time.</w:t>
            </w:r>
          </w:p>
          <w:p w:rsidR="00421799" w:rsidRPr="005908DC" w:rsidRDefault="00421799" w:rsidP="005908DC">
            <w:p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40592" w:rsidRPr="009E6D1C" w:rsidTr="009E6D1C">
        <w:trPr>
          <w:trHeight w:val="1212"/>
          <w:jc w:val="center"/>
        </w:trPr>
        <w:tc>
          <w:tcPr>
            <w:tcW w:w="1105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40592" w:rsidRPr="009E6D1C" w:rsidRDefault="00D121F2" w:rsidP="009E6D1C">
            <w:pPr>
              <w:spacing w:before="6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margin">
                        <wp:posOffset>2356485</wp:posOffset>
                      </wp:positionH>
                      <wp:positionV relativeFrom="paragraph">
                        <wp:posOffset>152400</wp:posOffset>
                      </wp:positionV>
                      <wp:extent cx="2160905" cy="714375"/>
                      <wp:effectExtent l="0" t="0" r="0" b="0"/>
                      <wp:wrapTopAndBottom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16090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___________________________________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F654D2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A77D54" w:rsidRPr="001624D2" w:rsidRDefault="00A77D54" w:rsidP="00A77D54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85.55pt;margin-top:12pt;width:170.15pt;height:56.25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" filled="f" stroked="f" strokeweight=".5pt">
                      <v:path arrowok="t"/>
                      <v:textbox>
                        <w:txbxContent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___________________________________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F654D2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A77D54" w:rsidRPr="001624D2" w:rsidRDefault="00A77D54" w:rsidP="00A77D54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A77D54" w:rsidRPr="009E6D1C">
              <w:rPr>
                <w:rFonts w:ascii="Arial" w:hAnsi="Arial" w:cs="Arial"/>
                <w:b/>
                <w:sz w:val="18"/>
                <w:szCs w:val="18"/>
              </w:rPr>
              <w:t>PREPARED BY:</w:t>
            </w:r>
          </w:p>
        </w:tc>
      </w:tr>
    </w:tbl>
    <w:p w:rsidR="004F6DD4" w:rsidRDefault="004F6DD4"/>
    <w:sectPr w:rsidR="004F6DD4" w:rsidSect="00DB33EC">
      <w:headerReference w:type="default" r:id="rId9"/>
      <w:footerReference w:type="default" r:id="rId10"/>
      <w:pgSz w:w="11907" w:h="16839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239" w:rsidRDefault="00311239" w:rsidP="00D36491">
      <w:pPr>
        <w:spacing w:after="0" w:line="240" w:lineRule="auto"/>
      </w:pPr>
      <w:r>
        <w:separator/>
      </w:r>
    </w:p>
  </w:endnote>
  <w:endnote w:type="continuationSeparator" w:id="0">
    <w:p w:rsidR="00311239" w:rsidRDefault="00311239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29D" w:rsidRDefault="0009029D">
    <w:pPr>
      <w:pStyle w:val="Footer"/>
    </w:pPr>
  </w:p>
  <w:p w:rsidR="009E24A4" w:rsidRDefault="009E24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239" w:rsidRDefault="00311239" w:rsidP="00D36491">
      <w:pPr>
        <w:spacing w:after="0" w:line="240" w:lineRule="auto"/>
      </w:pPr>
      <w:r>
        <w:separator/>
      </w:r>
    </w:p>
  </w:footnote>
  <w:footnote w:type="continuationSeparator" w:id="0">
    <w:p w:rsidR="00311239" w:rsidRDefault="00311239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18F9" w:rsidRDefault="0000036F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8318F9">
      <w:rPr>
        <w:rFonts w:ascii="Arial" w:hAnsi="Arial" w:cs="Arial"/>
        <w:i/>
        <w:sz w:val="14"/>
        <w:szCs w:val="14"/>
      </w:rPr>
      <w:t>T-04</w:t>
    </w:r>
  </w:p>
  <w:p w:rsidR="008318F9" w:rsidRDefault="008318F9" w:rsidP="008318F9">
    <w:pPr>
      <w:pStyle w:val="Header"/>
      <w:ind w:right="-90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318F9" w:rsidRDefault="008318F9" w:rsidP="008318F9">
    <w:pPr>
      <w:pStyle w:val="Header"/>
      <w:ind w:right="-90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">
    <w:nsid w:val="44937802"/>
    <w:multiLevelType w:val="hybridMultilevel"/>
    <w:tmpl w:val="C1126214"/>
    <w:lvl w:ilvl="0" w:tplc="F1BC6BF2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2DD"/>
    <w:rsid w:val="0000036F"/>
    <w:rsid w:val="00076C22"/>
    <w:rsid w:val="00080211"/>
    <w:rsid w:val="0009029D"/>
    <w:rsid w:val="000A2936"/>
    <w:rsid w:val="000D6643"/>
    <w:rsid w:val="00101AF2"/>
    <w:rsid w:val="00184536"/>
    <w:rsid w:val="001E04D9"/>
    <w:rsid w:val="002516BC"/>
    <w:rsid w:val="0025593A"/>
    <w:rsid w:val="00283667"/>
    <w:rsid w:val="002F5018"/>
    <w:rsid w:val="00310307"/>
    <w:rsid w:val="00311239"/>
    <w:rsid w:val="003240B9"/>
    <w:rsid w:val="00340592"/>
    <w:rsid w:val="00351BBF"/>
    <w:rsid w:val="00361CBD"/>
    <w:rsid w:val="003772DD"/>
    <w:rsid w:val="003B02EA"/>
    <w:rsid w:val="003E3C1B"/>
    <w:rsid w:val="00421799"/>
    <w:rsid w:val="004C4FC7"/>
    <w:rsid w:val="004F6DD4"/>
    <w:rsid w:val="005336F8"/>
    <w:rsid w:val="005908DC"/>
    <w:rsid w:val="005942C1"/>
    <w:rsid w:val="005B1E30"/>
    <w:rsid w:val="00600B0F"/>
    <w:rsid w:val="00614335"/>
    <w:rsid w:val="00640EFE"/>
    <w:rsid w:val="006F151D"/>
    <w:rsid w:val="007A339A"/>
    <w:rsid w:val="007B342A"/>
    <w:rsid w:val="008318F9"/>
    <w:rsid w:val="00897A92"/>
    <w:rsid w:val="008B0021"/>
    <w:rsid w:val="008B2F3C"/>
    <w:rsid w:val="009E24A4"/>
    <w:rsid w:val="009E628B"/>
    <w:rsid w:val="009E6D1C"/>
    <w:rsid w:val="00A77D54"/>
    <w:rsid w:val="00A8346E"/>
    <w:rsid w:val="00AF4D4C"/>
    <w:rsid w:val="00C25169"/>
    <w:rsid w:val="00C452A1"/>
    <w:rsid w:val="00C73529"/>
    <w:rsid w:val="00C92F73"/>
    <w:rsid w:val="00C931B2"/>
    <w:rsid w:val="00CA786A"/>
    <w:rsid w:val="00D121F2"/>
    <w:rsid w:val="00D36491"/>
    <w:rsid w:val="00D72790"/>
    <w:rsid w:val="00DA48E8"/>
    <w:rsid w:val="00DB33EC"/>
    <w:rsid w:val="00DD188D"/>
    <w:rsid w:val="00DF6FD9"/>
    <w:rsid w:val="00E436D2"/>
    <w:rsid w:val="00F35BA5"/>
    <w:rsid w:val="00F5621C"/>
    <w:rsid w:val="00F57F2A"/>
    <w:rsid w:val="00F654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86A"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character" w:styleId="CommentReference">
    <w:name w:val="annotation reference"/>
    <w:uiPriority w:val="99"/>
    <w:semiHidden/>
    <w:unhideWhenUsed/>
    <w:rsid w:val="0034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4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059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405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405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3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04%20Daily%20Journ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04 Daily Journal.dot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2017-01-13T03:15:00Z</cp:lastPrinted>
  <dcterms:created xsi:type="dcterms:W3CDTF">2019-05-08T12:28:00Z</dcterms:created>
  <dcterms:modified xsi:type="dcterms:W3CDTF">2019-05-08T12:28:00Z</dcterms:modified>
</cp:coreProperties>
</file>