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6"/>
        <w:gridCol w:w="959"/>
        <w:gridCol w:w="3412"/>
        <w:gridCol w:w="1944"/>
        <w:gridCol w:w="3281"/>
      </w:tblGrid>
      <w:tr w:rsidR="00DA48E8" w:rsidRPr="009E6D1C" w:rsidTr="00F654D2">
        <w:trPr>
          <w:trHeight w:val="1166"/>
          <w:jc w:val="center"/>
        </w:trPr>
        <w:tc>
          <w:tcPr>
            <w:tcW w:w="1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48E8" w:rsidRPr="009E6D1C" w:rsidRDefault="005942C1" w:rsidP="009E6D1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E6D1C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>
                  <wp:extent cx="786765" cy="786765"/>
                  <wp:effectExtent l="0" t="0" r="0" b="0"/>
                  <wp:docPr id="6" name="Picture 10" descr="p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765" cy="78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9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2936" w:rsidRPr="009E6D1C" w:rsidRDefault="00340592" w:rsidP="009E6D1C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E6D1C">
              <w:rPr>
                <w:rFonts w:ascii="Arial" w:hAnsi="Arial" w:cs="Arial"/>
                <w:b/>
                <w:sz w:val="32"/>
                <w:szCs w:val="32"/>
              </w:rPr>
              <w:t>DAILY JOURNAL</w:t>
            </w:r>
          </w:p>
          <w:p w:rsidR="008318F9" w:rsidRDefault="008318F9" w:rsidP="009E6D1C">
            <w:pPr>
              <w:spacing w:before="60"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E6D1C">
              <w:rPr>
                <w:rFonts w:ascii="Arial" w:hAnsi="Arial" w:cs="Arial"/>
                <w:sz w:val="14"/>
                <w:szCs w:val="14"/>
              </w:rPr>
              <w:t>PANGASINAN STATE UNIVERSITY</w:t>
            </w:r>
          </w:p>
          <w:p w:rsidR="007A339A" w:rsidRPr="009E6D1C" w:rsidRDefault="007A339A" w:rsidP="009E6D1C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sz w:val="14"/>
                <w:szCs w:val="14"/>
              </w:rPr>
              <w:t>LINGAYEN CAMPUS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ACADEMIC YEAR</w:t>
            </w:r>
          </w:p>
        </w:tc>
        <w:tc>
          <w:tcPr>
            <w:tcW w:w="8637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7B342A" w:rsidP="004C4FC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  <w:r w:rsidRPr="007B342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nd</w:t>
            </w:r>
            <w:r w:rsidR="007A339A" w:rsidRPr="007A339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t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 xml:space="preserve"> Semester SY 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>-201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9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STUDENT</w:t>
            </w:r>
            <w:r w:rsidR="00F654D2">
              <w:rPr>
                <w:rFonts w:ascii="Arial" w:hAnsi="Arial" w:cs="Arial"/>
                <w:b/>
                <w:sz w:val="16"/>
                <w:szCs w:val="16"/>
              </w:rPr>
              <w:t>-INTERN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ALDRIN P. CATACUTAN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COMPANY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DEPARTMENT OF</w:t>
            </w:r>
            <w:r w:rsidR="00AF4D4C">
              <w:rPr>
                <w:rFonts w:ascii="Arial" w:hAnsi="Arial" w:cs="Arial"/>
                <w:b/>
                <w:sz w:val="16"/>
                <w:szCs w:val="16"/>
              </w:rPr>
              <w:t xml:space="preserve"> PUBLIC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WORKS AND HIGHWAYS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DEPARTMENT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PUBLIC AFFAIRS  &amp; INFORMATION UNIT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  <w:tc>
          <w:tcPr>
            <w:tcW w:w="341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5908DC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FERUARY 14</w:t>
            </w:r>
            <w:r w:rsidR="00D121F2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  <w:tc>
          <w:tcPr>
            <w:tcW w:w="194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NUMBER OF HOURS</w:t>
            </w:r>
          </w:p>
        </w:tc>
        <w:tc>
          <w:tcPr>
            <w:tcW w:w="328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1608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4059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OBJECTIVES</w:t>
            </w:r>
            <w:r w:rsidR="003772DD">
              <w:rPr>
                <w:rFonts w:ascii="Arial" w:hAnsi="Arial" w:cs="Arial"/>
                <w:b/>
                <w:sz w:val="16"/>
                <w:szCs w:val="16"/>
              </w:rPr>
              <w:t xml:space="preserve"> (Identify objectives for the week)</w:t>
            </w:r>
          </w:p>
          <w:p w:rsidR="00D121F2" w:rsidRDefault="00D121F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Pr="00D121F2" w:rsidRDefault="00D121F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</w:t>
            </w:r>
            <w:r w:rsidRPr="00D121F2">
              <w:rPr>
                <w:rFonts w:ascii="Arial" w:hAnsi="Arial" w:cs="Arial"/>
                <w:b/>
                <w:sz w:val="16"/>
                <w:szCs w:val="16"/>
              </w:rPr>
              <w:t>To become effective and efficient in doing task that we assigned to us.</w:t>
            </w:r>
          </w:p>
        </w:tc>
      </w:tr>
      <w:tr w:rsidR="00340592" w:rsidRPr="009E6D1C" w:rsidTr="0009029D">
        <w:trPr>
          <w:trHeight w:val="186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772DD" w:rsidRDefault="0034059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REFLECTION FROM THE OBJECTIVES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Pr="009E6D1C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</w:t>
            </w:r>
            <w:r>
              <w:rPr>
                <w:rFonts w:ascii="Arial" w:hAnsi="Arial" w:cs="Arial"/>
                <w:b/>
                <w:sz w:val="16"/>
                <w:szCs w:val="16"/>
              </w:rPr>
              <w:t>To have a teamwork with your co-trainee.</w:t>
            </w:r>
          </w:p>
        </w:tc>
      </w:tr>
      <w:tr w:rsidR="00340592" w:rsidRPr="009E6D1C" w:rsidTr="0009029D">
        <w:trPr>
          <w:trHeight w:val="168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B02EA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ACCOMPLISHMENT FOR THE DAY</w:t>
            </w:r>
            <w:r w:rsidR="005942C1" w:rsidRPr="005942C1"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  <w:t>(actual tasks accomplished)</w:t>
            </w:r>
          </w:p>
          <w:p w:rsidR="00D121F2" w:rsidRDefault="00D121F2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</w:p>
          <w:p w:rsidR="00D121F2" w:rsidRPr="00F5621C" w:rsidRDefault="00D121F2" w:rsidP="00D121F2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D121F2">
              <w:rPr>
                <w:rFonts w:ascii="Arial" w:hAnsi="Arial" w:cs="Arial"/>
                <w:b/>
                <w:sz w:val="16"/>
                <w:szCs w:val="16"/>
              </w:rPr>
              <w:t>Arrange the documents</w:t>
            </w:r>
          </w:p>
          <w:p w:rsidR="00F5621C" w:rsidRPr="00F5621C" w:rsidRDefault="00F5621C" w:rsidP="00F5621C">
            <w:p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5942C1" w:rsidRPr="009E6D1C" w:rsidRDefault="005942C1" w:rsidP="005942C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285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5942C1" w:rsidRDefault="003B02EA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REALIZATION ABOUT THE TASK/S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</w:t>
            </w:r>
            <w:r>
              <w:rPr>
                <w:rFonts w:ascii="Arial" w:hAnsi="Arial" w:cs="Arial"/>
                <w:b/>
                <w:sz w:val="16"/>
                <w:szCs w:val="16"/>
              </w:rPr>
              <w:t>Be responsible all the time.</w:t>
            </w:r>
          </w:p>
          <w:p w:rsidR="00421799" w:rsidRPr="005908DC" w:rsidRDefault="00421799" w:rsidP="005908DC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bookmarkStart w:id="0" w:name="_GoBack"/>
            <w:bookmarkEnd w:id="0"/>
          </w:p>
        </w:tc>
      </w:tr>
      <w:tr w:rsidR="00340592" w:rsidRPr="009E6D1C" w:rsidTr="009E6D1C">
        <w:trPr>
          <w:trHeight w:val="1212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Pr="009E6D1C" w:rsidRDefault="00D121F2" w:rsidP="009E6D1C">
            <w:pPr>
              <w:spacing w:before="6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margin">
                        <wp:posOffset>2356485</wp:posOffset>
                      </wp:positionH>
                      <wp:positionV relativeFrom="paragraph">
                        <wp:posOffset>152400</wp:posOffset>
                      </wp:positionV>
                      <wp:extent cx="2160905" cy="714375"/>
                      <wp:effectExtent l="0" t="0" r="0" b="0"/>
                      <wp:wrapTopAndBottom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160905" cy="714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___________________________________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Signature of Student-</w:t>
                                  </w:r>
                                  <w:r w:rsidR="00F654D2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Intern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Pr="001624D2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85.55pt;margin-top:12pt;width:170.15pt;height:56.25pt;z-index:25165772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" filled="f" stroked="f" strokeweight=".5pt">
                      <v:path arrowok="t"/>
                      <v:textbox>
                        <w:txbxContent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___________________________________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Signature of Student-</w:t>
                            </w:r>
                            <w:r w:rsidR="00F654D2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Intern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Pr="001624D2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A77D54" w:rsidRPr="009E6D1C">
              <w:rPr>
                <w:rFonts w:ascii="Arial" w:hAnsi="Arial" w:cs="Arial"/>
                <w:b/>
                <w:sz w:val="18"/>
                <w:szCs w:val="18"/>
              </w:rPr>
              <w:t>PREPARED BY:</w:t>
            </w:r>
          </w:p>
        </w:tc>
      </w:tr>
    </w:tbl>
    <w:p w:rsidR="004F6DD4" w:rsidRDefault="004F6DD4"/>
    <w:sectPr w:rsidR="004F6DD4" w:rsidSect="00DB33EC">
      <w:headerReference w:type="default" r:id="rId9"/>
      <w:footerReference w:type="default" r:id="rId10"/>
      <w:pgSz w:w="11907" w:h="16839" w:code="9"/>
      <w:pgMar w:top="720" w:right="720" w:bottom="720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5018" w:rsidRDefault="002F5018" w:rsidP="00D36491">
      <w:pPr>
        <w:spacing w:after="0" w:line="240" w:lineRule="auto"/>
      </w:pPr>
      <w:r>
        <w:separator/>
      </w:r>
    </w:p>
  </w:endnote>
  <w:endnote w:type="continuationSeparator" w:id="0">
    <w:p w:rsidR="002F5018" w:rsidRDefault="002F5018" w:rsidP="00D3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29D" w:rsidRDefault="0009029D">
    <w:pPr>
      <w:pStyle w:val="Footer"/>
    </w:pPr>
  </w:p>
  <w:p w:rsidR="009E24A4" w:rsidRDefault="009E24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5018" w:rsidRDefault="002F5018" w:rsidP="00D36491">
      <w:pPr>
        <w:spacing w:after="0" w:line="240" w:lineRule="auto"/>
      </w:pPr>
      <w:r>
        <w:separator/>
      </w:r>
    </w:p>
  </w:footnote>
  <w:footnote w:type="continuationSeparator" w:id="0">
    <w:p w:rsidR="002F5018" w:rsidRDefault="002F5018" w:rsidP="00D3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8F9" w:rsidRDefault="0000036F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FM-AA-IN</w:t>
    </w:r>
    <w:r w:rsidR="008318F9">
      <w:rPr>
        <w:rFonts w:ascii="Arial" w:hAnsi="Arial" w:cs="Arial"/>
        <w:i/>
        <w:sz w:val="14"/>
        <w:szCs w:val="14"/>
      </w:rPr>
      <w:t>T-04</w:t>
    </w:r>
  </w:p>
  <w:p w:rsidR="008318F9" w:rsidRDefault="008318F9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Rev. 0</w:t>
    </w:r>
  </w:p>
  <w:p w:rsidR="00D36491" w:rsidRPr="008318F9" w:rsidRDefault="008318F9" w:rsidP="008318F9">
    <w:pPr>
      <w:pStyle w:val="Header"/>
      <w:ind w:right="-90"/>
      <w:jc w:val="right"/>
    </w:pPr>
    <w:r>
      <w:rPr>
        <w:rFonts w:ascii="Arial" w:hAnsi="Arial" w:cs="Arial"/>
        <w:i/>
        <w:sz w:val="14"/>
        <w:szCs w:val="14"/>
      </w:rPr>
      <w:t>01-Feb-2017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36984"/>
    <w:multiLevelType w:val="hybridMultilevel"/>
    <w:tmpl w:val="FDEE5DF2"/>
    <w:lvl w:ilvl="0" w:tplc="0A1E73EE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">
    <w:nsid w:val="44937802"/>
    <w:multiLevelType w:val="hybridMultilevel"/>
    <w:tmpl w:val="C1126214"/>
    <w:lvl w:ilvl="0" w:tplc="F1BC6BF2">
      <w:numFmt w:val="bullet"/>
      <w:lvlText w:val="-"/>
      <w:lvlJc w:val="left"/>
      <w:pPr>
        <w:ind w:left="99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2DD"/>
    <w:rsid w:val="0000036F"/>
    <w:rsid w:val="00076C22"/>
    <w:rsid w:val="00080211"/>
    <w:rsid w:val="0009029D"/>
    <w:rsid w:val="000A2936"/>
    <w:rsid w:val="00101AF2"/>
    <w:rsid w:val="001E04D9"/>
    <w:rsid w:val="002516BC"/>
    <w:rsid w:val="0025593A"/>
    <w:rsid w:val="00283667"/>
    <w:rsid w:val="002F5018"/>
    <w:rsid w:val="00310307"/>
    <w:rsid w:val="003240B9"/>
    <w:rsid w:val="00340592"/>
    <w:rsid w:val="00351BBF"/>
    <w:rsid w:val="00361CBD"/>
    <w:rsid w:val="003772DD"/>
    <w:rsid w:val="003B02EA"/>
    <w:rsid w:val="003E3C1B"/>
    <w:rsid w:val="00421799"/>
    <w:rsid w:val="004C4FC7"/>
    <w:rsid w:val="004F6DD4"/>
    <w:rsid w:val="005336F8"/>
    <w:rsid w:val="005908DC"/>
    <w:rsid w:val="005942C1"/>
    <w:rsid w:val="005B1E30"/>
    <w:rsid w:val="00600B0F"/>
    <w:rsid w:val="00614335"/>
    <w:rsid w:val="00640EFE"/>
    <w:rsid w:val="006F151D"/>
    <w:rsid w:val="007A339A"/>
    <w:rsid w:val="007B342A"/>
    <w:rsid w:val="008318F9"/>
    <w:rsid w:val="009E24A4"/>
    <w:rsid w:val="009E628B"/>
    <w:rsid w:val="009E6D1C"/>
    <w:rsid w:val="00A77D54"/>
    <w:rsid w:val="00A8346E"/>
    <w:rsid w:val="00AF4D4C"/>
    <w:rsid w:val="00C25169"/>
    <w:rsid w:val="00C452A1"/>
    <w:rsid w:val="00C73529"/>
    <w:rsid w:val="00C931B2"/>
    <w:rsid w:val="00CA786A"/>
    <w:rsid w:val="00D121F2"/>
    <w:rsid w:val="00D36491"/>
    <w:rsid w:val="00D72790"/>
    <w:rsid w:val="00DA48E8"/>
    <w:rsid w:val="00DB33EC"/>
    <w:rsid w:val="00DD188D"/>
    <w:rsid w:val="00DF6FD9"/>
    <w:rsid w:val="00E436D2"/>
    <w:rsid w:val="00F35BA5"/>
    <w:rsid w:val="00F5621C"/>
    <w:rsid w:val="00F57F2A"/>
    <w:rsid w:val="00F654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60;\Drive\Forms\Internship\OJT%20FORMS\04%20Daily%20Jour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04 Daily Journal.dot</Template>
  <TotalTime>1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Windows User</cp:lastModifiedBy>
  <cp:revision>3</cp:revision>
  <cp:lastPrinted>2017-01-13T03:15:00Z</cp:lastPrinted>
  <dcterms:created xsi:type="dcterms:W3CDTF">2019-05-08T12:21:00Z</dcterms:created>
  <dcterms:modified xsi:type="dcterms:W3CDTF">2019-05-08T12:21:00Z</dcterms:modified>
</cp:coreProperties>
</file>