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05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56"/>
        <w:gridCol w:w="959"/>
        <w:gridCol w:w="3412"/>
        <w:gridCol w:w="1944"/>
        <w:gridCol w:w="3281"/>
      </w:tblGrid>
      <w:tr w:rsidR="00DA48E8" w:rsidRPr="009E6D1C" w:rsidTr="00F654D2">
        <w:trPr>
          <w:trHeight w:val="1166"/>
          <w:jc w:val="center"/>
        </w:trPr>
        <w:tc>
          <w:tcPr>
            <w:tcW w:w="14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DA48E8" w:rsidRPr="009E6D1C" w:rsidRDefault="005942C1" w:rsidP="009E6D1C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9E6D1C">
              <w:rPr>
                <w:rFonts w:ascii="Arial" w:hAnsi="Arial" w:cs="Arial"/>
                <w:noProof/>
                <w:lang w:val="en-US"/>
              </w:rPr>
              <w:drawing>
                <wp:inline distT="0" distB="0" distL="0" distR="0">
                  <wp:extent cx="786765" cy="786765"/>
                  <wp:effectExtent l="0" t="0" r="0" b="0"/>
                  <wp:docPr id="6" name="Picture 10" descr="psu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psu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6765" cy="7867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96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A2936" w:rsidRPr="009E6D1C" w:rsidRDefault="00340592" w:rsidP="009E6D1C">
            <w:pPr>
              <w:spacing w:after="0" w:line="240" w:lineRule="auto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9E6D1C">
              <w:rPr>
                <w:rFonts w:ascii="Arial" w:hAnsi="Arial" w:cs="Arial"/>
                <w:b/>
                <w:sz w:val="32"/>
                <w:szCs w:val="32"/>
              </w:rPr>
              <w:t>DAILY JOURNAL</w:t>
            </w:r>
          </w:p>
          <w:p w:rsidR="008318F9" w:rsidRDefault="008318F9" w:rsidP="009E6D1C">
            <w:pPr>
              <w:spacing w:before="60"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E6D1C">
              <w:rPr>
                <w:rFonts w:ascii="Arial" w:hAnsi="Arial" w:cs="Arial"/>
                <w:sz w:val="14"/>
                <w:szCs w:val="14"/>
              </w:rPr>
              <w:t>PANGASINAN STATE UNIVERSITY</w:t>
            </w:r>
          </w:p>
          <w:p w:rsidR="007A339A" w:rsidRPr="009E6D1C" w:rsidRDefault="007A339A" w:rsidP="009E6D1C">
            <w:pPr>
              <w:spacing w:before="60" w:after="0" w:line="240" w:lineRule="auto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sz w:val="14"/>
                <w:szCs w:val="14"/>
              </w:rPr>
              <w:t>LINGAYEN CAMPUS</w:t>
            </w:r>
          </w:p>
        </w:tc>
      </w:tr>
      <w:tr w:rsidR="00340592" w:rsidRPr="009E6D1C" w:rsidTr="00F654D2">
        <w:trPr>
          <w:trHeight w:val="284"/>
          <w:jc w:val="center"/>
        </w:trPr>
        <w:tc>
          <w:tcPr>
            <w:tcW w:w="2415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340592" w:rsidRPr="009E6D1C" w:rsidRDefault="0034059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ACADEMIC YEAR</w:t>
            </w:r>
          </w:p>
        </w:tc>
        <w:tc>
          <w:tcPr>
            <w:tcW w:w="8637" w:type="dxa"/>
            <w:gridSpan w:val="3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40592" w:rsidRPr="009E6D1C" w:rsidRDefault="007B342A" w:rsidP="004C4FC7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2</w:t>
            </w:r>
            <w:r w:rsidRPr="007B342A">
              <w:rPr>
                <w:rFonts w:ascii="Arial" w:hAnsi="Arial" w:cs="Arial"/>
                <w:b/>
                <w:sz w:val="16"/>
                <w:szCs w:val="16"/>
                <w:vertAlign w:val="superscript"/>
              </w:rPr>
              <w:t>nd</w:t>
            </w:r>
            <w:r w:rsidR="007A339A" w:rsidRPr="007A339A">
              <w:rPr>
                <w:rFonts w:ascii="Arial" w:hAnsi="Arial" w:cs="Arial"/>
                <w:b/>
                <w:sz w:val="16"/>
                <w:szCs w:val="16"/>
                <w:vertAlign w:val="superscript"/>
              </w:rPr>
              <w:t>t</w:t>
            </w:r>
            <w:r w:rsidR="007A339A">
              <w:rPr>
                <w:rFonts w:ascii="Arial" w:hAnsi="Arial" w:cs="Arial"/>
                <w:b/>
                <w:sz w:val="16"/>
                <w:szCs w:val="16"/>
              </w:rPr>
              <w:t xml:space="preserve"> Semester SY 201</w:t>
            </w:r>
            <w:r w:rsidR="004C4FC7">
              <w:rPr>
                <w:rFonts w:ascii="Arial" w:hAnsi="Arial" w:cs="Arial"/>
                <w:b/>
                <w:sz w:val="16"/>
                <w:szCs w:val="16"/>
              </w:rPr>
              <w:t>8</w:t>
            </w:r>
            <w:r w:rsidR="007A339A">
              <w:rPr>
                <w:rFonts w:ascii="Arial" w:hAnsi="Arial" w:cs="Arial"/>
                <w:b/>
                <w:sz w:val="16"/>
                <w:szCs w:val="16"/>
              </w:rPr>
              <w:t>-201</w:t>
            </w:r>
            <w:r w:rsidR="004C4FC7">
              <w:rPr>
                <w:rFonts w:ascii="Arial" w:hAnsi="Arial" w:cs="Arial"/>
                <w:b/>
                <w:sz w:val="16"/>
                <w:szCs w:val="16"/>
              </w:rPr>
              <w:t>9</w:t>
            </w:r>
          </w:p>
        </w:tc>
      </w:tr>
      <w:tr w:rsidR="00340592" w:rsidRPr="009E6D1C" w:rsidTr="00F654D2">
        <w:trPr>
          <w:trHeight w:val="284"/>
          <w:jc w:val="center"/>
        </w:trPr>
        <w:tc>
          <w:tcPr>
            <w:tcW w:w="2415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40592" w:rsidRPr="009E6D1C" w:rsidRDefault="0034059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NAME OF STUDENT</w:t>
            </w:r>
            <w:r w:rsidR="00F654D2">
              <w:rPr>
                <w:rFonts w:ascii="Arial" w:hAnsi="Arial" w:cs="Arial"/>
                <w:b/>
                <w:sz w:val="16"/>
                <w:szCs w:val="16"/>
              </w:rPr>
              <w:t>-INTERN</w:t>
            </w:r>
          </w:p>
        </w:tc>
        <w:tc>
          <w:tcPr>
            <w:tcW w:w="8637" w:type="dxa"/>
            <w:gridSpan w:val="3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40592" w:rsidRPr="009E6D1C" w:rsidRDefault="00E436D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ALDRIN P. CATACUTAN</w:t>
            </w:r>
          </w:p>
        </w:tc>
      </w:tr>
      <w:tr w:rsidR="00340592" w:rsidRPr="009E6D1C" w:rsidTr="00F654D2">
        <w:trPr>
          <w:trHeight w:val="284"/>
          <w:jc w:val="center"/>
        </w:trPr>
        <w:tc>
          <w:tcPr>
            <w:tcW w:w="2415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40592" w:rsidRPr="009E6D1C" w:rsidRDefault="0034059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NAME OF COMPANY</w:t>
            </w:r>
          </w:p>
        </w:tc>
        <w:tc>
          <w:tcPr>
            <w:tcW w:w="8637" w:type="dxa"/>
            <w:gridSpan w:val="3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40592" w:rsidRPr="009E6D1C" w:rsidRDefault="00E436D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DEPARTMENT OF</w:t>
            </w:r>
            <w:r w:rsidR="00AF4D4C">
              <w:rPr>
                <w:rFonts w:ascii="Arial" w:hAnsi="Arial" w:cs="Arial"/>
                <w:b/>
                <w:sz w:val="16"/>
                <w:szCs w:val="16"/>
              </w:rPr>
              <w:t xml:space="preserve"> PUBLIC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WORKS AND HIGHWAYS</w:t>
            </w:r>
          </w:p>
        </w:tc>
      </w:tr>
      <w:tr w:rsidR="00340592" w:rsidRPr="009E6D1C" w:rsidTr="00F654D2">
        <w:trPr>
          <w:trHeight w:val="284"/>
          <w:jc w:val="center"/>
        </w:trPr>
        <w:tc>
          <w:tcPr>
            <w:tcW w:w="2415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40592" w:rsidRPr="009E6D1C" w:rsidRDefault="0034059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DEPARTMENT</w:t>
            </w:r>
          </w:p>
        </w:tc>
        <w:tc>
          <w:tcPr>
            <w:tcW w:w="8637" w:type="dxa"/>
            <w:gridSpan w:val="3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40592" w:rsidRPr="009E6D1C" w:rsidRDefault="00E436D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PUBLIC AFFAIRS  &amp; INFORMATION UNIT</w:t>
            </w:r>
          </w:p>
        </w:tc>
      </w:tr>
      <w:tr w:rsidR="00340592" w:rsidRPr="009E6D1C" w:rsidTr="00F654D2">
        <w:trPr>
          <w:trHeight w:val="284"/>
          <w:jc w:val="center"/>
        </w:trPr>
        <w:tc>
          <w:tcPr>
            <w:tcW w:w="2415" w:type="dxa"/>
            <w:gridSpan w:val="2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340592" w:rsidRPr="009E6D1C" w:rsidRDefault="0034059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DATE</w:t>
            </w:r>
          </w:p>
        </w:tc>
        <w:tc>
          <w:tcPr>
            <w:tcW w:w="3412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340592" w:rsidRPr="009E6D1C" w:rsidRDefault="00ED70DF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FERUARY 27</w:t>
            </w:r>
            <w:bookmarkStart w:id="0" w:name="_GoBack"/>
            <w:bookmarkEnd w:id="0"/>
            <w:r w:rsidR="00D121F2">
              <w:rPr>
                <w:rFonts w:ascii="Arial" w:hAnsi="Arial" w:cs="Arial"/>
                <w:b/>
                <w:sz w:val="16"/>
                <w:szCs w:val="16"/>
              </w:rPr>
              <w:t>, 2019</w:t>
            </w:r>
          </w:p>
        </w:tc>
        <w:tc>
          <w:tcPr>
            <w:tcW w:w="1944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340592" w:rsidRPr="009E6D1C" w:rsidRDefault="0034059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NUMBER OF HOURS</w:t>
            </w:r>
          </w:p>
        </w:tc>
        <w:tc>
          <w:tcPr>
            <w:tcW w:w="3281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40592" w:rsidRPr="009E6D1C" w:rsidRDefault="0034059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340592" w:rsidRPr="009E6D1C" w:rsidTr="0009029D">
        <w:trPr>
          <w:trHeight w:val="1608"/>
          <w:jc w:val="center"/>
        </w:trPr>
        <w:tc>
          <w:tcPr>
            <w:tcW w:w="11052" w:type="dxa"/>
            <w:gridSpan w:val="5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340592" w:rsidRDefault="00340592" w:rsidP="003772DD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OBJECTIVES</w:t>
            </w:r>
            <w:r w:rsidR="003772DD">
              <w:rPr>
                <w:rFonts w:ascii="Arial" w:hAnsi="Arial" w:cs="Arial"/>
                <w:b/>
                <w:sz w:val="16"/>
                <w:szCs w:val="16"/>
              </w:rPr>
              <w:t xml:space="preserve"> (Identify objectives for the week)</w:t>
            </w:r>
          </w:p>
          <w:p w:rsidR="00D121F2" w:rsidRDefault="00D121F2" w:rsidP="003772DD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D121F2" w:rsidRPr="00D121F2" w:rsidRDefault="00D121F2" w:rsidP="003772DD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                    </w:t>
            </w:r>
            <w:r w:rsidRPr="00D121F2">
              <w:rPr>
                <w:rFonts w:ascii="Arial" w:hAnsi="Arial" w:cs="Arial"/>
                <w:b/>
                <w:sz w:val="16"/>
                <w:szCs w:val="16"/>
              </w:rPr>
              <w:t>To become effective and efficient in doing task that we assigned to us.</w:t>
            </w:r>
          </w:p>
        </w:tc>
      </w:tr>
      <w:tr w:rsidR="00340592" w:rsidRPr="009E6D1C" w:rsidTr="0009029D">
        <w:trPr>
          <w:trHeight w:val="1860"/>
          <w:jc w:val="center"/>
        </w:trPr>
        <w:tc>
          <w:tcPr>
            <w:tcW w:w="11052" w:type="dxa"/>
            <w:gridSpan w:val="5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3772DD" w:rsidRDefault="00340592" w:rsidP="00C452A1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REFLECTION FROM THE OBJECTIVES</w:t>
            </w:r>
          </w:p>
          <w:p w:rsidR="00D121F2" w:rsidRDefault="00D121F2" w:rsidP="00C452A1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D121F2" w:rsidRPr="009E6D1C" w:rsidRDefault="00D121F2" w:rsidP="00C452A1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                    To have a teamwork with your co-trainee.</w:t>
            </w:r>
          </w:p>
        </w:tc>
      </w:tr>
      <w:tr w:rsidR="00340592" w:rsidRPr="009E6D1C" w:rsidTr="0009029D">
        <w:trPr>
          <w:trHeight w:val="1680"/>
          <w:jc w:val="center"/>
        </w:trPr>
        <w:tc>
          <w:tcPr>
            <w:tcW w:w="11052" w:type="dxa"/>
            <w:gridSpan w:val="5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340592" w:rsidRDefault="003B02EA" w:rsidP="005942C1">
            <w:pPr>
              <w:spacing w:before="100" w:after="0" w:line="240" w:lineRule="auto"/>
              <w:rPr>
                <w:rFonts w:ascii="Arial" w:eastAsia="SimSun" w:hAnsi="Arial" w:cs="Arial"/>
                <w:b/>
                <w:sz w:val="16"/>
                <w:szCs w:val="24"/>
                <w:lang w:eastAsia="zh-CN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ACCOMPLISHMENT FOR THE DAY</w:t>
            </w:r>
            <w:r w:rsidR="005942C1" w:rsidRPr="005942C1">
              <w:rPr>
                <w:rFonts w:ascii="Arial" w:eastAsia="SimSun" w:hAnsi="Arial" w:cs="Arial"/>
                <w:b/>
                <w:sz w:val="16"/>
                <w:szCs w:val="24"/>
                <w:lang w:eastAsia="zh-CN"/>
              </w:rPr>
              <w:t>(actual tasks accomplished)</w:t>
            </w:r>
          </w:p>
          <w:p w:rsidR="00D121F2" w:rsidRDefault="00D121F2" w:rsidP="005942C1">
            <w:pPr>
              <w:spacing w:before="100" w:after="0" w:line="240" w:lineRule="auto"/>
              <w:rPr>
                <w:rFonts w:ascii="Arial" w:eastAsia="SimSun" w:hAnsi="Arial" w:cs="Arial"/>
                <w:b/>
                <w:sz w:val="16"/>
                <w:szCs w:val="24"/>
                <w:lang w:eastAsia="zh-CN"/>
              </w:rPr>
            </w:pPr>
          </w:p>
          <w:p w:rsidR="00D121F2" w:rsidRPr="00897A92" w:rsidRDefault="00897A92" w:rsidP="00D121F2">
            <w:pPr>
              <w:pStyle w:val="ListParagraph"/>
              <w:numPr>
                <w:ilvl w:val="0"/>
                <w:numId w:val="2"/>
              </w:numPr>
              <w:spacing w:before="100" w:after="0" w:line="240" w:lineRule="auto"/>
              <w:rPr>
                <w:rFonts w:ascii="Arial" w:hAnsi="Arial" w:cs="Arial"/>
                <w:b/>
                <w:sz w:val="8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Arranging</w:t>
            </w:r>
            <w:r w:rsidR="00D121F2" w:rsidRPr="00D121F2">
              <w:rPr>
                <w:rFonts w:ascii="Arial" w:hAnsi="Arial" w:cs="Arial"/>
                <w:b/>
                <w:sz w:val="16"/>
                <w:szCs w:val="16"/>
              </w:rPr>
              <w:t xml:space="preserve"> documents</w:t>
            </w:r>
          </w:p>
          <w:p w:rsidR="00897A92" w:rsidRPr="00F5621C" w:rsidRDefault="00897A92" w:rsidP="00D121F2">
            <w:pPr>
              <w:pStyle w:val="ListParagraph"/>
              <w:numPr>
                <w:ilvl w:val="0"/>
                <w:numId w:val="2"/>
              </w:numPr>
              <w:spacing w:before="100" w:after="0" w:line="240" w:lineRule="auto"/>
              <w:rPr>
                <w:rFonts w:ascii="Arial" w:hAnsi="Arial" w:cs="Arial"/>
                <w:b/>
                <w:sz w:val="8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Typing of table contents of every documents</w:t>
            </w:r>
          </w:p>
          <w:p w:rsidR="00F5621C" w:rsidRPr="00F5621C" w:rsidRDefault="00F5621C" w:rsidP="00F5621C">
            <w:pPr>
              <w:spacing w:before="100" w:after="0" w:line="240" w:lineRule="auto"/>
              <w:rPr>
                <w:rFonts w:ascii="Arial" w:hAnsi="Arial" w:cs="Arial"/>
                <w:b/>
                <w:sz w:val="8"/>
                <w:szCs w:val="16"/>
              </w:rPr>
            </w:pPr>
          </w:p>
          <w:p w:rsidR="005942C1" w:rsidRPr="009E6D1C" w:rsidRDefault="005942C1" w:rsidP="005942C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340592" w:rsidRPr="009E6D1C" w:rsidTr="0009029D">
        <w:trPr>
          <w:trHeight w:val="2850"/>
          <w:jc w:val="center"/>
        </w:trPr>
        <w:tc>
          <w:tcPr>
            <w:tcW w:w="11052" w:type="dxa"/>
            <w:gridSpan w:val="5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5942C1" w:rsidRDefault="003B02EA" w:rsidP="00C452A1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REALIZATION ABOUT THE TASK/S</w:t>
            </w:r>
          </w:p>
          <w:p w:rsidR="00D121F2" w:rsidRDefault="00D121F2" w:rsidP="00C452A1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D121F2" w:rsidRDefault="00D121F2" w:rsidP="008E2666">
            <w:pPr>
              <w:pStyle w:val="ListParagraph"/>
              <w:numPr>
                <w:ilvl w:val="0"/>
                <w:numId w:val="2"/>
              </w:num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8E2666">
              <w:rPr>
                <w:rFonts w:ascii="Arial" w:hAnsi="Arial" w:cs="Arial"/>
                <w:b/>
                <w:sz w:val="16"/>
                <w:szCs w:val="16"/>
              </w:rPr>
              <w:t>Be responsible all the time.</w:t>
            </w:r>
          </w:p>
          <w:p w:rsidR="008E2666" w:rsidRPr="008E2666" w:rsidRDefault="008E2666" w:rsidP="008E2666">
            <w:pPr>
              <w:pStyle w:val="ListParagraph"/>
              <w:numPr>
                <w:ilvl w:val="0"/>
                <w:numId w:val="2"/>
              </w:num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Developed skills in doing the task faster.</w:t>
            </w:r>
          </w:p>
          <w:p w:rsidR="00421799" w:rsidRPr="005908DC" w:rsidRDefault="00421799" w:rsidP="005908DC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340592" w:rsidRPr="009E6D1C" w:rsidTr="009E6D1C">
        <w:trPr>
          <w:trHeight w:val="1212"/>
          <w:jc w:val="center"/>
        </w:trPr>
        <w:tc>
          <w:tcPr>
            <w:tcW w:w="11052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340592" w:rsidRPr="009E6D1C" w:rsidRDefault="00D121F2" w:rsidP="009E6D1C">
            <w:pPr>
              <w:spacing w:before="6"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>
                      <wp:simplePos x="0" y="0"/>
                      <wp:positionH relativeFrom="margin">
                        <wp:posOffset>2356485</wp:posOffset>
                      </wp:positionH>
                      <wp:positionV relativeFrom="paragraph">
                        <wp:posOffset>152400</wp:posOffset>
                      </wp:positionV>
                      <wp:extent cx="2160905" cy="714375"/>
                      <wp:effectExtent l="0" t="0" r="0" b="0"/>
                      <wp:wrapTopAndBottom/>
                      <wp:docPr id="1" name="Text Box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2160905" cy="7143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A77D54" w:rsidRDefault="00A77D54" w:rsidP="00A77D54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</w:p>
                                <w:p w:rsidR="00A77D54" w:rsidRDefault="00A77D54" w:rsidP="00A77D54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</w:p>
                                <w:p w:rsidR="00A77D54" w:rsidRDefault="00A77D54" w:rsidP="00A77D54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</w:p>
                                <w:p w:rsidR="00A77D54" w:rsidRDefault="00A77D54" w:rsidP="00A77D54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  <w:t>___________________________________</w:t>
                                  </w:r>
                                </w:p>
                                <w:p w:rsidR="00A77D54" w:rsidRDefault="00A77D54" w:rsidP="00A77D54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  <w:t>Signature of Student-</w:t>
                                  </w:r>
                                  <w:r w:rsidR="00F654D2"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  <w:t>Intern</w:t>
                                  </w:r>
                                </w:p>
                                <w:p w:rsidR="00A77D54" w:rsidRDefault="00A77D54" w:rsidP="00A77D54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</w:p>
                                <w:p w:rsidR="00A77D54" w:rsidRDefault="00A77D54" w:rsidP="00A77D54">
                                  <w:pPr>
                                    <w:spacing w:after="0" w:line="240" w:lineRule="auto"/>
                                    <w:ind w:right="-127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</w:p>
                                <w:p w:rsidR="00A77D54" w:rsidRPr="001624D2" w:rsidRDefault="00A77D54" w:rsidP="00A77D54">
                                  <w:pPr>
                                    <w:spacing w:after="0" w:line="240" w:lineRule="auto"/>
                                    <w:ind w:right="-127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185.55pt;margin-top:12pt;width:170.15pt;height:56.25pt;z-index:251657728;visibility:visible;mso-wrap-style:non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" filled="f" stroked="f" strokeweight=".5pt">
                      <v:path arrowok="t"/>
                      <v:textbox>
                        <w:txbxContent>
                          <w:p w:rsidR="00A77D54" w:rsidRDefault="00A77D54" w:rsidP="00A77D54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</w:p>
                          <w:p w:rsidR="00A77D54" w:rsidRDefault="00A77D54" w:rsidP="00A77D54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</w:p>
                          <w:p w:rsidR="00A77D54" w:rsidRDefault="00A77D54" w:rsidP="00A77D54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</w:p>
                          <w:p w:rsidR="00A77D54" w:rsidRDefault="00A77D54" w:rsidP="00A77D54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  <w:t>___________________________________</w:t>
                            </w:r>
                          </w:p>
                          <w:p w:rsidR="00A77D54" w:rsidRDefault="00A77D54" w:rsidP="00A77D54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  <w:t>Signature of Student-</w:t>
                            </w:r>
                            <w:r w:rsidR="00F654D2"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  <w:t>Intern</w:t>
                            </w:r>
                          </w:p>
                          <w:p w:rsidR="00A77D54" w:rsidRDefault="00A77D54" w:rsidP="00A77D54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</w:p>
                          <w:p w:rsidR="00A77D54" w:rsidRDefault="00A77D54" w:rsidP="00A77D54">
                            <w:pPr>
                              <w:spacing w:after="0" w:line="240" w:lineRule="auto"/>
                              <w:ind w:right="-127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</w:p>
                          <w:p w:rsidR="00A77D54" w:rsidRPr="001624D2" w:rsidRDefault="00A77D54" w:rsidP="00A77D54">
                            <w:pPr>
                              <w:spacing w:after="0" w:line="240" w:lineRule="auto"/>
                              <w:ind w:right="-127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</w:p>
                        </w:txbxContent>
                      </v:textbox>
                      <w10:wrap type="topAndBottom" anchorx="margin"/>
                    </v:shape>
                  </w:pict>
                </mc:Fallback>
              </mc:AlternateContent>
            </w:r>
            <w:r w:rsidR="00A77D54" w:rsidRPr="009E6D1C">
              <w:rPr>
                <w:rFonts w:ascii="Arial" w:hAnsi="Arial" w:cs="Arial"/>
                <w:b/>
                <w:sz w:val="18"/>
                <w:szCs w:val="18"/>
              </w:rPr>
              <w:t>PREPARED BY:</w:t>
            </w:r>
          </w:p>
        </w:tc>
      </w:tr>
    </w:tbl>
    <w:p w:rsidR="004F6DD4" w:rsidRDefault="004F6DD4"/>
    <w:sectPr w:rsidR="004F6DD4" w:rsidSect="00DB33EC">
      <w:headerReference w:type="default" r:id="rId9"/>
      <w:footerReference w:type="default" r:id="rId10"/>
      <w:pgSz w:w="11907" w:h="16839" w:code="9"/>
      <w:pgMar w:top="720" w:right="720" w:bottom="720" w:left="720" w:header="432" w:footer="43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0904" w:rsidRDefault="008C0904" w:rsidP="00D36491">
      <w:pPr>
        <w:spacing w:after="0" w:line="240" w:lineRule="auto"/>
      </w:pPr>
      <w:r>
        <w:separator/>
      </w:r>
    </w:p>
  </w:endnote>
  <w:endnote w:type="continuationSeparator" w:id="0">
    <w:p w:rsidR="008C0904" w:rsidRDefault="008C0904" w:rsidP="00D364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029D" w:rsidRDefault="0009029D">
    <w:pPr>
      <w:pStyle w:val="Footer"/>
    </w:pPr>
  </w:p>
  <w:p w:rsidR="009E24A4" w:rsidRDefault="009E24A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0904" w:rsidRDefault="008C0904" w:rsidP="00D36491">
      <w:pPr>
        <w:spacing w:after="0" w:line="240" w:lineRule="auto"/>
      </w:pPr>
      <w:r>
        <w:separator/>
      </w:r>
    </w:p>
  </w:footnote>
  <w:footnote w:type="continuationSeparator" w:id="0">
    <w:p w:rsidR="008C0904" w:rsidRDefault="008C0904" w:rsidP="00D364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18F9" w:rsidRDefault="0000036F" w:rsidP="008318F9">
    <w:pPr>
      <w:pStyle w:val="Header"/>
      <w:ind w:right="-90"/>
      <w:jc w:val="right"/>
      <w:rPr>
        <w:rFonts w:ascii="Arial" w:hAnsi="Arial" w:cs="Arial"/>
        <w:i/>
        <w:sz w:val="14"/>
        <w:szCs w:val="14"/>
      </w:rPr>
    </w:pPr>
    <w:r>
      <w:rPr>
        <w:rFonts w:ascii="Arial" w:hAnsi="Arial" w:cs="Arial"/>
        <w:i/>
        <w:sz w:val="14"/>
        <w:szCs w:val="14"/>
      </w:rPr>
      <w:t>FM-AA-IN</w:t>
    </w:r>
    <w:r w:rsidR="008318F9">
      <w:rPr>
        <w:rFonts w:ascii="Arial" w:hAnsi="Arial" w:cs="Arial"/>
        <w:i/>
        <w:sz w:val="14"/>
        <w:szCs w:val="14"/>
      </w:rPr>
      <w:t>T-04</w:t>
    </w:r>
  </w:p>
  <w:p w:rsidR="008318F9" w:rsidRDefault="008318F9" w:rsidP="008318F9">
    <w:pPr>
      <w:pStyle w:val="Header"/>
      <w:ind w:right="-90"/>
      <w:jc w:val="right"/>
      <w:rPr>
        <w:rFonts w:ascii="Arial" w:hAnsi="Arial" w:cs="Arial"/>
        <w:i/>
        <w:sz w:val="14"/>
        <w:szCs w:val="14"/>
      </w:rPr>
    </w:pPr>
    <w:r>
      <w:rPr>
        <w:rFonts w:ascii="Arial" w:hAnsi="Arial" w:cs="Arial"/>
        <w:i/>
        <w:sz w:val="14"/>
        <w:szCs w:val="14"/>
      </w:rPr>
      <w:t>Rev. 0</w:t>
    </w:r>
  </w:p>
  <w:p w:rsidR="00D36491" w:rsidRPr="008318F9" w:rsidRDefault="008318F9" w:rsidP="008318F9">
    <w:pPr>
      <w:pStyle w:val="Header"/>
      <w:ind w:right="-90"/>
      <w:jc w:val="right"/>
    </w:pPr>
    <w:r>
      <w:rPr>
        <w:rFonts w:ascii="Arial" w:hAnsi="Arial" w:cs="Arial"/>
        <w:i/>
        <w:sz w:val="14"/>
        <w:szCs w:val="14"/>
      </w:rPr>
      <w:t>01-Feb-2017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336984"/>
    <w:multiLevelType w:val="hybridMultilevel"/>
    <w:tmpl w:val="FDEE5DF2"/>
    <w:lvl w:ilvl="0" w:tplc="0A1E73EE">
      <w:numFmt w:val="bullet"/>
      <w:lvlText w:val="-"/>
      <w:lvlJc w:val="left"/>
      <w:pPr>
        <w:ind w:left="1245" w:hanging="360"/>
      </w:pPr>
      <w:rPr>
        <w:rFonts w:ascii="Arial" w:eastAsia="Calibri" w:hAnsi="Arial" w:cs="Aria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abstractNum w:abstractNumId="1">
    <w:nsid w:val="44937802"/>
    <w:multiLevelType w:val="hybridMultilevel"/>
    <w:tmpl w:val="C1126214"/>
    <w:lvl w:ilvl="0" w:tplc="F1BC6BF2">
      <w:numFmt w:val="bullet"/>
      <w:lvlText w:val="-"/>
      <w:lvlJc w:val="left"/>
      <w:pPr>
        <w:ind w:left="99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72DD"/>
    <w:rsid w:val="0000036F"/>
    <w:rsid w:val="00076C22"/>
    <w:rsid w:val="00080211"/>
    <w:rsid w:val="0009029D"/>
    <w:rsid w:val="000A2936"/>
    <w:rsid w:val="000D6643"/>
    <w:rsid w:val="00101AF2"/>
    <w:rsid w:val="00184536"/>
    <w:rsid w:val="001C526E"/>
    <w:rsid w:val="001E04D9"/>
    <w:rsid w:val="002516BC"/>
    <w:rsid w:val="0025593A"/>
    <w:rsid w:val="00283667"/>
    <w:rsid w:val="002F5018"/>
    <w:rsid w:val="00310307"/>
    <w:rsid w:val="003240B9"/>
    <w:rsid w:val="00340592"/>
    <w:rsid w:val="00351BBF"/>
    <w:rsid w:val="00361CBD"/>
    <w:rsid w:val="003772DD"/>
    <w:rsid w:val="003B02EA"/>
    <w:rsid w:val="003E3C1B"/>
    <w:rsid w:val="00421799"/>
    <w:rsid w:val="004C4FC7"/>
    <w:rsid w:val="004F6DD4"/>
    <w:rsid w:val="005336F8"/>
    <w:rsid w:val="005908DC"/>
    <w:rsid w:val="005942C1"/>
    <w:rsid w:val="005B1E30"/>
    <w:rsid w:val="00600B0F"/>
    <w:rsid w:val="00614335"/>
    <w:rsid w:val="00640EFE"/>
    <w:rsid w:val="006F151D"/>
    <w:rsid w:val="007A339A"/>
    <w:rsid w:val="007B342A"/>
    <w:rsid w:val="008318F9"/>
    <w:rsid w:val="00897A92"/>
    <w:rsid w:val="008B0021"/>
    <w:rsid w:val="008B2F3C"/>
    <w:rsid w:val="008C0904"/>
    <w:rsid w:val="008E2666"/>
    <w:rsid w:val="009E24A4"/>
    <w:rsid w:val="009E628B"/>
    <w:rsid w:val="009E6D1C"/>
    <w:rsid w:val="00A77D54"/>
    <w:rsid w:val="00A8346E"/>
    <w:rsid w:val="00AF4D4C"/>
    <w:rsid w:val="00C25169"/>
    <w:rsid w:val="00C452A1"/>
    <w:rsid w:val="00C73529"/>
    <w:rsid w:val="00C92F73"/>
    <w:rsid w:val="00C931B2"/>
    <w:rsid w:val="00CA786A"/>
    <w:rsid w:val="00CB0105"/>
    <w:rsid w:val="00D121F2"/>
    <w:rsid w:val="00D36491"/>
    <w:rsid w:val="00D72790"/>
    <w:rsid w:val="00DA48E8"/>
    <w:rsid w:val="00DB33EC"/>
    <w:rsid w:val="00DD188D"/>
    <w:rsid w:val="00DF6FD9"/>
    <w:rsid w:val="00E436D2"/>
    <w:rsid w:val="00EB136A"/>
    <w:rsid w:val="00ED70DF"/>
    <w:rsid w:val="00F35BA5"/>
    <w:rsid w:val="00F5621C"/>
    <w:rsid w:val="00F57F2A"/>
    <w:rsid w:val="00F654D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786A"/>
    <w:pPr>
      <w:spacing w:after="160" w:line="259" w:lineRule="auto"/>
    </w:pPr>
    <w:rPr>
      <w:sz w:val="22"/>
      <w:szCs w:val="22"/>
      <w:lang w:val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346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364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6491"/>
  </w:style>
  <w:style w:type="paragraph" w:styleId="Footer">
    <w:name w:val="footer"/>
    <w:basedOn w:val="Normal"/>
    <w:link w:val="FooterChar"/>
    <w:uiPriority w:val="99"/>
    <w:unhideWhenUsed/>
    <w:rsid w:val="00D364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6491"/>
  </w:style>
  <w:style w:type="character" w:styleId="CommentReference">
    <w:name w:val="annotation reference"/>
    <w:uiPriority w:val="99"/>
    <w:semiHidden/>
    <w:unhideWhenUsed/>
    <w:rsid w:val="003405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4059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34059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0592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34059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05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34059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8318F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786A"/>
    <w:pPr>
      <w:spacing w:after="160" w:line="259" w:lineRule="auto"/>
    </w:pPr>
    <w:rPr>
      <w:sz w:val="22"/>
      <w:szCs w:val="22"/>
      <w:lang w:val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346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364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6491"/>
  </w:style>
  <w:style w:type="paragraph" w:styleId="Footer">
    <w:name w:val="footer"/>
    <w:basedOn w:val="Normal"/>
    <w:link w:val="FooterChar"/>
    <w:uiPriority w:val="99"/>
    <w:unhideWhenUsed/>
    <w:rsid w:val="00D364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6491"/>
  </w:style>
  <w:style w:type="character" w:styleId="CommentReference">
    <w:name w:val="annotation reference"/>
    <w:uiPriority w:val="99"/>
    <w:semiHidden/>
    <w:unhideWhenUsed/>
    <w:rsid w:val="003405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4059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34059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0592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34059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05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34059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8318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&#160;\Drive\Forms\Internship\OJT%20FORMS\04%20Daily%20Journa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04 Daily Journal.dot</Template>
  <TotalTime>0</TotalTime>
  <Pages>1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win8</dc:creator>
  <cp:lastModifiedBy>Windows User</cp:lastModifiedBy>
  <cp:revision>2</cp:revision>
  <cp:lastPrinted>2017-01-13T03:15:00Z</cp:lastPrinted>
  <dcterms:created xsi:type="dcterms:W3CDTF">2019-05-08T12:35:00Z</dcterms:created>
  <dcterms:modified xsi:type="dcterms:W3CDTF">2019-05-08T12:35:00Z</dcterms:modified>
</cp:coreProperties>
</file>