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A031B8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22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2A791F" w:rsidRPr="00301C30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2A791F" w:rsidRPr="006562A4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6562A4" w:rsidRPr="00F5621C" w:rsidRDefault="006562A4" w:rsidP="006562A4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C22" w:rsidRDefault="00281C22" w:rsidP="00D36491">
      <w:pPr>
        <w:spacing w:after="0" w:line="240" w:lineRule="auto"/>
      </w:pPr>
      <w:r>
        <w:separator/>
      </w:r>
    </w:p>
  </w:endnote>
  <w:endnote w:type="continuationSeparator" w:id="0">
    <w:p w:rsidR="00281C22" w:rsidRDefault="00281C2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C22" w:rsidRDefault="00281C22" w:rsidP="00D36491">
      <w:pPr>
        <w:spacing w:after="0" w:line="240" w:lineRule="auto"/>
      </w:pPr>
      <w:r>
        <w:separator/>
      </w:r>
    </w:p>
  </w:footnote>
  <w:footnote w:type="continuationSeparator" w:id="0">
    <w:p w:rsidR="00281C22" w:rsidRDefault="00281C2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1C22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641F"/>
    <w:rsid w:val="009E1EC0"/>
    <w:rsid w:val="009E24A4"/>
    <w:rsid w:val="009E628B"/>
    <w:rsid w:val="009E6D1C"/>
    <w:rsid w:val="00A031B8"/>
    <w:rsid w:val="00A251D2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2019-05-08T13:07:00Z</dcterms:created>
  <dcterms:modified xsi:type="dcterms:W3CDTF">2019-05-08T13:07:00Z</dcterms:modified>
</cp:coreProperties>
</file>