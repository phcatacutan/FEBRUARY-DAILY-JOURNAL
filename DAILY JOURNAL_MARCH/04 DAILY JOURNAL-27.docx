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101B86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="003D586C">
              <w:rPr>
                <w:rFonts w:ascii="Arial" w:hAnsi="Arial" w:cs="Arial"/>
                <w:b/>
                <w:sz w:val="16"/>
                <w:szCs w:val="16"/>
              </w:rPr>
              <w:t>ARCH 27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B4FB0" w:rsidRPr="00301C3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9B4FB0" w:rsidRPr="009B4FB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748" w:rsidRDefault="00061748" w:rsidP="00D36491">
      <w:pPr>
        <w:spacing w:after="0" w:line="240" w:lineRule="auto"/>
      </w:pPr>
      <w:r>
        <w:separator/>
      </w:r>
    </w:p>
  </w:endnote>
  <w:endnote w:type="continuationSeparator" w:id="0">
    <w:p w:rsidR="00061748" w:rsidRDefault="00061748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748" w:rsidRDefault="00061748" w:rsidP="00D36491">
      <w:pPr>
        <w:spacing w:after="0" w:line="240" w:lineRule="auto"/>
      </w:pPr>
      <w:r>
        <w:separator/>
      </w:r>
    </w:p>
  </w:footnote>
  <w:footnote w:type="continuationSeparator" w:id="0">
    <w:p w:rsidR="00061748" w:rsidRDefault="00061748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61748"/>
    <w:rsid w:val="00076C22"/>
    <w:rsid w:val="00080211"/>
    <w:rsid w:val="0009029D"/>
    <w:rsid w:val="000A2936"/>
    <w:rsid w:val="000D6643"/>
    <w:rsid w:val="00101AF2"/>
    <w:rsid w:val="00101B86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2019-05-08T13:17:00Z</dcterms:created>
  <dcterms:modified xsi:type="dcterms:W3CDTF">2019-05-08T13:17:00Z</dcterms:modified>
</cp:coreProperties>
</file>