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BE1457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4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17A" w:rsidRDefault="00D6617A" w:rsidP="00D36491">
      <w:pPr>
        <w:spacing w:after="0" w:line="240" w:lineRule="auto"/>
      </w:pPr>
      <w:r>
        <w:separator/>
      </w:r>
    </w:p>
  </w:endnote>
  <w:endnote w:type="continuationSeparator" w:id="0">
    <w:p w:rsidR="00D6617A" w:rsidRDefault="00D6617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17A" w:rsidRDefault="00D6617A" w:rsidP="00D36491">
      <w:pPr>
        <w:spacing w:after="0" w:line="240" w:lineRule="auto"/>
      </w:pPr>
      <w:r>
        <w:separator/>
      </w:r>
    </w:p>
  </w:footnote>
  <w:footnote w:type="continuationSeparator" w:id="0">
    <w:p w:rsidR="00D6617A" w:rsidRDefault="00D6617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E24A4"/>
    <w:rsid w:val="009E628B"/>
    <w:rsid w:val="009E6D1C"/>
    <w:rsid w:val="00A251D2"/>
    <w:rsid w:val="00A77D54"/>
    <w:rsid w:val="00A8346E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6617A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2019-05-08T12:46:00Z</dcterms:created>
  <dcterms:modified xsi:type="dcterms:W3CDTF">2019-05-08T12:46:00Z</dcterms:modified>
</cp:coreProperties>
</file>