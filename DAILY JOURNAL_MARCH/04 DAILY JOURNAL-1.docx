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01C30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</w:t>
            </w:r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301C30" w:rsidRPr="00301C30" w:rsidRDefault="00897A92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="00D121F2"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897A92" w:rsidRPr="00F5621C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  <w:bookmarkStart w:id="0" w:name="_GoBack"/>
            <w:bookmarkEnd w:id="0"/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F15" w:rsidRDefault="00415F15" w:rsidP="00D36491">
      <w:pPr>
        <w:spacing w:after="0" w:line="240" w:lineRule="auto"/>
      </w:pPr>
      <w:r>
        <w:separator/>
      </w:r>
    </w:p>
  </w:endnote>
  <w:endnote w:type="continuationSeparator" w:id="0">
    <w:p w:rsidR="00415F15" w:rsidRDefault="00415F15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F15" w:rsidRDefault="00415F15" w:rsidP="00D36491">
      <w:pPr>
        <w:spacing w:after="0" w:line="240" w:lineRule="auto"/>
      </w:pPr>
      <w:r>
        <w:separator/>
      </w:r>
    </w:p>
  </w:footnote>
  <w:footnote w:type="continuationSeparator" w:id="0">
    <w:p w:rsidR="00415F15" w:rsidRDefault="00415F15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84536"/>
    <w:rsid w:val="001C526E"/>
    <w:rsid w:val="001E04D9"/>
    <w:rsid w:val="002516BC"/>
    <w:rsid w:val="0025593A"/>
    <w:rsid w:val="00283667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E3C1B"/>
    <w:rsid w:val="00415F15"/>
    <w:rsid w:val="00421799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F151D"/>
    <w:rsid w:val="007A339A"/>
    <w:rsid w:val="007B342A"/>
    <w:rsid w:val="008318F9"/>
    <w:rsid w:val="00897A92"/>
    <w:rsid w:val="008B0021"/>
    <w:rsid w:val="008B2F3C"/>
    <w:rsid w:val="008E2666"/>
    <w:rsid w:val="009E24A4"/>
    <w:rsid w:val="009E628B"/>
    <w:rsid w:val="009E6D1C"/>
    <w:rsid w:val="00A251D2"/>
    <w:rsid w:val="00A77D54"/>
    <w:rsid w:val="00A8346E"/>
    <w:rsid w:val="00AF4D4C"/>
    <w:rsid w:val="00C25169"/>
    <w:rsid w:val="00C452A1"/>
    <w:rsid w:val="00C73529"/>
    <w:rsid w:val="00C92F73"/>
    <w:rsid w:val="00C931B2"/>
    <w:rsid w:val="00CA786A"/>
    <w:rsid w:val="00CB0105"/>
    <w:rsid w:val="00D121F2"/>
    <w:rsid w:val="00D36491"/>
    <w:rsid w:val="00D72790"/>
    <w:rsid w:val="00DA48E8"/>
    <w:rsid w:val="00DB33EC"/>
    <w:rsid w:val="00DD188D"/>
    <w:rsid w:val="00DF6FD9"/>
    <w:rsid w:val="00E436D2"/>
    <w:rsid w:val="00EB136A"/>
    <w:rsid w:val="00ED70DF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2019-05-08T12:45:00Z</dcterms:created>
  <dcterms:modified xsi:type="dcterms:W3CDTF">2019-05-08T12:45:00Z</dcterms:modified>
</cp:coreProperties>
</file>