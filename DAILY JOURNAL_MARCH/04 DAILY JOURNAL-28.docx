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101B86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</w:t>
            </w:r>
            <w:r w:rsidR="00A76D2E">
              <w:rPr>
                <w:rFonts w:ascii="Arial" w:hAnsi="Arial" w:cs="Arial"/>
                <w:b/>
                <w:sz w:val="16"/>
                <w:szCs w:val="16"/>
              </w:rPr>
              <w:t>ARCH 28</w:t>
            </w:r>
            <w:bookmarkStart w:id="0" w:name="_GoBack"/>
            <w:bookmarkEnd w:id="0"/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01C30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To </w:t>
            </w:r>
            <w:r w:rsidR="00301C30">
              <w:rPr>
                <w:rFonts w:ascii="Arial" w:hAnsi="Arial" w:cs="Arial"/>
                <w:b/>
                <w:sz w:val="16"/>
                <w:szCs w:val="16"/>
              </w:rPr>
              <w:t>accomplish all the tasks and responsibilities we are assigned to do.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301C30">
              <w:rPr>
                <w:rFonts w:ascii="Arial" w:hAnsi="Arial" w:cs="Arial"/>
                <w:b/>
                <w:sz w:val="16"/>
                <w:szCs w:val="16"/>
              </w:rPr>
              <w:t>To have a teamwork with your co-trainee.</w:t>
            </w:r>
          </w:p>
          <w:p w:rsidR="00301C30" w:rsidRPr="00301C30" w:rsidRDefault="00301C30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Keep focused on the assigned tasks.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9B4FB0" w:rsidRPr="00301C30" w:rsidRDefault="009B4FB0" w:rsidP="009B4FB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Arranging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 documents</w:t>
            </w:r>
          </w:p>
          <w:p w:rsidR="009B4FB0" w:rsidRPr="009B4FB0" w:rsidRDefault="009B4FB0" w:rsidP="009B4FB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Setup a brand new Desktop Computer and record the specification of each.</w:t>
            </w:r>
          </w:p>
          <w:p w:rsidR="009B4FB0" w:rsidRPr="006562A4" w:rsidRDefault="009B4FB0" w:rsidP="009B4FB0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301C30" w:rsidRDefault="008E2666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E878CB" w:rsidRPr="00E878CB" w:rsidRDefault="00E878CB" w:rsidP="00E878CB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805" w:rsidRDefault="00C74805" w:rsidP="00D36491">
      <w:pPr>
        <w:spacing w:after="0" w:line="240" w:lineRule="auto"/>
      </w:pPr>
      <w:r>
        <w:separator/>
      </w:r>
    </w:p>
  </w:endnote>
  <w:endnote w:type="continuationSeparator" w:id="0">
    <w:p w:rsidR="00C74805" w:rsidRDefault="00C74805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805" w:rsidRDefault="00C74805" w:rsidP="00D36491">
      <w:pPr>
        <w:spacing w:after="0" w:line="240" w:lineRule="auto"/>
      </w:pPr>
      <w:r>
        <w:separator/>
      </w:r>
    </w:p>
  </w:footnote>
  <w:footnote w:type="continuationSeparator" w:id="0">
    <w:p w:rsidR="00C74805" w:rsidRDefault="00C74805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9723BA9"/>
    <w:multiLevelType w:val="hybridMultilevel"/>
    <w:tmpl w:val="A9605E5C"/>
    <w:lvl w:ilvl="0" w:tplc="FFB6A4F4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D6643"/>
    <w:rsid w:val="00101AF2"/>
    <w:rsid w:val="00101B86"/>
    <w:rsid w:val="00147799"/>
    <w:rsid w:val="00162C18"/>
    <w:rsid w:val="00184536"/>
    <w:rsid w:val="001C526E"/>
    <w:rsid w:val="001E04D9"/>
    <w:rsid w:val="002516BC"/>
    <w:rsid w:val="0025593A"/>
    <w:rsid w:val="00283667"/>
    <w:rsid w:val="002A791F"/>
    <w:rsid w:val="002C107F"/>
    <w:rsid w:val="002F5018"/>
    <w:rsid w:val="00301C30"/>
    <w:rsid w:val="00310307"/>
    <w:rsid w:val="003240B9"/>
    <w:rsid w:val="00340592"/>
    <w:rsid w:val="00351BBF"/>
    <w:rsid w:val="00361CBD"/>
    <w:rsid w:val="003772DD"/>
    <w:rsid w:val="003B02EA"/>
    <w:rsid w:val="003D586C"/>
    <w:rsid w:val="003E3C1B"/>
    <w:rsid w:val="00421799"/>
    <w:rsid w:val="0046378A"/>
    <w:rsid w:val="004A0968"/>
    <w:rsid w:val="004C4FC7"/>
    <w:rsid w:val="004F6DD4"/>
    <w:rsid w:val="005336F8"/>
    <w:rsid w:val="005908DC"/>
    <w:rsid w:val="005942C1"/>
    <w:rsid w:val="005B1E30"/>
    <w:rsid w:val="00600B0F"/>
    <w:rsid w:val="00614335"/>
    <w:rsid w:val="00640EFE"/>
    <w:rsid w:val="006562A4"/>
    <w:rsid w:val="006A68A0"/>
    <w:rsid w:val="006F151D"/>
    <w:rsid w:val="007A339A"/>
    <w:rsid w:val="007B342A"/>
    <w:rsid w:val="008318F9"/>
    <w:rsid w:val="00897A92"/>
    <w:rsid w:val="008B0021"/>
    <w:rsid w:val="008B2F3C"/>
    <w:rsid w:val="008E2666"/>
    <w:rsid w:val="00900E0D"/>
    <w:rsid w:val="009B4FB0"/>
    <w:rsid w:val="009B641F"/>
    <w:rsid w:val="009E1EC0"/>
    <w:rsid w:val="009E24A4"/>
    <w:rsid w:val="009E628B"/>
    <w:rsid w:val="009E6D1C"/>
    <w:rsid w:val="00A031B8"/>
    <w:rsid w:val="00A251D2"/>
    <w:rsid w:val="00A76D2E"/>
    <w:rsid w:val="00A77D54"/>
    <w:rsid w:val="00A8346E"/>
    <w:rsid w:val="00AE5F99"/>
    <w:rsid w:val="00AF4D4C"/>
    <w:rsid w:val="00B172E7"/>
    <w:rsid w:val="00BE1457"/>
    <w:rsid w:val="00C25169"/>
    <w:rsid w:val="00C452A1"/>
    <w:rsid w:val="00C73529"/>
    <w:rsid w:val="00C74805"/>
    <w:rsid w:val="00C92F73"/>
    <w:rsid w:val="00C931B2"/>
    <w:rsid w:val="00CA786A"/>
    <w:rsid w:val="00CB0105"/>
    <w:rsid w:val="00D121F2"/>
    <w:rsid w:val="00D36491"/>
    <w:rsid w:val="00D72790"/>
    <w:rsid w:val="00DA48E8"/>
    <w:rsid w:val="00DB33EC"/>
    <w:rsid w:val="00DD188D"/>
    <w:rsid w:val="00DF6FD9"/>
    <w:rsid w:val="00E436D2"/>
    <w:rsid w:val="00E81830"/>
    <w:rsid w:val="00E878CB"/>
    <w:rsid w:val="00EB136A"/>
    <w:rsid w:val="00ED70DF"/>
    <w:rsid w:val="00F13B41"/>
    <w:rsid w:val="00F35BA5"/>
    <w:rsid w:val="00F5621C"/>
    <w:rsid w:val="00F57F2A"/>
    <w:rsid w:val="00F65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2019-05-08T13:17:00Z</dcterms:created>
  <dcterms:modified xsi:type="dcterms:W3CDTF">2019-05-08T13:17:00Z</dcterms:modified>
</cp:coreProperties>
</file>