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B172E7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14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301C30" w:rsidRPr="00301C30" w:rsidRDefault="00897A92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="00D121F2"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897A92" w:rsidRPr="00F5621C" w:rsidRDefault="00897A9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506" w:rsidRDefault="00981506" w:rsidP="00D36491">
      <w:pPr>
        <w:spacing w:after="0" w:line="240" w:lineRule="auto"/>
      </w:pPr>
      <w:r>
        <w:separator/>
      </w:r>
    </w:p>
  </w:endnote>
  <w:endnote w:type="continuationSeparator" w:id="0">
    <w:p w:rsidR="00981506" w:rsidRDefault="00981506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506" w:rsidRDefault="00981506" w:rsidP="00D36491">
      <w:pPr>
        <w:spacing w:after="0" w:line="240" w:lineRule="auto"/>
      </w:pPr>
      <w:r>
        <w:separator/>
      </w:r>
    </w:p>
  </w:footnote>
  <w:footnote w:type="continuationSeparator" w:id="0">
    <w:p w:rsidR="00981506" w:rsidRDefault="00981506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47799"/>
    <w:rsid w:val="00184536"/>
    <w:rsid w:val="001C526E"/>
    <w:rsid w:val="001E04D9"/>
    <w:rsid w:val="002516BC"/>
    <w:rsid w:val="0025593A"/>
    <w:rsid w:val="00283667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E3C1B"/>
    <w:rsid w:val="00421799"/>
    <w:rsid w:val="0046378A"/>
    <w:rsid w:val="004A0968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A68A0"/>
    <w:rsid w:val="006F151D"/>
    <w:rsid w:val="007A339A"/>
    <w:rsid w:val="007B342A"/>
    <w:rsid w:val="008318F9"/>
    <w:rsid w:val="00897A92"/>
    <w:rsid w:val="008B0021"/>
    <w:rsid w:val="008B2F3C"/>
    <w:rsid w:val="008E2666"/>
    <w:rsid w:val="00981506"/>
    <w:rsid w:val="009B641F"/>
    <w:rsid w:val="009E1EC0"/>
    <w:rsid w:val="009E24A4"/>
    <w:rsid w:val="009E628B"/>
    <w:rsid w:val="009E6D1C"/>
    <w:rsid w:val="00A251D2"/>
    <w:rsid w:val="00A77D54"/>
    <w:rsid w:val="00A8346E"/>
    <w:rsid w:val="00AF4D4C"/>
    <w:rsid w:val="00B172E7"/>
    <w:rsid w:val="00BE1457"/>
    <w:rsid w:val="00C25169"/>
    <w:rsid w:val="00C452A1"/>
    <w:rsid w:val="00C73529"/>
    <w:rsid w:val="00C92F73"/>
    <w:rsid w:val="00C931B2"/>
    <w:rsid w:val="00CA786A"/>
    <w:rsid w:val="00CB0105"/>
    <w:rsid w:val="00D121F2"/>
    <w:rsid w:val="00D36491"/>
    <w:rsid w:val="00D72790"/>
    <w:rsid w:val="00DA48E8"/>
    <w:rsid w:val="00DB33EC"/>
    <w:rsid w:val="00DD188D"/>
    <w:rsid w:val="00DF6FD9"/>
    <w:rsid w:val="00E436D2"/>
    <w:rsid w:val="00EB136A"/>
    <w:rsid w:val="00ED70DF"/>
    <w:rsid w:val="00F13B41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3</cp:revision>
  <cp:lastPrinted>2017-01-13T03:15:00Z</cp:lastPrinted>
  <dcterms:created xsi:type="dcterms:W3CDTF">2019-05-08T12:59:00Z</dcterms:created>
  <dcterms:modified xsi:type="dcterms:W3CDTF">2019-05-08T12:59:00Z</dcterms:modified>
</cp:coreProperties>
</file>