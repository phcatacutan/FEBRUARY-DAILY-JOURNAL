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1"/>
        <w:gridCol w:w="3443"/>
        <w:gridCol w:w="939"/>
        <w:gridCol w:w="4443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E1DD5C" wp14:editId="33F5DCFA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231182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28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0D47B4">
              <w:rPr>
                <w:rFonts w:ascii="Arial" w:hAnsi="Arial" w:cs="Arial"/>
                <w:b/>
                <w:sz w:val="16"/>
                <w:szCs w:val="16"/>
              </w:rPr>
              <w:t>THURS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558E7" w:rsidRPr="00A3286A" w:rsidRDefault="006558E7" w:rsidP="006558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31182" w:rsidRPr="009B4FB0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231182" w:rsidRDefault="00231182" w:rsidP="0023118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2868" w:rsidRPr="00A3286A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231182" w:rsidRPr="00301C30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FC5BDA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231182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29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0D47B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0D47B4">
              <w:rPr>
                <w:rFonts w:ascii="Arial" w:hAnsi="Arial" w:cs="Arial"/>
                <w:b/>
                <w:sz w:val="16"/>
                <w:szCs w:val="16"/>
              </w:rPr>
              <w:t>FRI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231182" w:rsidRPr="00A3286A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231182" w:rsidRPr="009B4FB0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6558E7" w:rsidRPr="006558E7" w:rsidRDefault="006558E7" w:rsidP="006558E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558E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2868" w:rsidRPr="00A3286A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231182" w:rsidRPr="00301C30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D9165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231182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C94551" w:rsidRPr="009B4FB0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23118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23118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231182" w:rsidRPr="00301C30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FC5BDA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231182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2, 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2019</w:t>
            </w:r>
          </w:p>
          <w:p w:rsidR="00262868" w:rsidRPr="00D9165E" w:rsidRDefault="006C553F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C94551" w:rsidRPr="009B4FB0" w:rsidRDefault="00C94551" w:rsidP="00C9455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1182" w:rsidRPr="00231182" w:rsidRDefault="00231182" w:rsidP="0023118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23118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231182" w:rsidRPr="00301C30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231182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3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6558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6558E7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DAY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40CBB" w:rsidRPr="009B4FB0" w:rsidRDefault="00F40CBB" w:rsidP="00F40CBB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1182" w:rsidRDefault="00231182" w:rsidP="00231182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231182" w:rsidRDefault="00231182" w:rsidP="00231182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231182" w:rsidRPr="00301C30" w:rsidRDefault="00231182" w:rsidP="00231182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2B3264" wp14:editId="663922C8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F8479F" wp14:editId="27E066FF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FA" w:rsidRDefault="001135FA" w:rsidP="00D36491">
      <w:pPr>
        <w:spacing w:after="0" w:line="240" w:lineRule="auto"/>
      </w:pPr>
      <w:r>
        <w:separator/>
      </w:r>
    </w:p>
  </w:endnote>
  <w:endnote w:type="continuationSeparator" w:id="0">
    <w:p w:rsidR="001135FA" w:rsidRDefault="001135F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FA" w:rsidRDefault="001135FA" w:rsidP="00D36491">
      <w:pPr>
        <w:spacing w:after="0" w:line="240" w:lineRule="auto"/>
      </w:pPr>
      <w:r>
        <w:separator/>
      </w:r>
    </w:p>
  </w:footnote>
  <w:footnote w:type="continuationSeparator" w:id="0">
    <w:p w:rsidR="001135FA" w:rsidRDefault="001135F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0D47B4"/>
    <w:rsid w:val="00110E9D"/>
    <w:rsid w:val="001135FA"/>
    <w:rsid w:val="00121174"/>
    <w:rsid w:val="001B6958"/>
    <w:rsid w:val="002131C6"/>
    <w:rsid w:val="00231182"/>
    <w:rsid w:val="002516BC"/>
    <w:rsid w:val="00262868"/>
    <w:rsid w:val="002E3CAC"/>
    <w:rsid w:val="003240B9"/>
    <w:rsid w:val="00341E5D"/>
    <w:rsid w:val="00351BBF"/>
    <w:rsid w:val="003E3C1B"/>
    <w:rsid w:val="00423645"/>
    <w:rsid w:val="004B626C"/>
    <w:rsid w:val="004F7563"/>
    <w:rsid w:val="00566577"/>
    <w:rsid w:val="00571A2E"/>
    <w:rsid w:val="00576CD6"/>
    <w:rsid w:val="00600B0F"/>
    <w:rsid w:val="006558E7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926A74"/>
    <w:rsid w:val="00A16139"/>
    <w:rsid w:val="00A3286A"/>
    <w:rsid w:val="00A55A97"/>
    <w:rsid w:val="00A63E1B"/>
    <w:rsid w:val="00A8346E"/>
    <w:rsid w:val="00BE63CF"/>
    <w:rsid w:val="00C75465"/>
    <w:rsid w:val="00C92A79"/>
    <w:rsid w:val="00C94551"/>
    <w:rsid w:val="00CA4B62"/>
    <w:rsid w:val="00D36491"/>
    <w:rsid w:val="00D774FD"/>
    <w:rsid w:val="00D9165E"/>
    <w:rsid w:val="00DA48E8"/>
    <w:rsid w:val="00EC4A14"/>
    <w:rsid w:val="00ED3FE7"/>
    <w:rsid w:val="00EF287C"/>
    <w:rsid w:val="00F40CBB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2017-02-23T02:57:00Z</cp:lastPrinted>
  <dcterms:created xsi:type="dcterms:W3CDTF">2019-05-10T03:37:00Z</dcterms:created>
  <dcterms:modified xsi:type="dcterms:W3CDTF">2019-05-10T03:56:00Z</dcterms:modified>
</cp:coreProperties>
</file>