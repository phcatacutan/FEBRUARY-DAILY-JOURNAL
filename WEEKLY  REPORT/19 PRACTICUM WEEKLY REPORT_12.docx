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780"/>
        <w:gridCol w:w="3448"/>
        <w:gridCol w:w="939"/>
        <w:gridCol w:w="4439"/>
      </w:tblGrid>
      <w:tr w:rsidR="00DA48E8" w:rsidRPr="00D9165E" w:rsidTr="003F0B2D">
        <w:trPr>
          <w:trHeight w:val="1158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23FDDF7" wp14:editId="17333316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8826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882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82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882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82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82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8826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38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3F0B2D">
        <w:trPr>
          <w:trHeight w:val="174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3F0B2D" w:rsidRDefault="003F0B2D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APRIL 26</w:t>
            </w:r>
            <w:r w:rsidR="004C548E" w:rsidRPr="003F0B2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ED3FE7" w:rsidRPr="003F0B2D" w:rsidRDefault="00ED3FE7" w:rsidP="003F0B2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(</w:t>
            </w:r>
            <w:r w:rsidR="003F0B2D">
              <w:rPr>
                <w:rFonts w:ascii="Arial" w:hAnsi="Arial" w:cs="Arial"/>
                <w:sz w:val="16"/>
                <w:szCs w:val="16"/>
              </w:rPr>
              <w:t>FRI</w:t>
            </w:r>
            <w:r w:rsidRPr="003F0B2D">
              <w:rPr>
                <w:rFonts w:ascii="Arial" w:hAnsi="Arial" w:cs="Arial"/>
                <w:sz w:val="16"/>
                <w:szCs w:val="16"/>
              </w:rPr>
              <w:t>DAY)</w:t>
            </w:r>
          </w:p>
        </w:tc>
        <w:tc>
          <w:tcPr>
            <w:tcW w:w="4387" w:type="dxa"/>
            <w:gridSpan w:val="2"/>
            <w:shd w:val="clear" w:color="auto" w:fill="auto"/>
            <w:vAlign w:val="center"/>
          </w:tcPr>
          <w:p w:rsidR="003F0B2D" w:rsidRPr="003F0B2D" w:rsidRDefault="003F0B2D" w:rsidP="003F0B2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3F0B2D" w:rsidRPr="003F0B2D" w:rsidRDefault="003F0B2D" w:rsidP="003F0B2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Setup a brand new Desktop Computer and record the specification of each.</w:t>
            </w:r>
          </w:p>
          <w:p w:rsidR="00262868" w:rsidRPr="003F0B2D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3F0B2D" w:rsidRDefault="00231182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32FFC" w:rsidRPr="003F0B2D" w:rsidRDefault="00A32FFC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62868" w:rsidRPr="003F0B2D" w:rsidRDefault="00ED3FE7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A32FFC" w:rsidRPr="003F0B2D" w:rsidRDefault="00A32FFC" w:rsidP="00A32FF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A32FFC" w:rsidRPr="003F0B2D" w:rsidRDefault="00A32FFC" w:rsidP="00A32FF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3F0B2D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174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3F0B2D" w:rsidRDefault="003F0B2D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APRIL 27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3F0B2D" w:rsidRDefault="00ED3FE7" w:rsidP="003F0B2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(</w:t>
            </w:r>
            <w:r w:rsidR="003F0B2D">
              <w:rPr>
                <w:rFonts w:ascii="Arial" w:hAnsi="Arial" w:cs="Arial"/>
                <w:sz w:val="16"/>
                <w:szCs w:val="16"/>
              </w:rPr>
              <w:t>SATUR</w:t>
            </w:r>
            <w:r w:rsidR="000054BE" w:rsidRPr="003F0B2D">
              <w:rPr>
                <w:rFonts w:ascii="Arial" w:hAnsi="Arial" w:cs="Arial"/>
                <w:sz w:val="16"/>
                <w:szCs w:val="16"/>
              </w:rPr>
              <w:t>DAY)</w:t>
            </w:r>
          </w:p>
        </w:tc>
        <w:tc>
          <w:tcPr>
            <w:tcW w:w="4387" w:type="dxa"/>
            <w:gridSpan w:val="2"/>
            <w:shd w:val="clear" w:color="auto" w:fill="auto"/>
            <w:vAlign w:val="center"/>
          </w:tcPr>
          <w:p w:rsidR="003F0B2D" w:rsidRPr="003F0B2D" w:rsidRDefault="003F0B2D" w:rsidP="003F0B2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H</w:t>
            </w:r>
            <w:r w:rsidRPr="003F0B2D">
              <w:rPr>
                <w:rFonts w:ascii="Arial" w:hAnsi="Arial" w:cs="Arial"/>
                <w:sz w:val="16"/>
                <w:szCs w:val="16"/>
              </w:rPr>
              <w:t>elp our co-trainee to repair broken computers in server room.</w:t>
            </w:r>
          </w:p>
          <w:p w:rsidR="003F0B2D" w:rsidRPr="003F0B2D" w:rsidRDefault="003F0B2D" w:rsidP="003F0B2D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3F0B2D" w:rsidRPr="003F0B2D" w:rsidRDefault="003F0B2D" w:rsidP="003F0B2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Crimping a network cable.</w:t>
            </w:r>
          </w:p>
          <w:p w:rsidR="006558E7" w:rsidRPr="003F0B2D" w:rsidRDefault="006558E7" w:rsidP="004B347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62868" w:rsidRPr="003F0B2D" w:rsidRDefault="00262868" w:rsidP="006558E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3F0B2D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FFC" w:rsidRPr="003F0B2D" w:rsidRDefault="00A32FFC" w:rsidP="00A32FFC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3F0B2D" w:rsidRDefault="006C553F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A32FFC" w:rsidRPr="003F0B2D" w:rsidRDefault="00A32FFC" w:rsidP="00A32FF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A32FFC" w:rsidRPr="003F0B2D" w:rsidRDefault="00A32FFC" w:rsidP="00A32FF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3F0B2D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174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3F0B2D" w:rsidRDefault="003F0B2D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APRIL 29</w:t>
            </w:r>
            <w:r w:rsidR="000054BE" w:rsidRPr="003F0B2D">
              <w:rPr>
                <w:rFonts w:ascii="Arial" w:hAnsi="Arial" w:cs="Arial"/>
                <w:sz w:val="16"/>
                <w:szCs w:val="16"/>
              </w:rPr>
              <w:t>,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 xml:space="preserve"> 2019</w:t>
            </w:r>
          </w:p>
          <w:p w:rsidR="00262868" w:rsidRPr="003F0B2D" w:rsidRDefault="00ED3FE7" w:rsidP="003F0B2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(</w:t>
            </w:r>
            <w:r w:rsidR="003F0B2D">
              <w:rPr>
                <w:rFonts w:ascii="Arial" w:hAnsi="Arial" w:cs="Arial"/>
                <w:sz w:val="16"/>
                <w:szCs w:val="16"/>
              </w:rPr>
              <w:t>MON</w:t>
            </w:r>
            <w:r w:rsidR="000054BE" w:rsidRPr="003F0B2D">
              <w:rPr>
                <w:rFonts w:ascii="Arial" w:hAnsi="Arial" w:cs="Arial"/>
                <w:sz w:val="16"/>
                <w:szCs w:val="16"/>
              </w:rPr>
              <w:t>DAY</w:t>
            </w:r>
            <w:r w:rsidRPr="003F0B2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87" w:type="dxa"/>
            <w:gridSpan w:val="2"/>
            <w:shd w:val="clear" w:color="auto" w:fill="auto"/>
            <w:vAlign w:val="center"/>
          </w:tcPr>
          <w:p w:rsidR="000054BE" w:rsidRPr="003F0B2D" w:rsidRDefault="000054BE" w:rsidP="000054B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7A0417" w:rsidRPr="003F0B2D" w:rsidRDefault="007A0417" w:rsidP="004B3471">
            <w:pPr>
              <w:spacing w:before="100" w:after="0" w:line="240" w:lineRule="auto"/>
              <w:ind w:left="885"/>
              <w:rPr>
                <w:rFonts w:ascii="Arial" w:hAnsi="Arial" w:cs="Arial"/>
                <w:sz w:val="8"/>
                <w:szCs w:val="16"/>
              </w:rPr>
            </w:pPr>
          </w:p>
          <w:p w:rsidR="00262868" w:rsidRPr="003F0B2D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3F0B2D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3F0B2D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3F0B2D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3F0B2D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3F0B2D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3F0B2D" w:rsidRDefault="00FC5BDA" w:rsidP="00A3286A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174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3F0B2D" w:rsidRDefault="003F0B2D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APRIL 30</w:t>
            </w:r>
            <w:r w:rsidR="00231182" w:rsidRPr="003F0B2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262868" w:rsidRPr="003F0B2D" w:rsidRDefault="006C553F" w:rsidP="003F0B2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(</w:t>
            </w:r>
            <w:r w:rsidR="003F0B2D">
              <w:rPr>
                <w:rFonts w:ascii="Arial" w:hAnsi="Arial" w:cs="Arial"/>
                <w:sz w:val="16"/>
                <w:szCs w:val="16"/>
              </w:rPr>
              <w:t>TUES</w:t>
            </w:r>
            <w:r w:rsidR="000054BE" w:rsidRPr="003F0B2D">
              <w:rPr>
                <w:rFonts w:ascii="Arial" w:hAnsi="Arial" w:cs="Arial"/>
                <w:sz w:val="16"/>
                <w:szCs w:val="16"/>
              </w:rPr>
              <w:t>DAY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87" w:type="dxa"/>
            <w:gridSpan w:val="2"/>
            <w:shd w:val="clear" w:color="auto" w:fill="auto"/>
            <w:vAlign w:val="center"/>
          </w:tcPr>
          <w:p w:rsidR="000054BE" w:rsidRPr="003F0B2D" w:rsidRDefault="000054BE" w:rsidP="000054B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87423C" w:rsidRPr="003F0B2D" w:rsidRDefault="0087423C" w:rsidP="000054BE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62868" w:rsidRPr="003F0B2D" w:rsidRDefault="00262868" w:rsidP="004B347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</w:tc>
        <w:tc>
          <w:tcPr>
            <w:tcW w:w="44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3F0B2D" w:rsidRDefault="00231182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62868" w:rsidRPr="003F0B2D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3F0B2D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3F0B2D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3F0B2D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3F0B2D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174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Pr="003F0B2D" w:rsidRDefault="003F0B2D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MAY 6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3F0B2D" w:rsidRDefault="00ED3FE7" w:rsidP="003F0B2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(</w:t>
            </w:r>
            <w:r w:rsidR="003F0B2D">
              <w:rPr>
                <w:rFonts w:ascii="Arial" w:hAnsi="Arial" w:cs="Arial"/>
                <w:sz w:val="16"/>
                <w:szCs w:val="16"/>
              </w:rPr>
              <w:t>MON</w:t>
            </w:r>
            <w:bookmarkStart w:id="0" w:name="_GoBack"/>
            <w:bookmarkEnd w:id="0"/>
            <w:r w:rsidR="00A3286A" w:rsidRPr="003F0B2D">
              <w:rPr>
                <w:rFonts w:ascii="Arial" w:hAnsi="Arial" w:cs="Arial"/>
                <w:sz w:val="16"/>
                <w:szCs w:val="16"/>
              </w:rPr>
              <w:t>DAY</w:t>
            </w:r>
            <w:r w:rsidRPr="003F0B2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87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054BE" w:rsidRPr="003F0B2D" w:rsidRDefault="000054BE" w:rsidP="000054B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3F0B2D" w:rsidRPr="003F0B2D" w:rsidRDefault="003F0B2D" w:rsidP="003F0B2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We assist visitors</w:t>
            </w:r>
          </w:p>
          <w:p w:rsidR="00262868" w:rsidRPr="003F0B2D" w:rsidRDefault="00262868" w:rsidP="003F0B2D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1182" w:rsidRPr="003F0B2D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3F0B2D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3F0B2D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3F0B2D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3F0B2D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3F0B2D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5465" w:rsidRPr="00D9165E" w:rsidTr="003F0B2D">
        <w:trPr>
          <w:trHeight w:val="2112"/>
          <w:jc w:val="center"/>
        </w:trPr>
        <w:tc>
          <w:tcPr>
            <w:tcW w:w="56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20FF1AA" wp14:editId="68B706A9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378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875DA1" wp14:editId="741FDA54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5B1" w:rsidRDefault="008E25B1" w:rsidP="00D36491">
      <w:pPr>
        <w:spacing w:after="0" w:line="240" w:lineRule="auto"/>
      </w:pPr>
      <w:r>
        <w:separator/>
      </w:r>
    </w:p>
  </w:endnote>
  <w:endnote w:type="continuationSeparator" w:id="0">
    <w:p w:rsidR="008E25B1" w:rsidRDefault="008E25B1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5B1" w:rsidRDefault="008E25B1" w:rsidP="00D36491">
      <w:pPr>
        <w:spacing w:after="0" w:line="240" w:lineRule="auto"/>
      </w:pPr>
      <w:r>
        <w:separator/>
      </w:r>
    </w:p>
  </w:footnote>
  <w:footnote w:type="continuationSeparator" w:id="0">
    <w:p w:rsidR="008E25B1" w:rsidRDefault="008E25B1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054BE"/>
    <w:rsid w:val="000A2936"/>
    <w:rsid w:val="000A3471"/>
    <w:rsid w:val="00110E9D"/>
    <w:rsid w:val="00121174"/>
    <w:rsid w:val="001B6958"/>
    <w:rsid w:val="002131C6"/>
    <w:rsid w:val="0021449D"/>
    <w:rsid w:val="00231182"/>
    <w:rsid w:val="002516BC"/>
    <w:rsid w:val="00262868"/>
    <w:rsid w:val="002E3CAC"/>
    <w:rsid w:val="003240B9"/>
    <w:rsid w:val="00341E5D"/>
    <w:rsid w:val="00351BBF"/>
    <w:rsid w:val="003E3C1B"/>
    <w:rsid w:val="003F0B2D"/>
    <w:rsid w:val="00423645"/>
    <w:rsid w:val="004B3471"/>
    <w:rsid w:val="004B626C"/>
    <w:rsid w:val="004C548E"/>
    <w:rsid w:val="004F7563"/>
    <w:rsid w:val="00566577"/>
    <w:rsid w:val="00571A2E"/>
    <w:rsid w:val="00576CD6"/>
    <w:rsid w:val="00600B0F"/>
    <w:rsid w:val="006558E7"/>
    <w:rsid w:val="006562F9"/>
    <w:rsid w:val="00664905"/>
    <w:rsid w:val="00685F48"/>
    <w:rsid w:val="006C06AC"/>
    <w:rsid w:val="006C553F"/>
    <w:rsid w:val="00735B71"/>
    <w:rsid w:val="0074369B"/>
    <w:rsid w:val="007A0417"/>
    <w:rsid w:val="007E6E0D"/>
    <w:rsid w:val="00831AEB"/>
    <w:rsid w:val="0086144B"/>
    <w:rsid w:val="0087423C"/>
    <w:rsid w:val="00896CA3"/>
    <w:rsid w:val="008E25B1"/>
    <w:rsid w:val="00A16139"/>
    <w:rsid w:val="00A3286A"/>
    <w:rsid w:val="00A32FFC"/>
    <w:rsid w:val="00A55A97"/>
    <w:rsid w:val="00A63E1B"/>
    <w:rsid w:val="00A8346E"/>
    <w:rsid w:val="00BE63CF"/>
    <w:rsid w:val="00C75465"/>
    <w:rsid w:val="00C92A79"/>
    <w:rsid w:val="00C94551"/>
    <w:rsid w:val="00CA4B62"/>
    <w:rsid w:val="00D36491"/>
    <w:rsid w:val="00D774FD"/>
    <w:rsid w:val="00D9165E"/>
    <w:rsid w:val="00DA48E8"/>
    <w:rsid w:val="00EC4A14"/>
    <w:rsid w:val="00ED3FE7"/>
    <w:rsid w:val="00EF287C"/>
    <w:rsid w:val="00F12C28"/>
    <w:rsid w:val="00F40CBB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4</cp:revision>
  <cp:lastPrinted>2017-02-23T02:57:00Z</cp:lastPrinted>
  <dcterms:created xsi:type="dcterms:W3CDTF">2019-05-10T04:00:00Z</dcterms:created>
  <dcterms:modified xsi:type="dcterms:W3CDTF">2019-05-10T04:12:00Z</dcterms:modified>
</cp:coreProperties>
</file>