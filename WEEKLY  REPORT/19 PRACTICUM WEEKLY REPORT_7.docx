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779"/>
        <w:gridCol w:w="3448"/>
        <w:gridCol w:w="938"/>
        <w:gridCol w:w="4441"/>
      </w:tblGrid>
      <w:tr w:rsidR="00DA48E8" w:rsidRPr="00D9165E" w:rsidTr="00D9165E">
        <w:trPr>
          <w:trHeight w:val="1166"/>
          <w:jc w:val="center"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0E1DD5C" wp14:editId="33F5DCFA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6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BE63CF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6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53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5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Default="00C94551" w:rsidP="00ED3FE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22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ED3FE7" w:rsidRPr="00ED3FE7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FRI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558E7" w:rsidRPr="00A3286A" w:rsidRDefault="006558E7" w:rsidP="006558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6558E7" w:rsidRDefault="006558E7" w:rsidP="006558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6558E7"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D9165E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A3286A" w:rsidRDefault="00ED3FE7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286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FC5BDA" w:rsidRDefault="00A3286A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C94551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23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SATUR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C94551" w:rsidRPr="00650F71" w:rsidRDefault="00C94551" w:rsidP="00C9455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C94551" w:rsidRPr="00F5621C" w:rsidRDefault="00C94551" w:rsidP="00C9455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C94551" w:rsidRPr="00F5621C" w:rsidRDefault="00C94551" w:rsidP="00C9455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6558E7" w:rsidRPr="006558E7" w:rsidRDefault="006558E7" w:rsidP="006558E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558E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A3286A" w:rsidRDefault="006C553F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286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D9165E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C94551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25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MON</w:t>
            </w:r>
            <w:r w:rsidR="006C553F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sz w:val="16"/>
                <w:szCs w:val="16"/>
              </w:rPr>
              <w:t>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C94551" w:rsidRPr="009B4FB0" w:rsidRDefault="00C94551" w:rsidP="00C9455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7A0417" w:rsidRPr="00D121F2" w:rsidRDefault="007A0417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FC5BDA" w:rsidRDefault="00FC5BDA" w:rsidP="00A3286A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C94551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26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6C553F" w:rsidP="006558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TUES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C94551" w:rsidRPr="009B4FB0" w:rsidRDefault="00C94551" w:rsidP="00C9455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262868" w:rsidRPr="007A0417" w:rsidRDefault="00262868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BE63CF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Default="00C94551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27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6558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WEDNES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DAY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5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40CBB" w:rsidRPr="009B4FB0" w:rsidRDefault="00F40CBB" w:rsidP="00F40CBB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5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5465" w:rsidRPr="00D9165E" w:rsidTr="00BE63CF">
        <w:trPr>
          <w:trHeight w:val="2348"/>
          <w:jc w:val="center"/>
        </w:trPr>
        <w:tc>
          <w:tcPr>
            <w:tcW w:w="55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A2B3264" wp14:editId="663922C8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526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F8479F" wp14:editId="27E066FF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563" w:rsidRDefault="004F7563" w:rsidP="00D36491">
      <w:pPr>
        <w:spacing w:after="0" w:line="240" w:lineRule="auto"/>
      </w:pPr>
      <w:r>
        <w:separator/>
      </w:r>
    </w:p>
  </w:endnote>
  <w:endnote w:type="continuationSeparator" w:id="0">
    <w:p w:rsidR="004F7563" w:rsidRDefault="004F7563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563" w:rsidRDefault="004F7563" w:rsidP="00D36491">
      <w:pPr>
        <w:spacing w:after="0" w:line="240" w:lineRule="auto"/>
      </w:pPr>
      <w:r>
        <w:separator/>
      </w:r>
    </w:p>
  </w:footnote>
  <w:footnote w:type="continuationSeparator" w:id="0">
    <w:p w:rsidR="004F7563" w:rsidRDefault="004F7563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A2936"/>
    <w:rsid w:val="00110E9D"/>
    <w:rsid w:val="00121174"/>
    <w:rsid w:val="001B6958"/>
    <w:rsid w:val="002131C6"/>
    <w:rsid w:val="002516BC"/>
    <w:rsid w:val="00262868"/>
    <w:rsid w:val="002E3CAC"/>
    <w:rsid w:val="003240B9"/>
    <w:rsid w:val="00341E5D"/>
    <w:rsid w:val="00351BBF"/>
    <w:rsid w:val="003E3C1B"/>
    <w:rsid w:val="00423645"/>
    <w:rsid w:val="004B626C"/>
    <w:rsid w:val="004F7563"/>
    <w:rsid w:val="00566577"/>
    <w:rsid w:val="00571A2E"/>
    <w:rsid w:val="00576CD6"/>
    <w:rsid w:val="00600B0F"/>
    <w:rsid w:val="006558E7"/>
    <w:rsid w:val="006562F9"/>
    <w:rsid w:val="00664905"/>
    <w:rsid w:val="00685F48"/>
    <w:rsid w:val="006C06AC"/>
    <w:rsid w:val="006C553F"/>
    <w:rsid w:val="00735B71"/>
    <w:rsid w:val="0074369B"/>
    <w:rsid w:val="007A0417"/>
    <w:rsid w:val="007E6E0D"/>
    <w:rsid w:val="00831AEB"/>
    <w:rsid w:val="0086144B"/>
    <w:rsid w:val="00896CA3"/>
    <w:rsid w:val="00A16139"/>
    <w:rsid w:val="00A3286A"/>
    <w:rsid w:val="00A55A97"/>
    <w:rsid w:val="00A63E1B"/>
    <w:rsid w:val="00A8346E"/>
    <w:rsid w:val="00BE63CF"/>
    <w:rsid w:val="00C75465"/>
    <w:rsid w:val="00C92A79"/>
    <w:rsid w:val="00C94551"/>
    <w:rsid w:val="00CA4B62"/>
    <w:rsid w:val="00D36491"/>
    <w:rsid w:val="00D774FD"/>
    <w:rsid w:val="00D9165E"/>
    <w:rsid w:val="00DA48E8"/>
    <w:rsid w:val="00EC4A14"/>
    <w:rsid w:val="00ED3FE7"/>
    <w:rsid w:val="00EF287C"/>
    <w:rsid w:val="00F40CBB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2017-02-23T02:57:00Z</cp:lastPrinted>
  <dcterms:created xsi:type="dcterms:W3CDTF">2019-05-09T21:35:00Z</dcterms:created>
  <dcterms:modified xsi:type="dcterms:W3CDTF">2019-05-09T21:37:00Z</dcterms:modified>
</cp:coreProperties>
</file>