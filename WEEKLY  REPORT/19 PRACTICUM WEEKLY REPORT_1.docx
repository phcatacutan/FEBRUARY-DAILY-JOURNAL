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807"/>
        <w:gridCol w:w="3429"/>
        <w:gridCol w:w="976"/>
        <w:gridCol w:w="4394"/>
      </w:tblGrid>
      <w:tr w:rsidR="00DA48E8" w:rsidRPr="00D9165E" w:rsidTr="00D9165E">
        <w:trPr>
          <w:trHeight w:val="1166"/>
          <w:jc w:val="center"/>
        </w:trPr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D9165E" w:rsidRDefault="00EC4A14" w:rsidP="00D9165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9165E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D9165E" w:rsidRDefault="007E6E0D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b/>
                <w:sz w:val="32"/>
                <w:szCs w:val="32"/>
              </w:rPr>
              <w:t>PRACTICUM</w:t>
            </w:r>
            <w:r w:rsidR="006C06AC" w:rsidRPr="00D9165E">
              <w:rPr>
                <w:rFonts w:ascii="Arial" w:hAnsi="Arial" w:cs="Arial"/>
                <w:b/>
                <w:sz w:val="32"/>
                <w:szCs w:val="32"/>
              </w:rPr>
              <w:t>/INTERNSHIP</w:t>
            </w:r>
            <w:r w:rsidRPr="00D9165E">
              <w:rPr>
                <w:rFonts w:ascii="Arial" w:hAnsi="Arial" w:cs="Arial"/>
                <w:b/>
                <w:sz w:val="32"/>
                <w:szCs w:val="32"/>
              </w:rPr>
              <w:t xml:space="preserve"> WEEKLY REPORT</w:t>
            </w:r>
          </w:p>
          <w:p w:rsidR="0086144B" w:rsidRPr="00D9165E" w:rsidRDefault="0086144B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2131C6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CA4B62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2131C6">
              <w:rPr>
                <w:rFonts w:ascii="Arial" w:hAnsi="Arial" w:cs="Arial"/>
                <w:b/>
                <w:sz w:val="16"/>
                <w:szCs w:val="16"/>
              </w:rPr>
              <w:t>INTERN</w:t>
            </w:r>
          </w:p>
        </w:tc>
        <w:tc>
          <w:tcPr>
            <w:tcW w:w="9069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FACULTY ADVISER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 PUBLIC WORKS AND HIGHWAYS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JOB DESCRIPTION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BE63CF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9069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453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TASKS ACCOMPLISHED</w:t>
            </w:r>
          </w:p>
        </w:tc>
        <w:tc>
          <w:tcPr>
            <w:tcW w:w="453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KNOWLEDGE, SKILLS, VALUES LEARNED</w:t>
            </w: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Default="00ED3FE7" w:rsidP="00ED3FE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FEBRAURY 6, 2019</w:t>
            </w:r>
          </w:p>
          <w:p w:rsidR="00ED3FE7" w:rsidRPr="00ED3FE7" w:rsidRDefault="00ED3FE7" w:rsidP="00ED3FE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(WEDNESDAY)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ED3FE7" w:rsidRPr="00D121F2" w:rsidRDefault="00ED3FE7" w:rsidP="00ED3FE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262868" w:rsidRPr="00D9165E" w:rsidRDefault="00262868" w:rsidP="00ED3F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8426FC" w:rsidRDefault="00ED3FE7" w:rsidP="008426F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26FC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6C553F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FEBRAURY 7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6C553F">
              <w:rPr>
                <w:rFonts w:ascii="Arial" w:hAnsi="Arial" w:cs="Arial"/>
                <w:b/>
                <w:sz w:val="16"/>
                <w:szCs w:val="16"/>
              </w:rPr>
              <w:t>THUR</w:t>
            </w:r>
            <w:r>
              <w:rPr>
                <w:rFonts w:ascii="Arial" w:hAnsi="Arial" w:cs="Arial"/>
                <w:b/>
                <w:sz w:val="16"/>
                <w:szCs w:val="16"/>
              </w:rPr>
              <w:t>SDAY)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C553F" w:rsidRPr="00D121F2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6C553F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3FE7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6C553F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FEBRAURY 8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6C553F">
              <w:rPr>
                <w:rFonts w:ascii="Arial" w:hAnsi="Arial" w:cs="Arial"/>
                <w:b/>
                <w:sz w:val="16"/>
                <w:szCs w:val="16"/>
              </w:rPr>
              <w:t>FRID</w:t>
            </w:r>
            <w:r>
              <w:rPr>
                <w:rFonts w:ascii="Arial" w:hAnsi="Arial" w:cs="Arial"/>
                <w:b/>
                <w:sz w:val="16"/>
                <w:szCs w:val="16"/>
              </w:rPr>
              <w:t>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C553F" w:rsidRPr="00D121F2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6C553F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3FE7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6C553F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GoBack" w:colFirst="1" w:colLast="1"/>
            <w:r>
              <w:rPr>
                <w:rFonts w:ascii="Arial" w:hAnsi="Arial" w:cs="Arial"/>
                <w:b/>
                <w:sz w:val="16"/>
                <w:szCs w:val="16"/>
              </w:rPr>
              <w:t>FEBRAURY 11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6C553F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(MON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C553F" w:rsidRPr="00D121F2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6C553F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3FE7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</w:tc>
      </w:tr>
      <w:tr w:rsidR="00262868" w:rsidRPr="00D9165E" w:rsidTr="00BE63CF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D3FE7" w:rsidRDefault="006C553F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FEBRAURY 12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6C553F">
              <w:rPr>
                <w:rFonts w:ascii="Arial" w:hAnsi="Arial" w:cs="Arial"/>
                <w:b/>
                <w:sz w:val="16"/>
                <w:szCs w:val="16"/>
              </w:rPr>
              <w:t>TUES</w:t>
            </w:r>
            <w:r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C553F" w:rsidRPr="00D121F2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6C553F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D3FE7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</w:tc>
      </w:tr>
      <w:bookmarkEnd w:id="0"/>
      <w:tr w:rsidR="00C75465" w:rsidRPr="00D9165E" w:rsidTr="00BE63CF">
        <w:trPr>
          <w:trHeight w:val="2348"/>
          <w:jc w:val="center"/>
        </w:trPr>
        <w:tc>
          <w:tcPr>
            <w:tcW w:w="55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:rsidR="00C75465" w:rsidRPr="00D9165E" w:rsidRDefault="00C75465" w:rsidP="00D9165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75465" w:rsidRPr="00A55A97" w:rsidRDefault="00EC4A14" w:rsidP="00D9165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55A97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E7FD79C" wp14:editId="497F47E0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481330</wp:posOffset>
                      </wp:positionV>
                      <wp:extent cx="2305050" cy="675640"/>
                      <wp:effectExtent l="0" t="0" r="0" b="3810"/>
                      <wp:wrapTopAndBottom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05050" cy="675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66A2E" w:rsidRPr="00366A2E" w:rsidRDefault="00366A2E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__ALDRIN P. CATACUTAN__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2131C6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.25pt;margin-top:37.9pt;width:181.5pt;height:53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" filled="f" stroked="f" strokeweight=".5pt">
                      <v:path arrowok="t"/>
                      <v:textbox style="mso-fit-shape-to-text:t">
                        <w:txbxContent>
                          <w:p w:rsidR="00366A2E" w:rsidRPr="00366A2E" w:rsidRDefault="00366A2E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__ALDRIN P. CATACUTAN__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2131C6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  <w:tc>
          <w:tcPr>
            <w:tcW w:w="5526" w:type="dxa"/>
            <w:gridSpan w:val="2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75465" w:rsidRPr="00A55A97" w:rsidRDefault="00EC4A14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2F52BCD" wp14:editId="029E1FA2">
                      <wp:simplePos x="0" y="0"/>
                      <wp:positionH relativeFrom="margin">
                        <wp:posOffset>348615</wp:posOffset>
                      </wp:positionH>
                      <wp:positionV relativeFrom="paragraph">
                        <wp:posOffset>598170</wp:posOffset>
                      </wp:positionV>
                      <wp:extent cx="2352675" cy="714375"/>
                      <wp:effectExtent l="0" t="0" r="0" b="0"/>
                      <wp:wrapTopAndBottom/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3645" w:rsidRPr="00366A2E" w:rsidRDefault="00366A2E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_BERNARDO S. CARONONGAN_</w:t>
                                  </w:r>
                                </w:p>
                                <w:p w:rsidR="00EC4A14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Signature </w:t>
                                  </w:r>
                                  <w:r w:rsidR="00EC4A14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over printed name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of 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On-Site Supervisor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27.45pt;margin-top:47.1pt;width:185.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" filled="f" stroked="f" strokeweight=".5pt">
                      <v:path arrowok="t"/>
                      <v:textbox>
                        <w:txbxContent>
                          <w:p w:rsidR="00423645" w:rsidRPr="00366A2E" w:rsidRDefault="00366A2E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_BERNARDO S. CARONONGAN_</w:t>
                            </w:r>
                          </w:p>
                          <w:p w:rsidR="00EC4A14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Signature </w:t>
                            </w:r>
                            <w:r w:rsidR="00EC4A14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over printed name 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of 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On-Site Supervisor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D9165E">
              <w:rPr>
                <w:rFonts w:ascii="Arial" w:hAnsi="Arial" w:cs="Arial"/>
                <w:sz w:val="16"/>
                <w:szCs w:val="16"/>
              </w:rPr>
              <w:br/>
            </w:r>
            <w:r w:rsidR="0086144B" w:rsidRPr="00D9165E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</w:tr>
    </w:tbl>
    <w:p w:rsidR="00110E9D" w:rsidRDefault="00110E9D"/>
    <w:sectPr w:rsidR="00110E9D" w:rsidSect="0074369B">
      <w:headerReference w:type="default" r:id="rId9"/>
      <w:pgSz w:w="11906" w:h="16838" w:code="9"/>
      <w:pgMar w:top="720" w:right="720" w:bottom="288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E12" w:rsidRDefault="00395E12" w:rsidP="00D36491">
      <w:pPr>
        <w:spacing w:after="0" w:line="240" w:lineRule="auto"/>
      </w:pPr>
      <w:r>
        <w:separator/>
      </w:r>
    </w:p>
  </w:endnote>
  <w:endnote w:type="continuationSeparator" w:id="0">
    <w:p w:rsidR="00395E12" w:rsidRDefault="00395E12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E12" w:rsidRDefault="00395E12" w:rsidP="00D36491">
      <w:pPr>
        <w:spacing w:after="0" w:line="240" w:lineRule="auto"/>
      </w:pPr>
      <w:r>
        <w:separator/>
      </w:r>
    </w:p>
  </w:footnote>
  <w:footnote w:type="continuationSeparator" w:id="0">
    <w:p w:rsidR="00395E12" w:rsidRDefault="00395E12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44B" w:rsidRDefault="006C06AC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D774FD">
      <w:rPr>
        <w:rFonts w:ascii="Arial" w:hAnsi="Arial" w:cs="Arial"/>
        <w:i/>
        <w:sz w:val="14"/>
        <w:szCs w:val="14"/>
      </w:rPr>
      <w:t>T-19</w:t>
    </w:r>
  </w:p>
  <w:p w:rsidR="0086144B" w:rsidRDefault="0086144B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6144B" w:rsidRDefault="0086144B" w:rsidP="0086144B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14"/>
    <w:rsid w:val="000A2936"/>
    <w:rsid w:val="00110E9D"/>
    <w:rsid w:val="002131C6"/>
    <w:rsid w:val="002516BC"/>
    <w:rsid w:val="00262868"/>
    <w:rsid w:val="002851B8"/>
    <w:rsid w:val="002E3CAC"/>
    <w:rsid w:val="003240B9"/>
    <w:rsid w:val="00341E5D"/>
    <w:rsid w:val="00351BBF"/>
    <w:rsid w:val="00366A2E"/>
    <w:rsid w:val="00395E12"/>
    <w:rsid w:val="003E3C1B"/>
    <w:rsid w:val="00423645"/>
    <w:rsid w:val="00566577"/>
    <w:rsid w:val="00576CD6"/>
    <w:rsid w:val="005D0BB5"/>
    <w:rsid w:val="00600B0F"/>
    <w:rsid w:val="006562F9"/>
    <w:rsid w:val="00664905"/>
    <w:rsid w:val="00685F48"/>
    <w:rsid w:val="006C06AC"/>
    <w:rsid w:val="006C553F"/>
    <w:rsid w:val="00735B71"/>
    <w:rsid w:val="0074369B"/>
    <w:rsid w:val="007557AD"/>
    <w:rsid w:val="007E6E0D"/>
    <w:rsid w:val="00831AEB"/>
    <w:rsid w:val="008426FC"/>
    <w:rsid w:val="0086144B"/>
    <w:rsid w:val="00896CA3"/>
    <w:rsid w:val="00A16139"/>
    <w:rsid w:val="00A55A97"/>
    <w:rsid w:val="00A63E1B"/>
    <w:rsid w:val="00A8346E"/>
    <w:rsid w:val="00BE63CF"/>
    <w:rsid w:val="00C75465"/>
    <w:rsid w:val="00CA4B62"/>
    <w:rsid w:val="00D36491"/>
    <w:rsid w:val="00D774FD"/>
    <w:rsid w:val="00D9165E"/>
    <w:rsid w:val="00DA48E8"/>
    <w:rsid w:val="00E54393"/>
    <w:rsid w:val="00EC4A14"/>
    <w:rsid w:val="00ED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20%20Practicum%20Weekl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 Practicum Weekly Report.dot</Template>
  <TotalTime>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5</cp:revision>
  <cp:lastPrinted>2017-02-23T02:57:00Z</cp:lastPrinted>
  <dcterms:created xsi:type="dcterms:W3CDTF">2019-05-08T13:28:00Z</dcterms:created>
  <dcterms:modified xsi:type="dcterms:W3CDTF">2019-05-15T15:11:00Z</dcterms:modified>
</cp:coreProperties>
</file>