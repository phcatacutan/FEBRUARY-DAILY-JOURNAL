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62"/>
        <w:gridCol w:w="3384"/>
        <w:gridCol w:w="920"/>
        <w:gridCol w:w="4360"/>
      </w:tblGrid>
      <w:tr w:rsidR="00DA48E8" w:rsidRPr="00D9165E" w:rsidTr="003264FE">
        <w:trPr>
          <w:trHeight w:val="1137"/>
          <w:jc w:val="center"/>
        </w:trPr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7B8299B5" wp14:editId="5C4FB0AF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4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8682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868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8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868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68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682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8682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3264FE">
        <w:trPr>
          <w:trHeight w:val="278"/>
          <w:jc w:val="center"/>
        </w:trPr>
        <w:tc>
          <w:tcPr>
            <w:tcW w:w="219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31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3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3264FE">
        <w:trPr>
          <w:trHeight w:val="1712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C13302" w:rsidRDefault="0087423C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APRIL 12</w:t>
            </w:r>
            <w:r w:rsidR="004C548E" w:rsidRPr="00C1330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C13302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ED3FE7" w:rsidRPr="00C13302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(</w:t>
            </w:r>
            <w:r w:rsidR="006558E7" w:rsidRPr="00C13302">
              <w:rPr>
                <w:rFonts w:ascii="Arial" w:hAnsi="Arial" w:cs="Arial"/>
                <w:sz w:val="16"/>
                <w:szCs w:val="16"/>
              </w:rPr>
              <w:t>FRI</w:t>
            </w:r>
            <w:r w:rsidRPr="00C13302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315" w:type="dxa"/>
            <w:gridSpan w:val="2"/>
            <w:shd w:val="clear" w:color="auto" w:fill="auto"/>
            <w:vAlign w:val="center"/>
          </w:tcPr>
          <w:p w:rsidR="0021449D" w:rsidRPr="00C13302" w:rsidRDefault="0021449D" w:rsidP="0021449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Help our co-trainee to repair broken computers in server room.</w:t>
            </w:r>
          </w:p>
          <w:p w:rsidR="0021449D" w:rsidRPr="00C13302" w:rsidRDefault="0021449D" w:rsidP="0021449D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1449D" w:rsidRPr="00C13302" w:rsidRDefault="0021449D" w:rsidP="0021449D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262868" w:rsidRPr="00C13302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C13302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32FFC" w:rsidRPr="00C13302" w:rsidRDefault="00A32FFC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C13302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C13302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C13302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C13302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C13302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C13302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13302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13302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264FE">
        <w:trPr>
          <w:trHeight w:val="1712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C13302" w:rsidRDefault="0087423C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APRIL 13</w:t>
            </w:r>
            <w:r w:rsidR="00ED3FE7" w:rsidRPr="00C13302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C13302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(</w:t>
            </w:r>
            <w:r w:rsidR="006558E7" w:rsidRPr="00C13302">
              <w:rPr>
                <w:rFonts w:ascii="Arial" w:hAnsi="Arial" w:cs="Arial"/>
                <w:sz w:val="16"/>
                <w:szCs w:val="16"/>
              </w:rPr>
              <w:t>SATUR</w:t>
            </w:r>
            <w:r w:rsidRPr="00C13302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315" w:type="dxa"/>
            <w:gridSpan w:val="2"/>
            <w:shd w:val="clear" w:color="auto" w:fill="auto"/>
            <w:vAlign w:val="center"/>
          </w:tcPr>
          <w:p w:rsidR="004C548E" w:rsidRPr="00C13302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Help our co-trainee to repair broken computers in server room.</w:t>
            </w:r>
          </w:p>
          <w:p w:rsidR="004C548E" w:rsidRPr="00C13302" w:rsidRDefault="004C548E" w:rsidP="004C548E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4C548E" w:rsidRPr="00C13302" w:rsidRDefault="004C548E" w:rsidP="004C548E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Crimping a network cable.</w:t>
            </w:r>
          </w:p>
          <w:p w:rsidR="006558E7" w:rsidRPr="00C13302" w:rsidRDefault="006558E7" w:rsidP="006558E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C13302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C13302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FFC" w:rsidRPr="00C13302" w:rsidRDefault="00A32FFC" w:rsidP="00A32FFC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C13302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A3286A" w:rsidRPr="00C13302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C13302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A32FFC" w:rsidRPr="00C13302" w:rsidRDefault="00A32FFC" w:rsidP="00A32FF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A32FFC" w:rsidRPr="00C13302" w:rsidRDefault="00A32FFC" w:rsidP="00A32FF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31182" w:rsidRPr="00C13302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13302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13302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264FE">
        <w:trPr>
          <w:trHeight w:val="1712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C13302" w:rsidRDefault="0087423C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APRIL 15</w:t>
            </w:r>
            <w:r w:rsidR="00ED3FE7" w:rsidRPr="00C13302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C13302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(</w:t>
            </w:r>
            <w:r w:rsidR="006558E7" w:rsidRPr="00C13302">
              <w:rPr>
                <w:rFonts w:ascii="Arial" w:hAnsi="Arial" w:cs="Arial"/>
                <w:sz w:val="16"/>
                <w:szCs w:val="16"/>
              </w:rPr>
              <w:t>MON</w:t>
            </w:r>
            <w:r w:rsidR="006C553F" w:rsidRPr="00C13302">
              <w:rPr>
                <w:rFonts w:ascii="Arial" w:hAnsi="Arial" w:cs="Arial"/>
                <w:sz w:val="16"/>
                <w:szCs w:val="16"/>
              </w:rPr>
              <w:t>D</w:t>
            </w:r>
            <w:r w:rsidRPr="00C13302">
              <w:rPr>
                <w:rFonts w:ascii="Arial" w:hAnsi="Arial" w:cs="Arial"/>
                <w:sz w:val="16"/>
                <w:szCs w:val="16"/>
              </w:rPr>
              <w:t>AY)</w:t>
            </w:r>
          </w:p>
        </w:tc>
        <w:tc>
          <w:tcPr>
            <w:tcW w:w="4315" w:type="dxa"/>
            <w:gridSpan w:val="2"/>
            <w:shd w:val="clear" w:color="auto" w:fill="auto"/>
            <w:vAlign w:val="center"/>
          </w:tcPr>
          <w:p w:rsidR="0087423C" w:rsidRPr="00C13302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87423C" w:rsidRPr="00C13302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7A0417" w:rsidRPr="00C1330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  <w:p w:rsidR="00262868" w:rsidRPr="00C13302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C13302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C13302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C13302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C13302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C13302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C13302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13302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C13302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264FE">
        <w:trPr>
          <w:trHeight w:val="1712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Pr="00C13302" w:rsidRDefault="0087423C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APRIL 16</w:t>
            </w:r>
            <w:r w:rsidR="00231182" w:rsidRPr="00C1330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D3FE7" w:rsidRPr="00C13302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262868" w:rsidRPr="00C13302" w:rsidRDefault="006C553F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(</w:t>
            </w:r>
            <w:r w:rsidR="006558E7" w:rsidRPr="00C13302">
              <w:rPr>
                <w:rFonts w:ascii="Arial" w:hAnsi="Arial" w:cs="Arial"/>
                <w:sz w:val="16"/>
                <w:szCs w:val="16"/>
              </w:rPr>
              <w:t>TUES</w:t>
            </w:r>
            <w:r w:rsidR="00ED3FE7" w:rsidRPr="00C13302">
              <w:rPr>
                <w:rFonts w:ascii="Arial" w:hAnsi="Arial" w:cs="Arial"/>
                <w:sz w:val="16"/>
                <w:szCs w:val="16"/>
              </w:rPr>
              <w:t>DAY)</w:t>
            </w:r>
          </w:p>
        </w:tc>
        <w:tc>
          <w:tcPr>
            <w:tcW w:w="4315" w:type="dxa"/>
            <w:gridSpan w:val="2"/>
            <w:shd w:val="clear" w:color="auto" w:fill="auto"/>
            <w:vAlign w:val="center"/>
          </w:tcPr>
          <w:p w:rsidR="0087423C" w:rsidRPr="00C13302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87423C" w:rsidRPr="00C13302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262868" w:rsidRPr="00C13302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8"/>
                <w:szCs w:val="16"/>
              </w:rPr>
            </w:pPr>
          </w:p>
        </w:tc>
        <w:tc>
          <w:tcPr>
            <w:tcW w:w="43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C13302" w:rsidRDefault="00231182" w:rsidP="0023118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62868" w:rsidRPr="00C13302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C13302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C13302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C13302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C13302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13302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C13302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3264FE">
        <w:trPr>
          <w:trHeight w:val="1712"/>
          <w:jc w:val="center"/>
        </w:trPr>
        <w:tc>
          <w:tcPr>
            <w:tcW w:w="219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Pr="00C13302" w:rsidRDefault="0087423C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APRIL 17</w:t>
            </w:r>
            <w:r w:rsidR="00ED3FE7" w:rsidRPr="00C13302">
              <w:rPr>
                <w:rFonts w:ascii="Arial" w:hAnsi="Arial" w:cs="Arial"/>
                <w:sz w:val="16"/>
                <w:szCs w:val="16"/>
              </w:rPr>
              <w:t>, 2019</w:t>
            </w:r>
          </w:p>
          <w:p w:rsidR="00262868" w:rsidRPr="00C13302" w:rsidRDefault="00ED3FE7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(</w:t>
            </w:r>
            <w:r w:rsidR="006558E7" w:rsidRPr="00C13302">
              <w:rPr>
                <w:rFonts w:ascii="Arial" w:hAnsi="Arial" w:cs="Arial"/>
                <w:sz w:val="16"/>
                <w:szCs w:val="16"/>
              </w:rPr>
              <w:t>WEDNES</w:t>
            </w:r>
            <w:r w:rsidR="00A3286A" w:rsidRPr="00C13302">
              <w:rPr>
                <w:rFonts w:ascii="Arial" w:hAnsi="Arial" w:cs="Arial"/>
                <w:sz w:val="16"/>
                <w:szCs w:val="16"/>
              </w:rPr>
              <w:t>DAY</w:t>
            </w:r>
            <w:r w:rsidRPr="00C1330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31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7423C" w:rsidRPr="00C13302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Arranging documents</w:t>
            </w:r>
          </w:p>
          <w:p w:rsidR="0087423C" w:rsidRPr="00C13302" w:rsidRDefault="0087423C" w:rsidP="0087423C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8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Setup a brand new Desktop Computer and record the specification of each.</w:t>
            </w:r>
          </w:p>
          <w:p w:rsidR="00262868" w:rsidRPr="00C13302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1182" w:rsidRPr="00C13302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C13302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Be responsible all the time.</w:t>
            </w:r>
          </w:p>
          <w:p w:rsidR="00FC5BDA" w:rsidRPr="00C13302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Developed skills in doing the task faster.</w:t>
            </w:r>
          </w:p>
          <w:p w:rsidR="00A3286A" w:rsidRPr="00C13302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Patient is important to do task/jobs.</w:t>
            </w:r>
          </w:p>
          <w:p w:rsidR="00231182" w:rsidRPr="00C13302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13302">
              <w:rPr>
                <w:rFonts w:ascii="Arial" w:hAnsi="Arial" w:cs="Arial"/>
                <w:sz w:val="16"/>
                <w:szCs w:val="16"/>
              </w:rPr>
              <w:t>We need to learned and adopt knowledge in doing task/jobs.</w:t>
            </w:r>
          </w:p>
          <w:p w:rsidR="00231182" w:rsidRPr="00C13302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A3286A" w:rsidRPr="00C13302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FC5BDA" w:rsidRPr="00C13302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3264FE">
        <w:trPr>
          <w:trHeight w:val="2292"/>
          <w:jc w:val="center"/>
        </w:trPr>
        <w:tc>
          <w:tcPr>
            <w:tcW w:w="55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AAF67A" wp14:editId="72BE6243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290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CC8A2C" wp14:editId="1DDD67C5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EA1" w:rsidRDefault="00E17EA1" w:rsidP="00D36491">
      <w:pPr>
        <w:spacing w:after="0" w:line="240" w:lineRule="auto"/>
      </w:pPr>
      <w:r>
        <w:separator/>
      </w:r>
    </w:p>
  </w:endnote>
  <w:endnote w:type="continuationSeparator" w:id="0">
    <w:p w:rsidR="00E17EA1" w:rsidRDefault="00E17EA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EA1" w:rsidRDefault="00E17EA1" w:rsidP="00D36491">
      <w:pPr>
        <w:spacing w:after="0" w:line="240" w:lineRule="auto"/>
      </w:pPr>
      <w:r>
        <w:separator/>
      </w:r>
    </w:p>
  </w:footnote>
  <w:footnote w:type="continuationSeparator" w:id="0">
    <w:p w:rsidR="00E17EA1" w:rsidRDefault="00E17EA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121174"/>
    <w:rsid w:val="001B6958"/>
    <w:rsid w:val="002131C6"/>
    <w:rsid w:val="0021449D"/>
    <w:rsid w:val="00231182"/>
    <w:rsid w:val="002516BC"/>
    <w:rsid w:val="00262868"/>
    <w:rsid w:val="002E3CAC"/>
    <w:rsid w:val="003240B9"/>
    <w:rsid w:val="003264FE"/>
    <w:rsid w:val="00341E5D"/>
    <w:rsid w:val="00351BBF"/>
    <w:rsid w:val="003E3C1B"/>
    <w:rsid w:val="00423645"/>
    <w:rsid w:val="004B626C"/>
    <w:rsid w:val="004C548E"/>
    <w:rsid w:val="004F7563"/>
    <w:rsid w:val="00566577"/>
    <w:rsid w:val="00571A2E"/>
    <w:rsid w:val="00576CD6"/>
    <w:rsid w:val="00600B0F"/>
    <w:rsid w:val="006558E7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7423C"/>
    <w:rsid w:val="00896CA3"/>
    <w:rsid w:val="00A16139"/>
    <w:rsid w:val="00A3286A"/>
    <w:rsid w:val="00A32FFC"/>
    <w:rsid w:val="00A55A97"/>
    <w:rsid w:val="00A63E1B"/>
    <w:rsid w:val="00A8346E"/>
    <w:rsid w:val="00B14A93"/>
    <w:rsid w:val="00BE4D29"/>
    <w:rsid w:val="00BE63CF"/>
    <w:rsid w:val="00C13302"/>
    <w:rsid w:val="00C75465"/>
    <w:rsid w:val="00C92A79"/>
    <w:rsid w:val="00C94551"/>
    <w:rsid w:val="00CA4B62"/>
    <w:rsid w:val="00D36491"/>
    <w:rsid w:val="00D774FD"/>
    <w:rsid w:val="00D9165E"/>
    <w:rsid w:val="00DA48E8"/>
    <w:rsid w:val="00E17EA1"/>
    <w:rsid w:val="00EC4A14"/>
    <w:rsid w:val="00ED3FE7"/>
    <w:rsid w:val="00EF287C"/>
    <w:rsid w:val="00F40CBB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6</cp:revision>
  <cp:lastPrinted>2017-02-23T02:57:00Z</cp:lastPrinted>
  <dcterms:created xsi:type="dcterms:W3CDTF">2019-05-10T03:43:00Z</dcterms:created>
  <dcterms:modified xsi:type="dcterms:W3CDTF">2019-05-10T04:08:00Z</dcterms:modified>
</cp:coreProperties>
</file>