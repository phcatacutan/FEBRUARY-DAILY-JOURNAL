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105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6"/>
        <w:gridCol w:w="781"/>
        <w:gridCol w:w="3443"/>
        <w:gridCol w:w="939"/>
        <w:gridCol w:w="4443"/>
      </w:tblGrid>
      <w:tr w:rsidR="00DA48E8" w:rsidRPr="00D9165E" w:rsidTr="00D9165E">
        <w:trPr>
          <w:trHeight w:val="1166"/>
          <w:jc w:val="center"/>
        </w:trPr>
        <w:tc>
          <w:tcPr>
            <w:tcW w:w="113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DA48E8" w:rsidRPr="00D9165E" w:rsidRDefault="00EC4A14" w:rsidP="00D9165E">
            <w:p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D9165E">
              <w:rPr>
                <w:rFonts w:ascii="Arial" w:hAnsi="Arial" w:cs="Arial"/>
                <w:noProof/>
                <w:lang w:val="en-US"/>
              </w:rPr>
              <w:drawing>
                <wp:inline distT="0" distB="0" distL="0" distR="0" wp14:anchorId="40E1DD5C" wp14:editId="33F5DCFA">
                  <wp:extent cx="781050" cy="781050"/>
                  <wp:effectExtent l="0" t="0" r="0" b="0"/>
                  <wp:docPr id="1" name="Picture 10" descr="psu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psu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91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0A2936" w:rsidRPr="00D9165E" w:rsidRDefault="007E6E0D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b/>
                <w:sz w:val="32"/>
                <w:szCs w:val="32"/>
              </w:rPr>
              <w:t>PRACTICUM</w:t>
            </w:r>
            <w:r w:rsidR="006C06AC" w:rsidRPr="00D9165E">
              <w:rPr>
                <w:rFonts w:ascii="Arial" w:hAnsi="Arial" w:cs="Arial"/>
                <w:b/>
                <w:sz w:val="32"/>
                <w:szCs w:val="32"/>
              </w:rPr>
              <w:t>/INTERNSHIP</w:t>
            </w:r>
            <w:r w:rsidRPr="00D9165E">
              <w:rPr>
                <w:rFonts w:ascii="Arial" w:hAnsi="Arial" w:cs="Arial"/>
                <w:b/>
                <w:sz w:val="32"/>
                <w:szCs w:val="32"/>
              </w:rPr>
              <w:t xml:space="preserve"> WEEKLY REPORT</w:t>
            </w:r>
          </w:p>
          <w:p w:rsidR="0086144B" w:rsidRPr="00D9165E" w:rsidRDefault="0086144B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r w:rsidRPr="00D9165E">
              <w:rPr>
                <w:rFonts w:ascii="Arial" w:hAnsi="Arial" w:cs="Arial"/>
                <w:sz w:val="14"/>
                <w:szCs w:val="14"/>
              </w:rPr>
              <w:t>PANGASINAN STATE UNIVERSITY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2131C6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STUDENT</w:t>
            </w:r>
            <w:r w:rsidR="00CA4B62">
              <w:rPr>
                <w:rFonts w:ascii="Arial" w:hAnsi="Arial" w:cs="Arial"/>
                <w:b/>
                <w:sz w:val="16"/>
                <w:szCs w:val="16"/>
              </w:rPr>
              <w:t>-</w:t>
            </w:r>
            <w:r w:rsidR="002131C6">
              <w:rPr>
                <w:rFonts w:ascii="Arial" w:hAnsi="Arial" w:cs="Arial"/>
                <w:b/>
                <w:sz w:val="16"/>
                <w:szCs w:val="16"/>
              </w:rPr>
              <w:t>INTERN</w:t>
            </w:r>
          </w:p>
        </w:tc>
        <w:tc>
          <w:tcPr>
            <w:tcW w:w="9069" w:type="dxa"/>
            <w:gridSpan w:val="3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ALDRIN P. CATACUTAN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FACULTY ADVISER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NAME OF COMPANY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ED3FE7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DEPARTMENT OF PUBLIC WORKS AND HIGHWAYS</w:t>
            </w: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JOB DESCRIPTION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D9165E" w:rsidRDefault="00262868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START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END DATE</w:t>
            </w:r>
          </w:p>
        </w:tc>
        <w:tc>
          <w:tcPr>
            <w:tcW w:w="9069" w:type="dxa"/>
            <w:gridSpan w:val="3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831AEB" w:rsidRPr="00D9165E" w:rsidTr="00BE63CF">
        <w:trPr>
          <w:trHeight w:val="28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D9165E">
              <w:rPr>
                <w:rFonts w:ascii="Arial" w:hAnsi="Arial" w:cs="Arial"/>
                <w:b/>
                <w:sz w:val="16"/>
                <w:szCs w:val="16"/>
              </w:rPr>
              <w:t>NUMBER OF HOURS</w:t>
            </w:r>
          </w:p>
        </w:tc>
        <w:tc>
          <w:tcPr>
            <w:tcW w:w="9069" w:type="dxa"/>
            <w:gridSpan w:val="3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831AEB" w:rsidRPr="00D9165E" w:rsidRDefault="00831AEB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284"/>
          <w:jc w:val="center"/>
        </w:trPr>
        <w:tc>
          <w:tcPr>
            <w:tcW w:w="1983" w:type="dxa"/>
            <w:gridSpan w:val="2"/>
            <w:tcBorders>
              <w:top w:val="single" w:sz="12" w:space="0" w:color="auto"/>
              <w:lef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DATE</w:t>
            </w:r>
          </w:p>
        </w:tc>
        <w:tc>
          <w:tcPr>
            <w:tcW w:w="4534" w:type="dxa"/>
            <w:gridSpan w:val="2"/>
            <w:tcBorders>
              <w:top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TASKS ACCOMPLISHED</w:t>
            </w:r>
          </w:p>
        </w:tc>
        <w:tc>
          <w:tcPr>
            <w:tcW w:w="4535" w:type="dxa"/>
            <w:tcBorders>
              <w:top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BE63CF" w:rsidRDefault="00262868" w:rsidP="00D9165E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 w:rsidRPr="00BE63CF">
              <w:rPr>
                <w:rFonts w:ascii="Arial" w:hAnsi="Arial" w:cs="Arial"/>
                <w:b/>
                <w:sz w:val="16"/>
                <w:szCs w:val="16"/>
              </w:rPr>
              <w:t>KNOWLEDGE, SKILLS, VALUES LEARNED</w:t>
            </w: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262868" w:rsidRDefault="00A3286A" w:rsidP="00ED3FE7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1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ED3FE7" w:rsidRPr="00ED3FE7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FRI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ED3FE7" w:rsidRPr="00D121F2" w:rsidRDefault="00ED3FE7" w:rsidP="00ED3FE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3286A" w:rsidRPr="00F5621C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ED3FE7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bookmarkStart w:id="0" w:name="_GoBack"/>
            <w:bookmarkEnd w:id="0"/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ED3FE7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FC5BDA" w:rsidRDefault="00A3286A" w:rsidP="00FC5BD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4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MON</w:t>
            </w:r>
            <w:r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A3286A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A3286A" w:rsidRPr="00F5621C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A3286A" w:rsidRPr="00D121F2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A3286A" w:rsidRDefault="006C553F" w:rsidP="00A3286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A3286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A3286A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A3286A" w:rsidRPr="00D9165E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5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TUES</w:t>
            </w:r>
            <w:r w:rsidR="006C553F">
              <w:rPr>
                <w:rFonts w:ascii="Arial" w:hAnsi="Arial" w:cs="Arial"/>
                <w:b/>
                <w:sz w:val="16"/>
                <w:szCs w:val="16"/>
              </w:rPr>
              <w:t>D</w:t>
            </w:r>
            <w:r>
              <w:rPr>
                <w:rFonts w:ascii="Arial" w:hAnsi="Arial" w:cs="Arial"/>
                <w:b/>
                <w:sz w:val="16"/>
                <w:szCs w:val="16"/>
              </w:rPr>
              <w:t>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7A0417" w:rsidRPr="00D121F2" w:rsidRDefault="007A0417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FC5BDA" w:rsidRDefault="00FC5BDA" w:rsidP="00A3286A">
            <w:pPr>
              <w:pStyle w:val="ListParagraph"/>
              <w:spacing w:after="0" w:line="240" w:lineRule="auto"/>
              <w:ind w:left="1245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D9165E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</w:tcBorders>
            <w:shd w:val="clear" w:color="auto" w:fill="auto"/>
            <w:vAlign w:val="center"/>
          </w:tcPr>
          <w:p w:rsidR="00ED3FE7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6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6C553F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WEDNES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DAY)</w:t>
            </w:r>
          </w:p>
        </w:tc>
        <w:tc>
          <w:tcPr>
            <w:tcW w:w="4534" w:type="dxa"/>
            <w:gridSpan w:val="2"/>
            <w:shd w:val="clear" w:color="auto" w:fill="auto"/>
            <w:vAlign w:val="center"/>
          </w:tcPr>
          <w:p w:rsidR="006C553F" w:rsidRPr="007A0417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7A0417" w:rsidRDefault="00262868" w:rsidP="007A0417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8"/>
                <w:szCs w:val="16"/>
              </w:rPr>
            </w:pPr>
          </w:p>
        </w:tc>
        <w:tc>
          <w:tcPr>
            <w:tcW w:w="4535" w:type="dxa"/>
            <w:tcBorders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262868" w:rsidRPr="00D9165E" w:rsidTr="00BE63CF">
        <w:trPr>
          <w:trHeight w:val="1754"/>
          <w:jc w:val="center"/>
        </w:trPr>
        <w:tc>
          <w:tcPr>
            <w:tcW w:w="1983" w:type="dxa"/>
            <w:gridSpan w:val="2"/>
            <w:tcBorders>
              <w:left w:val="single" w:sz="12" w:space="0" w:color="auto"/>
              <w:bottom w:val="single" w:sz="12" w:space="0" w:color="auto"/>
            </w:tcBorders>
            <w:shd w:val="clear" w:color="auto" w:fill="auto"/>
            <w:vAlign w:val="center"/>
          </w:tcPr>
          <w:p w:rsidR="00ED3FE7" w:rsidRDefault="00A3286A" w:rsidP="006C553F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MARCH 7</w:t>
            </w:r>
            <w:r w:rsidR="00ED3FE7">
              <w:rPr>
                <w:rFonts w:ascii="Arial" w:hAnsi="Arial" w:cs="Arial"/>
                <w:b/>
                <w:sz w:val="16"/>
                <w:szCs w:val="16"/>
              </w:rPr>
              <w:t>, 2019</w:t>
            </w:r>
          </w:p>
          <w:p w:rsidR="00262868" w:rsidRPr="00D9165E" w:rsidRDefault="00ED3FE7" w:rsidP="00A3286A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(</w:t>
            </w:r>
            <w:r w:rsidR="00A3286A">
              <w:rPr>
                <w:rFonts w:ascii="Arial" w:hAnsi="Arial" w:cs="Arial"/>
                <w:b/>
                <w:sz w:val="16"/>
                <w:szCs w:val="16"/>
              </w:rPr>
              <w:t>THURSDAY</w:t>
            </w:r>
            <w:r>
              <w:rPr>
                <w:rFonts w:ascii="Arial" w:hAnsi="Arial" w:cs="Arial"/>
                <w:b/>
                <w:sz w:val="16"/>
                <w:szCs w:val="16"/>
              </w:rPr>
              <w:t>)</w:t>
            </w:r>
          </w:p>
        </w:tc>
        <w:tc>
          <w:tcPr>
            <w:tcW w:w="4534" w:type="dxa"/>
            <w:gridSpan w:val="2"/>
            <w:tcBorders>
              <w:bottom w:val="single" w:sz="12" w:space="0" w:color="auto"/>
            </w:tcBorders>
            <w:shd w:val="clear" w:color="auto" w:fill="auto"/>
            <w:vAlign w:val="center"/>
          </w:tcPr>
          <w:p w:rsidR="006C553F" w:rsidRPr="00D121F2" w:rsidRDefault="006C553F" w:rsidP="006C553F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 w:rsidRPr="00D121F2">
              <w:rPr>
                <w:rFonts w:ascii="Arial" w:hAnsi="Arial" w:cs="Arial"/>
                <w:b/>
                <w:sz w:val="16"/>
                <w:szCs w:val="16"/>
              </w:rPr>
              <w:t>Arrange the documents</w:t>
            </w:r>
          </w:p>
          <w:p w:rsidR="007A0417" w:rsidRPr="00F5621C" w:rsidRDefault="007A0417" w:rsidP="007A0417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8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Typing of table contents of every documents</w:t>
            </w:r>
          </w:p>
          <w:p w:rsidR="00262868" w:rsidRPr="00D9165E" w:rsidRDefault="00262868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4535" w:type="dxa"/>
            <w:tcBorders>
              <w:bottom w:val="single" w:sz="12" w:space="0" w:color="auto"/>
              <w:right w:val="single" w:sz="12" w:space="0" w:color="auto"/>
            </w:tcBorders>
            <w:shd w:val="clear" w:color="auto" w:fill="auto"/>
            <w:vAlign w:val="center"/>
          </w:tcPr>
          <w:p w:rsidR="00262868" w:rsidRPr="00FC5BDA" w:rsidRDefault="006C553F" w:rsidP="00FC5BDA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 w:rsidRPr="00FC5BDA">
              <w:rPr>
                <w:rFonts w:ascii="Arial" w:hAnsi="Arial" w:cs="Arial"/>
                <w:b/>
                <w:sz w:val="16"/>
                <w:szCs w:val="16"/>
              </w:rPr>
              <w:t>Be responsible all the time.</w:t>
            </w:r>
          </w:p>
          <w:p w:rsidR="00FC5BDA" w:rsidRDefault="00FC5BDA" w:rsidP="00FC5BD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Developed skills in doing the task faster.</w:t>
            </w:r>
          </w:p>
          <w:p w:rsidR="00A3286A" w:rsidRPr="00301C30" w:rsidRDefault="00A3286A" w:rsidP="00A3286A">
            <w:pPr>
              <w:pStyle w:val="ListParagraph"/>
              <w:numPr>
                <w:ilvl w:val="0"/>
                <w:numId w:val="1"/>
              </w:numPr>
              <w:spacing w:before="100"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Patient is important to do task/jobs.</w:t>
            </w:r>
          </w:p>
          <w:p w:rsidR="00A3286A" w:rsidRPr="008E2666" w:rsidRDefault="00A3286A" w:rsidP="00A3286A">
            <w:pPr>
              <w:pStyle w:val="ListParagraph"/>
              <w:spacing w:before="100" w:after="0" w:line="240" w:lineRule="auto"/>
              <w:ind w:left="1245"/>
              <w:rPr>
                <w:rFonts w:ascii="Arial" w:hAnsi="Arial" w:cs="Arial"/>
                <w:b/>
                <w:sz w:val="16"/>
                <w:szCs w:val="16"/>
              </w:rPr>
            </w:pPr>
          </w:p>
          <w:p w:rsidR="00FC5BDA" w:rsidRPr="00D9165E" w:rsidRDefault="00FC5BDA" w:rsidP="006C553F">
            <w:pPr>
              <w:spacing w:after="0" w:line="240" w:lineRule="auto"/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C75465" w:rsidRPr="00D9165E" w:rsidTr="00BE63CF">
        <w:trPr>
          <w:trHeight w:val="2348"/>
          <w:jc w:val="center"/>
        </w:trPr>
        <w:tc>
          <w:tcPr>
            <w:tcW w:w="5526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FFFFFF"/>
            </w:tcBorders>
            <w:shd w:val="clear" w:color="auto" w:fill="auto"/>
          </w:tcPr>
          <w:p w:rsidR="00C75465" w:rsidRPr="00D9165E" w:rsidRDefault="00C75465" w:rsidP="00D9165E">
            <w:pPr>
              <w:spacing w:after="0" w:line="240" w:lineRule="auto"/>
              <w:jc w:val="both"/>
              <w:rPr>
                <w:rFonts w:ascii="Arial" w:hAnsi="Arial" w:cs="Arial"/>
                <w:sz w:val="16"/>
                <w:szCs w:val="16"/>
              </w:rPr>
            </w:pPr>
          </w:p>
          <w:p w:rsidR="00C75465" w:rsidRPr="00A55A97" w:rsidRDefault="00EC4A14" w:rsidP="00D9165E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A55A97">
              <w:rPr>
                <w:b/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 wp14:anchorId="7A2B3264" wp14:editId="663922C8">
                      <wp:simplePos x="0" y="0"/>
                      <wp:positionH relativeFrom="margin">
                        <wp:posOffset>3175</wp:posOffset>
                      </wp:positionH>
                      <wp:positionV relativeFrom="paragraph">
                        <wp:posOffset>481330</wp:posOffset>
                      </wp:positionV>
                      <wp:extent cx="2305050" cy="675640"/>
                      <wp:effectExtent l="0" t="0" r="0" b="3810"/>
                      <wp:wrapTopAndBottom/>
                      <wp:docPr id="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05050" cy="67564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__ALDRIN P. CATACUTAN__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Signature of Student-</w:t>
                                  </w:r>
                                  <w:r w:rsidR="002131C6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Intern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left:0;text-align:left;margin-left:.25pt;margin-top:37.9pt;width:181.5pt;height:53.2pt;z-index: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" filled="f" stroked="f" strokeweight=".5pt">
                      <v:path arrowok="t"/>
                      <v:textbox style="mso-fit-shape-to-text:t"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__ALDRIN P. CATACUTAN__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Signature of Student-</w:t>
                            </w:r>
                            <w:r w:rsidR="002131C6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Intern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PREPARED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  <w:tc>
          <w:tcPr>
            <w:tcW w:w="5526" w:type="dxa"/>
            <w:gridSpan w:val="2"/>
            <w:tcBorders>
              <w:top w:val="single" w:sz="12" w:space="0" w:color="auto"/>
              <w:left w:val="single" w:sz="12" w:space="0" w:color="FFFFFF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:rsidR="00C75465" w:rsidRPr="00A55A97" w:rsidRDefault="00EC4A14" w:rsidP="00D9165E">
            <w:pPr>
              <w:spacing w:after="0" w:line="240" w:lineRule="auto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38F8479F" wp14:editId="27E066FF">
                      <wp:simplePos x="0" y="0"/>
                      <wp:positionH relativeFrom="margin">
                        <wp:posOffset>348615</wp:posOffset>
                      </wp:positionH>
                      <wp:positionV relativeFrom="paragraph">
                        <wp:posOffset>598170</wp:posOffset>
                      </wp:positionV>
                      <wp:extent cx="2352675" cy="714375"/>
                      <wp:effectExtent l="0" t="0" r="0" b="0"/>
                      <wp:wrapTopAndBottom/>
                      <wp:docPr id="2" name="Text Box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/>
                            </wps:cNvSpPr>
                            <wps:spPr>
                              <a:xfrm>
                                <a:off x="0" y="0"/>
                                <a:ext cx="2352675" cy="7143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571A2E" w:rsidRPr="00366A2E" w:rsidRDefault="00571A2E" w:rsidP="00571A2E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b/>
                                      <w:iCs/>
                                      <w:sz w:val="16"/>
                                      <w:szCs w:val="16"/>
                                      <w:u w:val="single"/>
                                      <w:lang w:bidi="en-US"/>
                                    </w:rPr>
                                    <w:t>_BERNARDO S. CARONONGAN_</w:t>
                                  </w:r>
                                </w:p>
                                <w:p w:rsidR="00EC4A14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Signature </w:t>
                                  </w:r>
                                  <w:r w:rsidR="00EC4A14"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over printed name </w:t>
                                  </w: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 xml:space="preserve">of 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On-Site Supervisor</w:t>
                                  </w:r>
                                </w:p>
                                <w:p w:rsidR="00423645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jc w:val="center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</w:p>
                                <w:p w:rsidR="00423645" w:rsidRPr="001624D2" w:rsidRDefault="00423645" w:rsidP="00423645">
                                  <w:pPr>
                                    <w:spacing w:after="0" w:line="240" w:lineRule="auto"/>
                                    <w:ind w:right="-127"/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</w:pPr>
                                  <w:r>
                                    <w:rPr>
                                      <w:rFonts w:ascii="Arial" w:eastAsia="Times New Roman" w:hAnsi="Arial" w:cs="Arial"/>
                                      <w:i/>
                                      <w:iCs/>
                                      <w:sz w:val="16"/>
                                      <w:szCs w:val="16"/>
                                      <w:lang w:bidi="en-US"/>
                                    </w:rPr>
                                    <w:t>Date: _______________________________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Text Box 1" o:spid="_x0000_s1027" type="#_x0000_t202" style="position:absolute;margin-left:27.45pt;margin-top:47.1pt;width:185.25pt;height:56.2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" filled="f" stroked="f" strokeweight=".5pt">
                      <v:path arrowok="t"/>
                      <v:textbox>
                        <w:txbxContent>
                          <w:p w:rsidR="00571A2E" w:rsidRPr="00366A2E" w:rsidRDefault="00571A2E" w:rsidP="00571A2E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b/>
                                <w:iCs/>
                                <w:sz w:val="16"/>
                                <w:szCs w:val="16"/>
                                <w:u w:val="single"/>
                                <w:lang w:bidi="en-US"/>
                              </w:rPr>
                              <w:t>_BERNARDO S. CARONONGAN_</w:t>
                            </w:r>
                          </w:p>
                          <w:p w:rsidR="00EC4A14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Signature </w:t>
                            </w:r>
                            <w:r w:rsidR="00EC4A14"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over printed name </w:t>
                            </w: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 xml:space="preserve">of 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On-Site Supervisor</w:t>
                            </w:r>
                          </w:p>
                          <w:p w:rsidR="00423645" w:rsidRDefault="00423645" w:rsidP="00423645">
                            <w:pPr>
                              <w:spacing w:after="0" w:line="240" w:lineRule="auto"/>
                              <w:ind w:right="-127"/>
                              <w:jc w:val="center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</w:p>
                          <w:p w:rsidR="00423645" w:rsidRPr="001624D2" w:rsidRDefault="00423645" w:rsidP="00423645">
                            <w:pPr>
                              <w:spacing w:after="0" w:line="240" w:lineRule="auto"/>
                              <w:ind w:right="-127"/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</w:pPr>
                            <w:r>
                              <w:rPr>
                                <w:rFonts w:ascii="Arial" w:eastAsia="Times New Roman" w:hAnsi="Arial" w:cs="Arial"/>
                                <w:i/>
                                <w:iCs/>
                                <w:sz w:val="16"/>
                                <w:szCs w:val="16"/>
                                <w:lang w:bidi="en-US"/>
                              </w:rPr>
                              <w:t>Date: _______________________________</w:t>
                            </w:r>
                          </w:p>
                        </w:txbxContent>
                      </v:textbox>
                      <w10:wrap type="topAndBottom" anchorx="margin"/>
                    </v:shape>
                  </w:pict>
                </mc:Fallback>
              </mc:AlternateContent>
            </w:r>
            <w:r w:rsidR="00C75465" w:rsidRPr="00D9165E">
              <w:rPr>
                <w:rFonts w:ascii="Arial" w:hAnsi="Arial" w:cs="Arial"/>
                <w:sz w:val="16"/>
                <w:szCs w:val="16"/>
              </w:rPr>
              <w:br/>
            </w:r>
            <w:r w:rsidR="0086144B" w:rsidRPr="00D9165E">
              <w:rPr>
                <w:rFonts w:ascii="Arial" w:hAnsi="Arial" w:cs="Arial"/>
                <w:sz w:val="16"/>
                <w:szCs w:val="16"/>
              </w:rPr>
              <w:t xml:space="preserve">            </w:t>
            </w:r>
            <w:r w:rsidR="00C75465" w:rsidRPr="00A55A97">
              <w:rPr>
                <w:rFonts w:ascii="Arial" w:hAnsi="Arial" w:cs="Arial"/>
                <w:b/>
                <w:sz w:val="16"/>
                <w:szCs w:val="16"/>
              </w:rPr>
              <w:t>NOTED BY:</w:t>
            </w:r>
            <w:r w:rsidR="00423645" w:rsidRPr="00A55A97">
              <w:rPr>
                <w:b/>
                <w:noProof/>
                <w:lang w:eastAsia="en-PH"/>
              </w:rPr>
              <w:t xml:space="preserve"> </w:t>
            </w:r>
          </w:p>
        </w:tc>
      </w:tr>
    </w:tbl>
    <w:p w:rsidR="00110E9D" w:rsidRDefault="00110E9D"/>
    <w:sectPr w:rsidR="00110E9D" w:rsidSect="0074369B">
      <w:headerReference w:type="default" r:id="rId9"/>
      <w:pgSz w:w="11906" w:h="16838" w:code="9"/>
      <w:pgMar w:top="720" w:right="720" w:bottom="288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1891" w:rsidRDefault="00361891" w:rsidP="00D36491">
      <w:pPr>
        <w:spacing w:after="0" w:line="240" w:lineRule="auto"/>
      </w:pPr>
      <w:r>
        <w:separator/>
      </w:r>
    </w:p>
  </w:endnote>
  <w:endnote w:type="continuationSeparator" w:id="0">
    <w:p w:rsidR="00361891" w:rsidRDefault="00361891" w:rsidP="00D364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1891" w:rsidRDefault="00361891" w:rsidP="00D36491">
      <w:pPr>
        <w:spacing w:after="0" w:line="240" w:lineRule="auto"/>
      </w:pPr>
      <w:r>
        <w:separator/>
      </w:r>
    </w:p>
  </w:footnote>
  <w:footnote w:type="continuationSeparator" w:id="0">
    <w:p w:rsidR="00361891" w:rsidRDefault="00361891" w:rsidP="00D364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144B" w:rsidRDefault="006C06AC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FM-AA-IN</w:t>
    </w:r>
    <w:r w:rsidR="00D774FD">
      <w:rPr>
        <w:rFonts w:ascii="Arial" w:hAnsi="Arial" w:cs="Arial"/>
        <w:i/>
        <w:sz w:val="14"/>
        <w:szCs w:val="14"/>
      </w:rPr>
      <w:t>T-19</w:t>
    </w:r>
  </w:p>
  <w:p w:rsidR="0086144B" w:rsidRDefault="0086144B" w:rsidP="0086144B">
    <w:pPr>
      <w:pStyle w:val="Header"/>
      <w:ind w:right="-244"/>
      <w:jc w:val="right"/>
      <w:rPr>
        <w:rFonts w:ascii="Arial" w:hAnsi="Arial" w:cs="Arial"/>
        <w:i/>
        <w:sz w:val="14"/>
        <w:szCs w:val="14"/>
      </w:rPr>
    </w:pPr>
    <w:r>
      <w:rPr>
        <w:rFonts w:ascii="Arial" w:hAnsi="Arial" w:cs="Arial"/>
        <w:i/>
        <w:sz w:val="14"/>
        <w:szCs w:val="14"/>
      </w:rPr>
      <w:t>Rev. 0</w:t>
    </w:r>
  </w:p>
  <w:p w:rsidR="00D36491" w:rsidRPr="0086144B" w:rsidRDefault="0086144B" w:rsidP="0086144B">
    <w:pPr>
      <w:pStyle w:val="Header"/>
      <w:tabs>
        <w:tab w:val="clear" w:pos="9360"/>
        <w:tab w:val="right" w:pos="8010"/>
      </w:tabs>
      <w:ind w:right="-244"/>
      <w:jc w:val="right"/>
    </w:pPr>
    <w:r>
      <w:rPr>
        <w:rFonts w:ascii="Arial" w:hAnsi="Arial" w:cs="Arial"/>
        <w:i/>
        <w:sz w:val="14"/>
        <w:szCs w:val="14"/>
      </w:rPr>
      <w:t>01-Feb-2017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336984"/>
    <w:multiLevelType w:val="hybridMultilevel"/>
    <w:tmpl w:val="FDEE5DF2"/>
    <w:lvl w:ilvl="0" w:tplc="0A1E73EE">
      <w:numFmt w:val="bullet"/>
      <w:lvlText w:val="-"/>
      <w:lvlJc w:val="left"/>
      <w:pPr>
        <w:ind w:left="1245" w:hanging="360"/>
      </w:pPr>
      <w:rPr>
        <w:rFonts w:ascii="Arial" w:eastAsia="Calibri" w:hAnsi="Arial" w:cs="Aria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4A14"/>
    <w:rsid w:val="000A2936"/>
    <w:rsid w:val="00110E9D"/>
    <w:rsid w:val="00121174"/>
    <w:rsid w:val="002131C6"/>
    <w:rsid w:val="002516BC"/>
    <w:rsid w:val="00262868"/>
    <w:rsid w:val="002E3CAC"/>
    <w:rsid w:val="003240B9"/>
    <w:rsid w:val="00341E5D"/>
    <w:rsid w:val="00351BBF"/>
    <w:rsid w:val="00361891"/>
    <w:rsid w:val="003E3C1B"/>
    <w:rsid w:val="00423645"/>
    <w:rsid w:val="00566577"/>
    <w:rsid w:val="00571A2E"/>
    <w:rsid w:val="00576CD6"/>
    <w:rsid w:val="00600B0F"/>
    <w:rsid w:val="006562F9"/>
    <w:rsid w:val="00664905"/>
    <w:rsid w:val="00685F48"/>
    <w:rsid w:val="006C06AC"/>
    <w:rsid w:val="006C553F"/>
    <w:rsid w:val="00735B71"/>
    <w:rsid w:val="0074369B"/>
    <w:rsid w:val="007A0417"/>
    <w:rsid w:val="007E6E0D"/>
    <w:rsid w:val="00831AEB"/>
    <w:rsid w:val="0086144B"/>
    <w:rsid w:val="00896CA3"/>
    <w:rsid w:val="00A16139"/>
    <w:rsid w:val="00A3286A"/>
    <w:rsid w:val="00A55A97"/>
    <w:rsid w:val="00A63E1B"/>
    <w:rsid w:val="00A8346E"/>
    <w:rsid w:val="00BE63CF"/>
    <w:rsid w:val="00C75465"/>
    <w:rsid w:val="00C92A79"/>
    <w:rsid w:val="00CA4B62"/>
    <w:rsid w:val="00D36491"/>
    <w:rsid w:val="00D774FD"/>
    <w:rsid w:val="00D9165E"/>
    <w:rsid w:val="00DA48E8"/>
    <w:rsid w:val="00EC4A14"/>
    <w:rsid w:val="00ED3FE7"/>
    <w:rsid w:val="00EF287C"/>
    <w:rsid w:val="00FC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8346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491"/>
  </w:style>
  <w:style w:type="paragraph" w:styleId="Footer">
    <w:name w:val="footer"/>
    <w:basedOn w:val="Normal"/>
    <w:link w:val="FooterChar"/>
    <w:uiPriority w:val="99"/>
    <w:unhideWhenUsed/>
    <w:rsid w:val="00D364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491"/>
  </w:style>
  <w:style w:type="paragraph" w:styleId="BalloonText">
    <w:name w:val="Balloon Text"/>
    <w:basedOn w:val="Normal"/>
    <w:link w:val="BalloonTextChar"/>
    <w:uiPriority w:val="99"/>
    <w:semiHidden/>
    <w:unhideWhenUsed/>
    <w:rsid w:val="008614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86144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3F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60;\Drive\Forms\Internship\OJT%20FORMS\20%20Practicum%20Weekly%20Repor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20 Practicum Weekly Report.dot</Template>
  <TotalTime>0</TotalTime>
  <Pages>1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win8</dc:creator>
  <cp:lastModifiedBy>Windows User</cp:lastModifiedBy>
  <cp:revision>2</cp:revision>
  <cp:lastPrinted>2017-02-23T02:57:00Z</cp:lastPrinted>
  <dcterms:created xsi:type="dcterms:W3CDTF">2019-05-09T21:18:00Z</dcterms:created>
  <dcterms:modified xsi:type="dcterms:W3CDTF">2019-05-09T21:18:00Z</dcterms:modified>
</cp:coreProperties>
</file>