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81"/>
        <w:gridCol w:w="3443"/>
        <w:gridCol w:w="939"/>
        <w:gridCol w:w="4443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Default="00FC5BDA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21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ED3FE7" w:rsidRPr="00ED3FE7" w:rsidRDefault="00ED3FE7" w:rsidP="007A041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ED3FE7" w:rsidRPr="00D121F2" w:rsidRDefault="00ED3FE7" w:rsidP="00ED3F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ED3FE7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22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THURS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FEBRAURY </w:t>
            </w:r>
            <w:r w:rsidR="00FC5BDA">
              <w:rPr>
                <w:rFonts w:ascii="Arial" w:hAnsi="Arial" w:cs="Arial"/>
                <w:b/>
                <w:sz w:val="16"/>
                <w:szCs w:val="16"/>
              </w:rPr>
              <w:t>26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7A041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MON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7A0417" w:rsidRPr="00D121F2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Pr="008E2666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FC5BDA" w:rsidRPr="00FC5BDA" w:rsidRDefault="00FC5BDA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27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6C553F" w:rsidP="007A041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TUES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7A0417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Pr="008E2666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28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7A041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Pr="008E2666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BE63CF">
        <w:trPr>
          <w:trHeight w:val="2348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06D94C" wp14:editId="51CB2182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D15D74" wp14:editId="12FB1431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174" w:rsidRDefault="00121174" w:rsidP="00D36491">
      <w:pPr>
        <w:spacing w:after="0" w:line="240" w:lineRule="auto"/>
      </w:pPr>
      <w:r>
        <w:separator/>
      </w:r>
    </w:p>
  </w:endnote>
  <w:endnote w:type="continuationSeparator" w:id="0">
    <w:p w:rsidR="00121174" w:rsidRDefault="0012117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174" w:rsidRDefault="00121174" w:rsidP="00D36491">
      <w:pPr>
        <w:spacing w:after="0" w:line="240" w:lineRule="auto"/>
      </w:pPr>
      <w:r>
        <w:separator/>
      </w:r>
    </w:p>
  </w:footnote>
  <w:footnote w:type="continuationSeparator" w:id="0">
    <w:p w:rsidR="00121174" w:rsidRDefault="0012117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110E9D"/>
    <w:rsid w:val="00121174"/>
    <w:rsid w:val="002131C6"/>
    <w:rsid w:val="002516BC"/>
    <w:rsid w:val="00262868"/>
    <w:rsid w:val="002E3CAC"/>
    <w:rsid w:val="003240B9"/>
    <w:rsid w:val="00341E5D"/>
    <w:rsid w:val="00351BBF"/>
    <w:rsid w:val="003E3C1B"/>
    <w:rsid w:val="00423645"/>
    <w:rsid w:val="00566577"/>
    <w:rsid w:val="00571A2E"/>
    <w:rsid w:val="00576CD6"/>
    <w:rsid w:val="00600B0F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96CA3"/>
    <w:rsid w:val="00A16139"/>
    <w:rsid w:val="00A55A97"/>
    <w:rsid w:val="00A63E1B"/>
    <w:rsid w:val="00A8346E"/>
    <w:rsid w:val="00BE63CF"/>
    <w:rsid w:val="00C75465"/>
    <w:rsid w:val="00C92A79"/>
    <w:rsid w:val="00CA4B62"/>
    <w:rsid w:val="00D36491"/>
    <w:rsid w:val="00D774FD"/>
    <w:rsid w:val="00D9165E"/>
    <w:rsid w:val="00DA48E8"/>
    <w:rsid w:val="00EC4A14"/>
    <w:rsid w:val="00ED3FE7"/>
    <w:rsid w:val="00EF287C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2017-02-23T02:57:00Z</cp:lastPrinted>
  <dcterms:created xsi:type="dcterms:W3CDTF">2019-05-08T13:37:00Z</dcterms:created>
  <dcterms:modified xsi:type="dcterms:W3CDTF">2019-05-09T21:11:00Z</dcterms:modified>
</cp:coreProperties>
</file>