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"/>
        <w:gridCol w:w="780"/>
        <w:gridCol w:w="3448"/>
        <w:gridCol w:w="939"/>
        <w:gridCol w:w="4439"/>
      </w:tblGrid>
      <w:tr w:rsidR="00DA48E8" w:rsidRPr="00D9165E" w:rsidTr="003F0B2D">
        <w:trPr>
          <w:trHeight w:val="1158"/>
          <w:jc w:val="center"/>
        </w:trPr>
        <w:tc>
          <w:tcPr>
            <w:tcW w:w="1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D9165E" w:rsidRDefault="00EC4A14" w:rsidP="00D9165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9165E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723FDDF7" wp14:editId="17333316">
                  <wp:extent cx="781050" cy="781050"/>
                  <wp:effectExtent l="0" t="0" r="0" b="0"/>
                  <wp:docPr id="1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D9165E" w:rsidRDefault="007E6E0D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9165E">
              <w:rPr>
                <w:rFonts w:ascii="Arial" w:hAnsi="Arial" w:cs="Arial"/>
                <w:b/>
                <w:sz w:val="32"/>
                <w:szCs w:val="32"/>
              </w:rPr>
              <w:t>PRACTICUM</w:t>
            </w:r>
            <w:r w:rsidR="006C06AC" w:rsidRPr="00D9165E">
              <w:rPr>
                <w:rFonts w:ascii="Arial" w:hAnsi="Arial" w:cs="Arial"/>
                <w:b/>
                <w:sz w:val="32"/>
                <w:szCs w:val="32"/>
              </w:rPr>
              <w:t>/INTERNSHIP</w:t>
            </w:r>
            <w:r w:rsidRPr="00D9165E">
              <w:rPr>
                <w:rFonts w:ascii="Arial" w:hAnsi="Arial" w:cs="Arial"/>
                <w:b/>
                <w:sz w:val="32"/>
                <w:szCs w:val="32"/>
              </w:rPr>
              <w:t xml:space="preserve"> WEEKLY REPORT</w:t>
            </w:r>
          </w:p>
          <w:p w:rsidR="0086144B" w:rsidRPr="00D9165E" w:rsidRDefault="0086144B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9165E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</w:tc>
      </w:tr>
      <w:tr w:rsidR="00262868" w:rsidRPr="00D9165E" w:rsidTr="003F0B2D">
        <w:trPr>
          <w:trHeight w:val="282"/>
          <w:jc w:val="center"/>
        </w:trPr>
        <w:tc>
          <w:tcPr>
            <w:tcW w:w="2226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2131C6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CA4B62">
              <w:rPr>
                <w:rFonts w:ascii="Arial" w:hAnsi="Arial" w:cs="Arial"/>
                <w:b/>
                <w:sz w:val="16"/>
                <w:szCs w:val="16"/>
              </w:rPr>
              <w:t>-</w:t>
            </w:r>
            <w:r w:rsidR="002131C6">
              <w:rPr>
                <w:rFonts w:ascii="Arial" w:hAnsi="Arial" w:cs="Arial"/>
                <w:b/>
                <w:sz w:val="16"/>
                <w:szCs w:val="16"/>
              </w:rPr>
              <w:t>INTERN</w:t>
            </w:r>
          </w:p>
        </w:tc>
        <w:tc>
          <w:tcPr>
            <w:tcW w:w="8826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ED3FE7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262868" w:rsidRPr="00D9165E" w:rsidTr="003F0B2D">
        <w:trPr>
          <w:trHeight w:val="282"/>
          <w:jc w:val="center"/>
        </w:trPr>
        <w:tc>
          <w:tcPr>
            <w:tcW w:w="2226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FACULTY ADVISER</w:t>
            </w:r>
          </w:p>
        </w:tc>
        <w:tc>
          <w:tcPr>
            <w:tcW w:w="8826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62868" w:rsidRPr="00D9165E" w:rsidTr="003F0B2D">
        <w:trPr>
          <w:trHeight w:val="282"/>
          <w:jc w:val="center"/>
        </w:trPr>
        <w:tc>
          <w:tcPr>
            <w:tcW w:w="2226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826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ED3FE7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 PUBLIC WORKS AND HIGHWAYS</w:t>
            </w:r>
          </w:p>
        </w:tc>
      </w:tr>
      <w:tr w:rsidR="00262868" w:rsidRPr="00D9165E" w:rsidTr="003F0B2D">
        <w:trPr>
          <w:trHeight w:val="282"/>
          <w:jc w:val="center"/>
        </w:trPr>
        <w:tc>
          <w:tcPr>
            <w:tcW w:w="2226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JOB DESCRIPTION</w:t>
            </w:r>
          </w:p>
        </w:tc>
        <w:tc>
          <w:tcPr>
            <w:tcW w:w="8826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31AEB" w:rsidRPr="00D9165E" w:rsidTr="003F0B2D">
        <w:trPr>
          <w:trHeight w:val="282"/>
          <w:jc w:val="center"/>
        </w:trPr>
        <w:tc>
          <w:tcPr>
            <w:tcW w:w="2226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START DATE</w:t>
            </w:r>
          </w:p>
        </w:tc>
        <w:tc>
          <w:tcPr>
            <w:tcW w:w="8826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31AEB" w:rsidRPr="00D9165E" w:rsidTr="003F0B2D">
        <w:trPr>
          <w:trHeight w:val="282"/>
          <w:jc w:val="center"/>
        </w:trPr>
        <w:tc>
          <w:tcPr>
            <w:tcW w:w="2226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END DATE</w:t>
            </w:r>
          </w:p>
        </w:tc>
        <w:tc>
          <w:tcPr>
            <w:tcW w:w="8826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31AEB" w:rsidRPr="00D9165E" w:rsidTr="003F0B2D">
        <w:trPr>
          <w:trHeight w:val="282"/>
          <w:jc w:val="center"/>
        </w:trPr>
        <w:tc>
          <w:tcPr>
            <w:tcW w:w="2226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8826" w:type="dxa"/>
            <w:gridSpan w:val="3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62868" w:rsidRPr="00D9165E" w:rsidTr="003F0B2D">
        <w:trPr>
          <w:trHeight w:val="282"/>
          <w:jc w:val="center"/>
        </w:trPr>
        <w:tc>
          <w:tcPr>
            <w:tcW w:w="2226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262868" w:rsidRPr="00BE63CF" w:rsidRDefault="00262868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E63CF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4387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62868" w:rsidRPr="00BE63CF" w:rsidRDefault="00262868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E63CF">
              <w:rPr>
                <w:rFonts w:ascii="Arial" w:hAnsi="Arial" w:cs="Arial"/>
                <w:b/>
                <w:sz w:val="16"/>
                <w:szCs w:val="16"/>
              </w:rPr>
              <w:t>TASKS ACCOMPLISHED</w:t>
            </w:r>
          </w:p>
        </w:tc>
        <w:tc>
          <w:tcPr>
            <w:tcW w:w="4439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62868" w:rsidRPr="00BE63CF" w:rsidRDefault="00262868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E63CF">
              <w:rPr>
                <w:rFonts w:ascii="Arial" w:hAnsi="Arial" w:cs="Arial"/>
                <w:b/>
                <w:sz w:val="16"/>
                <w:szCs w:val="16"/>
              </w:rPr>
              <w:t>KNOWLEDGE, SKILLS, VALUES LEARNED</w:t>
            </w:r>
          </w:p>
        </w:tc>
      </w:tr>
      <w:tr w:rsidR="00262868" w:rsidRPr="00D9165E" w:rsidTr="003F0B2D">
        <w:trPr>
          <w:trHeight w:val="1742"/>
          <w:jc w:val="center"/>
        </w:trPr>
        <w:tc>
          <w:tcPr>
            <w:tcW w:w="2226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Pr="003F0B2D" w:rsidRDefault="00CF7A36" w:rsidP="00ED3FE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MAY 7</w:t>
            </w:r>
            <w:r w:rsidR="004C548E" w:rsidRPr="003F0B2D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ED3FE7" w:rsidRPr="003F0B2D">
              <w:rPr>
                <w:rFonts w:ascii="Arial" w:hAnsi="Arial" w:cs="Arial"/>
                <w:sz w:val="16"/>
                <w:szCs w:val="16"/>
              </w:rPr>
              <w:t>2019</w:t>
            </w:r>
          </w:p>
          <w:p w:rsidR="00ED3FE7" w:rsidRPr="003F0B2D" w:rsidRDefault="00ED3FE7" w:rsidP="006F494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(</w:t>
            </w:r>
            <w:r w:rsidR="006F4944">
              <w:rPr>
                <w:rFonts w:ascii="Arial" w:hAnsi="Arial" w:cs="Arial"/>
                <w:sz w:val="16"/>
                <w:szCs w:val="16"/>
              </w:rPr>
              <w:t>TUESDAY</w:t>
            </w:r>
            <w:r w:rsidRPr="003F0B2D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4387" w:type="dxa"/>
            <w:gridSpan w:val="2"/>
            <w:shd w:val="clear" w:color="auto" w:fill="auto"/>
            <w:vAlign w:val="center"/>
          </w:tcPr>
          <w:p w:rsidR="00CF7A36" w:rsidRPr="00CF7A36" w:rsidRDefault="00CF7A36" w:rsidP="00CF7A36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8"/>
                <w:szCs w:val="16"/>
              </w:rPr>
            </w:pPr>
            <w:r w:rsidRPr="00CF7A36">
              <w:rPr>
                <w:rFonts w:ascii="Arial" w:hAnsi="Arial" w:cs="Arial"/>
                <w:sz w:val="16"/>
                <w:szCs w:val="16"/>
              </w:rPr>
              <w:t>Arranging documents</w:t>
            </w:r>
          </w:p>
          <w:p w:rsidR="00CF7A36" w:rsidRPr="00CF7A36" w:rsidRDefault="00CF7A36" w:rsidP="00CF7A36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8"/>
                <w:szCs w:val="16"/>
              </w:rPr>
            </w:pPr>
            <w:r w:rsidRPr="00CF7A36">
              <w:rPr>
                <w:rFonts w:ascii="Arial" w:hAnsi="Arial" w:cs="Arial"/>
                <w:sz w:val="16"/>
                <w:szCs w:val="16"/>
              </w:rPr>
              <w:t>We assist visitors</w:t>
            </w:r>
          </w:p>
          <w:p w:rsidR="00262868" w:rsidRPr="00CF7A36" w:rsidRDefault="00262868" w:rsidP="00ED3FE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31182" w:rsidRPr="003F0B2D" w:rsidRDefault="00231182" w:rsidP="0023118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32FFC" w:rsidRPr="003F0B2D" w:rsidRDefault="00A32FFC" w:rsidP="0023118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262868" w:rsidRPr="003F0B2D" w:rsidRDefault="00ED3FE7" w:rsidP="00A328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Be responsible all the time.</w:t>
            </w:r>
          </w:p>
          <w:p w:rsidR="00A3286A" w:rsidRPr="003F0B2D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Developed skills in doing the task faster.</w:t>
            </w:r>
          </w:p>
          <w:p w:rsidR="00A3286A" w:rsidRPr="003F0B2D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Patient is important to do task/jobs.</w:t>
            </w:r>
          </w:p>
          <w:p w:rsidR="00A32FFC" w:rsidRPr="003F0B2D" w:rsidRDefault="00A32FFC" w:rsidP="00A32FFC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We need to learned and adopt knowledge in doing task/jobs.</w:t>
            </w:r>
          </w:p>
          <w:p w:rsidR="00A32FFC" w:rsidRPr="003F0B2D" w:rsidRDefault="00A32FFC" w:rsidP="00A32FFC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231182" w:rsidRPr="003F0B2D" w:rsidRDefault="00231182" w:rsidP="00231182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A3286A" w:rsidRPr="003F0B2D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A3286A" w:rsidRPr="003F0B2D" w:rsidRDefault="00A3286A" w:rsidP="00FC5BD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868" w:rsidRPr="00D9165E" w:rsidTr="003F0B2D">
        <w:trPr>
          <w:trHeight w:val="1742"/>
          <w:jc w:val="center"/>
        </w:trPr>
        <w:tc>
          <w:tcPr>
            <w:tcW w:w="2226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FE7" w:rsidRPr="003F0B2D" w:rsidRDefault="00CF7A36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MAY 8</w:t>
            </w:r>
            <w:r w:rsidR="00ED3FE7" w:rsidRPr="003F0B2D">
              <w:rPr>
                <w:rFonts w:ascii="Arial" w:hAnsi="Arial" w:cs="Arial"/>
                <w:sz w:val="16"/>
                <w:szCs w:val="16"/>
              </w:rPr>
              <w:t>, 2019</w:t>
            </w:r>
          </w:p>
          <w:p w:rsidR="00262868" w:rsidRPr="003F0B2D" w:rsidRDefault="00ED3FE7" w:rsidP="006F494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(</w:t>
            </w:r>
            <w:r w:rsidR="006F4944">
              <w:rPr>
                <w:rFonts w:ascii="Arial" w:hAnsi="Arial" w:cs="Arial"/>
                <w:sz w:val="16"/>
                <w:szCs w:val="16"/>
              </w:rPr>
              <w:t>WE</w:t>
            </w:r>
            <w:r w:rsidR="001112DE">
              <w:rPr>
                <w:rFonts w:ascii="Arial" w:hAnsi="Arial" w:cs="Arial"/>
                <w:sz w:val="16"/>
                <w:szCs w:val="16"/>
              </w:rPr>
              <w:t>D</w:t>
            </w:r>
            <w:bookmarkStart w:id="0" w:name="_GoBack"/>
            <w:bookmarkEnd w:id="0"/>
            <w:r w:rsidR="006F4944">
              <w:rPr>
                <w:rFonts w:ascii="Arial" w:hAnsi="Arial" w:cs="Arial"/>
                <w:sz w:val="16"/>
                <w:szCs w:val="16"/>
              </w:rPr>
              <w:t>NESDAY</w:t>
            </w:r>
            <w:r w:rsidR="000054BE" w:rsidRPr="003F0B2D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4387" w:type="dxa"/>
            <w:gridSpan w:val="2"/>
            <w:shd w:val="clear" w:color="auto" w:fill="auto"/>
            <w:vAlign w:val="center"/>
          </w:tcPr>
          <w:p w:rsidR="00CF7A36" w:rsidRPr="00CF7A36" w:rsidRDefault="00CF7A36" w:rsidP="00CF7A36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8"/>
                <w:szCs w:val="16"/>
              </w:rPr>
            </w:pPr>
            <w:r w:rsidRPr="00CF7A36">
              <w:rPr>
                <w:rFonts w:ascii="Arial" w:hAnsi="Arial" w:cs="Arial"/>
                <w:sz w:val="16"/>
                <w:szCs w:val="16"/>
              </w:rPr>
              <w:t>We assist visitors</w:t>
            </w:r>
          </w:p>
          <w:p w:rsidR="006558E7" w:rsidRPr="00CF7A36" w:rsidRDefault="006558E7" w:rsidP="004B3471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8"/>
                <w:szCs w:val="16"/>
              </w:rPr>
            </w:pPr>
          </w:p>
          <w:p w:rsidR="00262868" w:rsidRPr="00CF7A36" w:rsidRDefault="00262868" w:rsidP="006558E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31182" w:rsidRPr="003F0B2D" w:rsidRDefault="00231182" w:rsidP="00231182">
            <w:pPr>
              <w:pStyle w:val="ListParagraph"/>
              <w:spacing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A32FFC" w:rsidRPr="003F0B2D" w:rsidRDefault="00A32FFC" w:rsidP="00A32FFC">
            <w:pPr>
              <w:pStyle w:val="ListParagraph"/>
              <w:spacing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262868" w:rsidRPr="003F0B2D" w:rsidRDefault="006C553F" w:rsidP="00A328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Be responsible all the time.</w:t>
            </w:r>
          </w:p>
          <w:p w:rsidR="00A3286A" w:rsidRPr="003F0B2D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Developed skills in doing the task faster.</w:t>
            </w:r>
          </w:p>
          <w:p w:rsidR="00A3286A" w:rsidRPr="003F0B2D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Patient is important to do task/jobs.</w:t>
            </w:r>
          </w:p>
          <w:p w:rsidR="00A32FFC" w:rsidRPr="003F0B2D" w:rsidRDefault="00A32FFC" w:rsidP="00A32FFC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We need to learned and adopt knowledge in doing task/jobs.</w:t>
            </w:r>
          </w:p>
          <w:p w:rsidR="00A32FFC" w:rsidRPr="003F0B2D" w:rsidRDefault="00A32FFC" w:rsidP="00A32FFC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231182" w:rsidRPr="003F0B2D" w:rsidRDefault="00231182" w:rsidP="00231182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A3286A" w:rsidRPr="003F0B2D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A3286A" w:rsidRPr="003F0B2D" w:rsidRDefault="00A3286A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868" w:rsidRPr="00D9165E" w:rsidTr="003F0B2D">
        <w:trPr>
          <w:trHeight w:val="1742"/>
          <w:jc w:val="center"/>
        </w:trPr>
        <w:tc>
          <w:tcPr>
            <w:tcW w:w="2226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FE7" w:rsidRPr="003F0B2D" w:rsidRDefault="00CF7A36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MAY</w:t>
            </w:r>
            <w:r w:rsidRPr="003F0B2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F0B2D" w:rsidRPr="003F0B2D">
              <w:rPr>
                <w:rFonts w:ascii="Arial" w:hAnsi="Arial" w:cs="Arial"/>
                <w:sz w:val="16"/>
                <w:szCs w:val="16"/>
              </w:rPr>
              <w:t>9</w:t>
            </w:r>
            <w:r w:rsidR="000054BE" w:rsidRPr="003F0B2D">
              <w:rPr>
                <w:rFonts w:ascii="Arial" w:hAnsi="Arial" w:cs="Arial"/>
                <w:sz w:val="16"/>
                <w:szCs w:val="16"/>
              </w:rPr>
              <w:t>,</w:t>
            </w:r>
            <w:r w:rsidR="00ED3FE7" w:rsidRPr="003F0B2D">
              <w:rPr>
                <w:rFonts w:ascii="Arial" w:hAnsi="Arial" w:cs="Arial"/>
                <w:sz w:val="16"/>
                <w:szCs w:val="16"/>
              </w:rPr>
              <w:t xml:space="preserve"> 2019</w:t>
            </w:r>
          </w:p>
          <w:p w:rsidR="00262868" w:rsidRPr="003F0B2D" w:rsidRDefault="00ED3FE7" w:rsidP="006F494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(</w:t>
            </w:r>
            <w:r w:rsidR="006F4944">
              <w:rPr>
                <w:rFonts w:ascii="Arial" w:hAnsi="Arial" w:cs="Arial"/>
                <w:sz w:val="16"/>
                <w:szCs w:val="16"/>
              </w:rPr>
              <w:t>THURSDAY</w:t>
            </w:r>
            <w:r w:rsidRPr="003F0B2D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4387" w:type="dxa"/>
            <w:gridSpan w:val="2"/>
            <w:shd w:val="clear" w:color="auto" w:fill="auto"/>
            <w:vAlign w:val="center"/>
          </w:tcPr>
          <w:p w:rsidR="00CF7A36" w:rsidRPr="00CF7A36" w:rsidRDefault="00CF7A36" w:rsidP="00CF7A36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8"/>
                <w:szCs w:val="16"/>
              </w:rPr>
            </w:pPr>
            <w:r w:rsidRPr="00CF7A36">
              <w:rPr>
                <w:rFonts w:ascii="Arial" w:hAnsi="Arial" w:cs="Arial"/>
                <w:sz w:val="16"/>
                <w:szCs w:val="16"/>
              </w:rPr>
              <w:t>We assist visitors</w:t>
            </w:r>
          </w:p>
          <w:p w:rsidR="007A0417" w:rsidRPr="003F0B2D" w:rsidRDefault="007A0417" w:rsidP="004B3471">
            <w:pPr>
              <w:spacing w:before="100" w:after="0" w:line="240" w:lineRule="auto"/>
              <w:ind w:left="885"/>
              <w:rPr>
                <w:rFonts w:ascii="Arial" w:hAnsi="Arial" w:cs="Arial"/>
                <w:sz w:val="8"/>
                <w:szCs w:val="16"/>
              </w:rPr>
            </w:pPr>
          </w:p>
          <w:p w:rsidR="00262868" w:rsidRPr="003F0B2D" w:rsidRDefault="00262868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31182" w:rsidRPr="003F0B2D" w:rsidRDefault="00231182" w:rsidP="00231182">
            <w:pPr>
              <w:pStyle w:val="ListParagraph"/>
              <w:spacing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262868" w:rsidRPr="003F0B2D" w:rsidRDefault="006C553F" w:rsidP="00FC5B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Be responsible all the time.</w:t>
            </w:r>
          </w:p>
          <w:p w:rsidR="00FC5BDA" w:rsidRPr="003F0B2D" w:rsidRDefault="00FC5BDA" w:rsidP="00FC5BD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Developed skills in doing the task faster.</w:t>
            </w:r>
          </w:p>
          <w:p w:rsidR="00A3286A" w:rsidRPr="003F0B2D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Patient is important to do task/jobs.</w:t>
            </w:r>
          </w:p>
          <w:p w:rsidR="00231182" w:rsidRPr="003F0B2D" w:rsidRDefault="00231182" w:rsidP="00231182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We need to learned and adopt knowledge in doing task/jobs.</w:t>
            </w:r>
          </w:p>
          <w:p w:rsidR="00231182" w:rsidRPr="003F0B2D" w:rsidRDefault="00231182" w:rsidP="00231182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A3286A" w:rsidRPr="003F0B2D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FC5BDA" w:rsidRPr="003F0B2D" w:rsidRDefault="00FC5BDA" w:rsidP="00A3286A">
            <w:pPr>
              <w:pStyle w:val="ListParagraph"/>
              <w:spacing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868" w:rsidRPr="00D9165E" w:rsidTr="003F0B2D">
        <w:trPr>
          <w:trHeight w:val="1742"/>
          <w:jc w:val="center"/>
        </w:trPr>
        <w:tc>
          <w:tcPr>
            <w:tcW w:w="2226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FE7" w:rsidRPr="003F0B2D" w:rsidRDefault="00CF7A36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MAY</w:t>
            </w:r>
            <w:r w:rsidRPr="003F0B2D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3F0B2D" w:rsidRPr="003F0B2D">
              <w:rPr>
                <w:rFonts w:ascii="Arial" w:hAnsi="Arial" w:cs="Arial"/>
                <w:sz w:val="16"/>
                <w:szCs w:val="16"/>
              </w:rPr>
              <w:t>0</w:t>
            </w:r>
            <w:r w:rsidR="00231182" w:rsidRPr="003F0B2D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ED3FE7" w:rsidRPr="003F0B2D">
              <w:rPr>
                <w:rFonts w:ascii="Arial" w:hAnsi="Arial" w:cs="Arial"/>
                <w:sz w:val="16"/>
                <w:szCs w:val="16"/>
              </w:rPr>
              <w:t>2019</w:t>
            </w:r>
          </w:p>
          <w:p w:rsidR="00262868" w:rsidRPr="003F0B2D" w:rsidRDefault="006C553F" w:rsidP="006F494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0B2D">
              <w:rPr>
                <w:rFonts w:ascii="Arial" w:hAnsi="Arial" w:cs="Arial"/>
                <w:sz w:val="16"/>
                <w:szCs w:val="16"/>
              </w:rPr>
              <w:t>(</w:t>
            </w:r>
            <w:r w:rsidR="006F4944">
              <w:rPr>
                <w:rFonts w:ascii="Arial" w:hAnsi="Arial" w:cs="Arial"/>
                <w:sz w:val="16"/>
                <w:szCs w:val="16"/>
              </w:rPr>
              <w:t>FRIDAY</w:t>
            </w:r>
            <w:r w:rsidR="00ED3FE7" w:rsidRPr="003F0B2D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4387" w:type="dxa"/>
            <w:gridSpan w:val="2"/>
            <w:shd w:val="clear" w:color="auto" w:fill="auto"/>
            <w:vAlign w:val="center"/>
          </w:tcPr>
          <w:p w:rsidR="00005E21" w:rsidRPr="00005E21" w:rsidRDefault="00005E21" w:rsidP="00CF7A36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8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We set-up brand new computers.</w:t>
            </w:r>
          </w:p>
          <w:p w:rsidR="00CF7A36" w:rsidRPr="00CF7A36" w:rsidRDefault="00CF7A36" w:rsidP="00CF7A36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8"/>
                <w:szCs w:val="16"/>
              </w:rPr>
            </w:pPr>
            <w:r w:rsidRPr="00CF7A36">
              <w:rPr>
                <w:rFonts w:ascii="Arial" w:hAnsi="Arial" w:cs="Arial"/>
                <w:sz w:val="16"/>
                <w:szCs w:val="16"/>
              </w:rPr>
              <w:t>We arranged our requirements for our narrative report because this is our last day for on job trainee.</w:t>
            </w:r>
          </w:p>
          <w:p w:rsidR="0087423C" w:rsidRPr="00CF7A36" w:rsidRDefault="0087423C" w:rsidP="000054BE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8"/>
                <w:szCs w:val="16"/>
              </w:rPr>
            </w:pPr>
          </w:p>
          <w:p w:rsidR="00262868" w:rsidRPr="00CF7A36" w:rsidRDefault="00262868" w:rsidP="004B3471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8"/>
                <w:szCs w:val="16"/>
              </w:rPr>
            </w:pPr>
          </w:p>
        </w:tc>
        <w:tc>
          <w:tcPr>
            <w:tcW w:w="44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31182" w:rsidRPr="00CF7A36" w:rsidRDefault="00231182" w:rsidP="0023118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CF7A36" w:rsidRPr="00CF7A36" w:rsidRDefault="00CF7A36" w:rsidP="00CF7A36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F7A36">
              <w:rPr>
                <w:rFonts w:ascii="Arial" w:hAnsi="Arial" w:cs="Arial"/>
                <w:sz w:val="16"/>
                <w:szCs w:val="16"/>
              </w:rPr>
              <w:t>Be responsible all the time.</w:t>
            </w:r>
          </w:p>
          <w:p w:rsidR="00CF7A36" w:rsidRPr="00CF7A36" w:rsidRDefault="00CF7A36" w:rsidP="00CF7A36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F7A36">
              <w:rPr>
                <w:rFonts w:ascii="Arial" w:hAnsi="Arial" w:cs="Arial"/>
                <w:sz w:val="16"/>
                <w:szCs w:val="16"/>
              </w:rPr>
              <w:t>Thankful to our co-trainee to guide us until we finish our on-job trainee.</w:t>
            </w:r>
          </w:p>
          <w:p w:rsidR="00231182" w:rsidRPr="00CF7A36" w:rsidRDefault="00231182" w:rsidP="00231182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A3286A" w:rsidRPr="00CF7A36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FC5BDA" w:rsidRPr="00CF7A36" w:rsidRDefault="00FC5BDA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868" w:rsidRPr="00D9165E" w:rsidTr="003F0B2D">
        <w:trPr>
          <w:trHeight w:val="1742"/>
          <w:jc w:val="center"/>
        </w:trPr>
        <w:tc>
          <w:tcPr>
            <w:tcW w:w="2226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62868" w:rsidRPr="003F0B2D" w:rsidRDefault="00262868" w:rsidP="00CF7A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87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62868" w:rsidRPr="00CF7A36" w:rsidRDefault="00262868" w:rsidP="00CF7A36">
            <w:p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31182" w:rsidRPr="003F0B2D" w:rsidRDefault="00231182" w:rsidP="00231182">
            <w:pPr>
              <w:pStyle w:val="ListParagraph"/>
              <w:spacing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231182" w:rsidRPr="00CF7A36" w:rsidRDefault="00CF7A36" w:rsidP="00CF7A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F7A3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A3286A" w:rsidRPr="003F0B2D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FC5BDA" w:rsidRPr="003F0B2D" w:rsidRDefault="00FC5BDA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5465" w:rsidRPr="00D9165E" w:rsidTr="003F0B2D">
        <w:trPr>
          <w:trHeight w:val="2112"/>
          <w:jc w:val="center"/>
        </w:trPr>
        <w:tc>
          <w:tcPr>
            <w:tcW w:w="56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FFFFFF"/>
            </w:tcBorders>
            <w:shd w:val="clear" w:color="auto" w:fill="auto"/>
          </w:tcPr>
          <w:p w:rsidR="00C75465" w:rsidRPr="00D9165E" w:rsidRDefault="00C75465" w:rsidP="00D9165E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C75465" w:rsidRPr="00A55A97" w:rsidRDefault="00EC4A14" w:rsidP="00D9165E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A55A97"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20FF1AA" wp14:editId="68B706A9">
                      <wp:simplePos x="0" y="0"/>
                      <wp:positionH relativeFrom="margin">
                        <wp:posOffset>3175</wp:posOffset>
                      </wp:positionH>
                      <wp:positionV relativeFrom="paragraph">
                        <wp:posOffset>481330</wp:posOffset>
                      </wp:positionV>
                      <wp:extent cx="2305050" cy="675640"/>
                      <wp:effectExtent l="0" t="0" r="0" b="3810"/>
                      <wp:wrapTopAndBottom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05050" cy="6756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71A2E" w:rsidRPr="00366A2E" w:rsidRDefault="00571A2E" w:rsidP="00571A2E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__ALDRIN P. CATACUTAN__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2131C6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423645" w:rsidRPr="001624D2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.25pt;margin-top:37.9pt;width:181.5pt;height:53.2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" filled="f" stroked="f" strokeweight=".5pt">
                      <v:path arrowok="t"/>
                      <v:textbox style="mso-fit-shape-to-text:t">
                        <w:txbxContent>
                          <w:p w:rsidR="00571A2E" w:rsidRPr="00366A2E" w:rsidRDefault="00571A2E" w:rsidP="00571A2E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__ALDRIN P. CATACUTAN__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2131C6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423645" w:rsidRPr="001624D2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C75465" w:rsidRPr="00A55A97">
              <w:rPr>
                <w:rFonts w:ascii="Arial" w:hAnsi="Arial" w:cs="Arial"/>
                <w:b/>
                <w:sz w:val="16"/>
                <w:szCs w:val="16"/>
              </w:rPr>
              <w:t>PREPARED BY:</w:t>
            </w:r>
            <w:r w:rsidR="00423645" w:rsidRPr="00A55A97">
              <w:rPr>
                <w:b/>
                <w:noProof/>
                <w:lang w:eastAsia="en-PH"/>
              </w:rPr>
              <w:t xml:space="preserve"> </w:t>
            </w:r>
          </w:p>
        </w:tc>
        <w:tc>
          <w:tcPr>
            <w:tcW w:w="5378" w:type="dxa"/>
            <w:gridSpan w:val="2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75465" w:rsidRPr="00A55A97" w:rsidRDefault="00EC4A14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0875DA1" wp14:editId="741FDA54">
                      <wp:simplePos x="0" y="0"/>
                      <wp:positionH relativeFrom="margin">
                        <wp:posOffset>348615</wp:posOffset>
                      </wp:positionH>
                      <wp:positionV relativeFrom="paragraph">
                        <wp:posOffset>598170</wp:posOffset>
                      </wp:positionV>
                      <wp:extent cx="2352675" cy="714375"/>
                      <wp:effectExtent l="0" t="0" r="0" b="0"/>
                      <wp:wrapTopAndBottom/>
                      <wp:docPr id="2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5267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71A2E" w:rsidRPr="00366A2E" w:rsidRDefault="00571A2E" w:rsidP="00571A2E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_BERNARDO S. CARONONGAN_</w:t>
                                  </w:r>
                                </w:p>
                                <w:p w:rsidR="00EC4A14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Signature </w:t>
                                  </w:r>
                                  <w:r w:rsidR="00EC4A14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over printed name 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of 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On-Site Supervisor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423645" w:rsidRPr="001624D2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7" type="#_x0000_t202" style="position:absolute;margin-left:27.45pt;margin-top:47.1pt;width:185.25pt;height:56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" filled="f" stroked="f" strokeweight=".5pt">
                      <v:path arrowok="t"/>
                      <v:textbox>
                        <w:txbxContent>
                          <w:p w:rsidR="00571A2E" w:rsidRPr="00366A2E" w:rsidRDefault="00571A2E" w:rsidP="00571A2E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_BERNARDO S. CARONONGAN_</w:t>
                            </w:r>
                          </w:p>
                          <w:p w:rsidR="00EC4A14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 xml:space="preserve">Signature </w:t>
                            </w:r>
                            <w:r w:rsidR="00EC4A14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 xml:space="preserve">over printed name </w:t>
                            </w: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 xml:space="preserve">of 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On-Site Supervisor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423645" w:rsidRPr="001624D2" w:rsidRDefault="00423645" w:rsidP="00423645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C75465" w:rsidRPr="00D9165E">
              <w:rPr>
                <w:rFonts w:ascii="Arial" w:hAnsi="Arial" w:cs="Arial"/>
                <w:sz w:val="16"/>
                <w:szCs w:val="16"/>
              </w:rPr>
              <w:br/>
            </w:r>
            <w:r w:rsidR="0086144B" w:rsidRPr="00D9165E"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  <w:r w:rsidR="00C75465" w:rsidRPr="00A55A97">
              <w:rPr>
                <w:rFonts w:ascii="Arial" w:hAnsi="Arial" w:cs="Arial"/>
                <w:b/>
                <w:sz w:val="16"/>
                <w:szCs w:val="16"/>
              </w:rPr>
              <w:t>NOTED BY:</w:t>
            </w:r>
            <w:r w:rsidR="00423645" w:rsidRPr="00A55A97">
              <w:rPr>
                <w:b/>
                <w:noProof/>
                <w:lang w:eastAsia="en-PH"/>
              </w:rPr>
              <w:t xml:space="preserve"> </w:t>
            </w:r>
          </w:p>
        </w:tc>
      </w:tr>
    </w:tbl>
    <w:p w:rsidR="00110E9D" w:rsidRDefault="00110E9D"/>
    <w:sectPr w:rsidR="00110E9D" w:rsidSect="0074369B">
      <w:headerReference w:type="default" r:id="rId9"/>
      <w:pgSz w:w="11906" w:h="16838" w:code="9"/>
      <w:pgMar w:top="720" w:right="720" w:bottom="288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992" w:rsidRDefault="00DC0992" w:rsidP="00D36491">
      <w:pPr>
        <w:spacing w:after="0" w:line="240" w:lineRule="auto"/>
      </w:pPr>
      <w:r>
        <w:separator/>
      </w:r>
    </w:p>
  </w:endnote>
  <w:endnote w:type="continuationSeparator" w:id="0">
    <w:p w:rsidR="00DC0992" w:rsidRDefault="00DC0992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992" w:rsidRDefault="00DC0992" w:rsidP="00D36491">
      <w:pPr>
        <w:spacing w:after="0" w:line="240" w:lineRule="auto"/>
      </w:pPr>
      <w:r>
        <w:separator/>
      </w:r>
    </w:p>
  </w:footnote>
  <w:footnote w:type="continuationSeparator" w:id="0">
    <w:p w:rsidR="00DC0992" w:rsidRDefault="00DC0992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44B" w:rsidRDefault="006C06AC" w:rsidP="0086144B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D774FD">
      <w:rPr>
        <w:rFonts w:ascii="Arial" w:hAnsi="Arial" w:cs="Arial"/>
        <w:i/>
        <w:sz w:val="14"/>
        <w:szCs w:val="14"/>
      </w:rPr>
      <w:t>T-19</w:t>
    </w:r>
  </w:p>
  <w:p w:rsidR="0086144B" w:rsidRDefault="0086144B" w:rsidP="0086144B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6144B" w:rsidRDefault="0086144B" w:rsidP="0086144B">
    <w:pPr>
      <w:pStyle w:val="Header"/>
      <w:tabs>
        <w:tab w:val="clear" w:pos="9360"/>
        <w:tab w:val="right" w:pos="8010"/>
      </w:tabs>
      <w:ind w:right="-244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A14"/>
    <w:rsid w:val="000054BE"/>
    <w:rsid w:val="00005E21"/>
    <w:rsid w:val="00097075"/>
    <w:rsid w:val="000A2936"/>
    <w:rsid w:val="000A3471"/>
    <w:rsid w:val="00110E9D"/>
    <w:rsid w:val="001112DE"/>
    <w:rsid w:val="00121174"/>
    <w:rsid w:val="001B6958"/>
    <w:rsid w:val="002131C6"/>
    <w:rsid w:val="0021449D"/>
    <w:rsid w:val="00231182"/>
    <w:rsid w:val="002516BC"/>
    <w:rsid w:val="00262868"/>
    <w:rsid w:val="002E3CAC"/>
    <w:rsid w:val="003240B9"/>
    <w:rsid w:val="00341E5D"/>
    <w:rsid w:val="00351BBF"/>
    <w:rsid w:val="003E3C1B"/>
    <w:rsid w:val="003F0B2D"/>
    <w:rsid w:val="00423645"/>
    <w:rsid w:val="004B3471"/>
    <w:rsid w:val="004B626C"/>
    <w:rsid w:val="004C548E"/>
    <w:rsid w:val="004F7563"/>
    <w:rsid w:val="00566577"/>
    <w:rsid w:val="00571A2E"/>
    <w:rsid w:val="00576CD6"/>
    <w:rsid w:val="00600B0F"/>
    <w:rsid w:val="006558E7"/>
    <w:rsid w:val="006562F9"/>
    <w:rsid w:val="00664905"/>
    <w:rsid w:val="00685F48"/>
    <w:rsid w:val="006C06AC"/>
    <w:rsid w:val="006C553F"/>
    <w:rsid w:val="006F4944"/>
    <w:rsid w:val="00735B71"/>
    <w:rsid w:val="0074369B"/>
    <w:rsid w:val="007A0417"/>
    <w:rsid w:val="007E6E0D"/>
    <w:rsid w:val="00831AEB"/>
    <w:rsid w:val="0086144B"/>
    <w:rsid w:val="0087423C"/>
    <w:rsid w:val="00896CA3"/>
    <w:rsid w:val="00A16139"/>
    <w:rsid w:val="00A3286A"/>
    <w:rsid w:val="00A32FFC"/>
    <w:rsid w:val="00A55A97"/>
    <w:rsid w:val="00A63E1B"/>
    <w:rsid w:val="00A8346E"/>
    <w:rsid w:val="00BE63CF"/>
    <w:rsid w:val="00C450C8"/>
    <w:rsid w:val="00C75465"/>
    <w:rsid w:val="00C92A79"/>
    <w:rsid w:val="00C94551"/>
    <w:rsid w:val="00CA4B62"/>
    <w:rsid w:val="00CF7A36"/>
    <w:rsid w:val="00D20205"/>
    <w:rsid w:val="00D36491"/>
    <w:rsid w:val="00D774FD"/>
    <w:rsid w:val="00D9165E"/>
    <w:rsid w:val="00DA48E8"/>
    <w:rsid w:val="00DC0992"/>
    <w:rsid w:val="00EC4A14"/>
    <w:rsid w:val="00ED3FE7"/>
    <w:rsid w:val="00EF287C"/>
    <w:rsid w:val="00F12C28"/>
    <w:rsid w:val="00F40CBB"/>
    <w:rsid w:val="00FC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861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614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D3F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861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614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D3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20%20Practicum%20Weekly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 Practicum Weekly Report.dot</Template>
  <TotalTime>3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5</cp:revision>
  <cp:lastPrinted>2017-02-23T02:57:00Z</cp:lastPrinted>
  <dcterms:created xsi:type="dcterms:W3CDTF">2019-05-10T04:14:00Z</dcterms:created>
  <dcterms:modified xsi:type="dcterms:W3CDTF">2019-05-15T16:24:00Z</dcterms:modified>
</cp:coreProperties>
</file>