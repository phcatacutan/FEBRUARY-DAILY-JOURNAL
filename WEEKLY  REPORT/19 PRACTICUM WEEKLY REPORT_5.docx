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781"/>
        <w:gridCol w:w="3443"/>
        <w:gridCol w:w="938"/>
        <w:gridCol w:w="4443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E1DD5C" wp14:editId="33F5DCFA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4B626C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9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4B626C">
              <w:rPr>
                <w:rFonts w:ascii="Arial" w:hAnsi="Arial" w:cs="Arial"/>
                <w:b/>
                <w:sz w:val="16"/>
                <w:szCs w:val="16"/>
              </w:rPr>
              <w:t>SATUR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1B6958" w:rsidRPr="00650F71" w:rsidRDefault="001B6958" w:rsidP="001B6958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FC5BDA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4B626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11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A3286A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3286A" w:rsidRPr="00F5621C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3286A" w:rsidRPr="00D121F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D9165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4B626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12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FC5BDA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4B626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13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4B626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14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THURSDAY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2B3264" wp14:editId="663922C8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F8479F" wp14:editId="27E066FF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E8" w:rsidRDefault="00EA67E8" w:rsidP="00D36491">
      <w:pPr>
        <w:spacing w:after="0" w:line="240" w:lineRule="auto"/>
      </w:pPr>
      <w:r>
        <w:separator/>
      </w:r>
    </w:p>
  </w:endnote>
  <w:endnote w:type="continuationSeparator" w:id="0">
    <w:p w:rsidR="00EA67E8" w:rsidRDefault="00EA67E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E8" w:rsidRDefault="00EA67E8" w:rsidP="00D36491">
      <w:pPr>
        <w:spacing w:after="0" w:line="240" w:lineRule="auto"/>
      </w:pPr>
      <w:r>
        <w:separator/>
      </w:r>
    </w:p>
  </w:footnote>
  <w:footnote w:type="continuationSeparator" w:id="0">
    <w:p w:rsidR="00EA67E8" w:rsidRDefault="00EA67E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1B6958"/>
    <w:rsid w:val="002131C6"/>
    <w:rsid w:val="002516BC"/>
    <w:rsid w:val="00262868"/>
    <w:rsid w:val="002E3CAC"/>
    <w:rsid w:val="003240B9"/>
    <w:rsid w:val="00341E5D"/>
    <w:rsid w:val="00351BBF"/>
    <w:rsid w:val="003E3C1B"/>
    <w:rsid w:val="00423645"/>
    <w:rsid w:val="004B626C"/>
    <w:rsid w:val="00566577"/>
    <w:rsid w:val="00571A2E"/>
    <w:rsid w:val="00576CD6"/>
    <w:rsid w:val="00600B0F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A16139"/>
    <w:rsid w:val="00A3286A"/>
    <w:rsid w:val="00A55A97"/>
    <w:rsid w:val="00A63E1B"/>
    <w:rsid w:val="00A8346E"/>
    <w:rsid w:val="00BE63CF"/>
    <w:rsid w:val="00C75465"/>
    <w:rsid w:val="00C92A79"/>
    <w:rsid w:val="00CA4B62"/>
    <w:rsid w:val="00D36491"/>
    <w:rsid w:val="00D774FD"/>
    <w:rsid w:val="00D9165E"/>
    <w:rsid w:val="00DA48E8"/>
    <w:rsid w:val="00EA67E8"/>
    <w:rsid w:val="00EC4A14"/>
    <w:rsid w:val="00ED3FE7"/>
    <w:rsid w:val="00EF287C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2017-02-23T02:57:00Z</cp:lastPrinted>
  <dcterms:created xsi:type="dcterms:W3CDTF">2019-05-09T21:22:00Z</dcterms:created>
  <dcterms:modified xsi:type="dcterms:W3CDTF">2019-05-09T21:22:00Z</dcterms:modified>
</cp:coreProperties>
</file>