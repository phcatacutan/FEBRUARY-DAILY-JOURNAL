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1"/>
        <w:gridCol w:w="3445"/>
        <w:gridCol w:w="939"/>
        <w:gridCol w:w="4441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10C3F31" wp14:editId="6DE10D7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863099" w:rsidRDefault="004C548E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 xml:space="preserve">APRIL 4, </w:t>
            </w:r>
            <w:r w:rsidR="00ED3FE7" w:rsidRPr="00863099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ED3FE7" w:rsidRPr="00863099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(</w:t>
            </w:r>
            <w:r w:rsidR="0004407C" w:rsidRPr="00863099">
              <w:rPr>
                <w:rFonts w:ascii="Arial" w:hAnsi="Arial" w:cs="Arial"/>
                <w:sz w:val="16"/>
                <w:szCs w:val="16"/>
              </w:rPr>
              <w:t>THURS</w:t>
            </w:r>
            <w:r w:rsidRPr="00863099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558E7" w:rsidRPr="00863099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Arrange the documents</w:t>
            </w:r>
          </w:p>
          <w:p w:rsidR="00231182" w:rsidRPr="00863099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262868" w:rsidRPr="00863099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863099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03C36" w:rsidRPr="00863099" w:rsidRDefault="00E03C36" w:rsidP="00E03C36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863099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E03C36" w:rsidRPr="00863099" w:rsidRDefault="00E03C36" w:rsidP="00E03C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E03C36" w:rsidRPr="00863099" w:rsidRDefault="00E03C36" w:rsidP="00E03C36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863099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863099" w:rsidRDefault="004C548E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APRIL 6</w:t>
            </w:r>
            <w:r w:rsidR="00ED3FE7" w:rsidRPr="00863099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863099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863099">
              <w:rPr>
                <w:rFonts w:ascii="Arial" w:hAnsi="Arial" w:cs="Arial"/>
                <w:sz w:val="16"/>
                <w:szCs w:val="16"/>
              </w:rPr>
              <w:t>SATUR</w:t>
            </w:r>
            <w:r w:rsidRPr="00863099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4C548E" w:rsidRPr="00863099" w:rsidRDefault="004C548E" w:rsidP="004C548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6558E7" w:rsidRPr="00863099" w:rsidRDefault="006558E7" w:rsidP="006558E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863099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863099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E03C36" w:rsidRPr="00863099" w:rsidRDefault="00E03C36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863099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E03C36" w:rsidRPr="00863099" w:rsidRDefault="00E03C36" w:rsidP="00E03C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E03C36" w:rsidRPr="00863099" w:rsidRDefault="00E03C36" w:rsidP="00E03C36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863099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863099" w:rsidRDefault="004C548E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APRIL 8</w:t>
            </w:r>
            <w:r w:rsidR="00ED3FE7" w:rsidRPr="00863099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863099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863099">
              <w:rPr>
                <w:rFonts w:ascii="Arial" w:hAnsi="Arial" w:cs="Arial"/>
                <w:sz w:val="16"/>
                <w:szCs w:val="16"/>
              </w:rPr>
              <w:t>MON</w:t>
            </w:r>
            <w:r w:rsidR="006C553F" w:rsidRPr="00863099">
              <w:rPr>
                <w:rFonts w:ascii="Arial" w:hAnsi="Arial" w:cs="Arial"/>
                <w:sz w:val="16"/>
                <w:szCs w:val="16"/>
              </w:rPr>
              <w:t>D</w:t>
            </w:r>
            <w:r w:rsidRPr="00863099">
              <w:rPr>
                <w:rFonts w:ascii="Arial" w:hAnsi="Arial" w:cs="Arial"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4C548E" w:rsidRPr="00863099" w:rsidRDefault="004C548E" w:rsidP="004C548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7A0417" w:rsidRPr="00863099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863099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863099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863099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863099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863099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863099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863099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863099" w:rsidRDefault="004C548E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APRIL 10</w:t>
            </w:r>
            <w:r w:rsidR="00231182" w:rsidRPr="0086309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863099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262868" w:rsidRPr="00863099" w:rsidRDefault="006C553F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(</w:t>
            </w:r>
            <w:r w:rsidR="0004407C" w:rsidRPr="00863099">
              <w:rPr>
                <w:rFonts w:ascii="Arial" w:hAnsi="Arial" w:cs="Arial"/>
                <w:sz w:val="16"/>
                <w:szCs w:val="16"/>
              </w:rPr>
              <w:t>WEDNES</w:t>
            </w:r>
            <w:r w:rsidR="00ED3FE7" w:rsidRPr="00863099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4C548E" w:rsidRPr="00863099" w:rsidRDefault="004C548E" w:rsidP="004C548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262868" w:rsidRPr="00863099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863099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863099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863099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863099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863099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863099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Pr="00863099" w:rsidRDefault="004C548E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APRIL 11</w:t>
            </w:r>
            <w:r w:rsidR="00ED3FE7" w:rsidRPr="00863099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863099" w:rsidRDefault="00ED3FE7" w:rsidP="0004407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(</w:t>
            </w:r>
            <w:r w:rsidR="0004407C" w:rsidRPr="00863099">
              <w:rPr>
                <w:rFonts w:ascii="Arial" w:hAnsi="Arial" w:cs="Arial"/>
                <w:sz w:val="16"/>
                <w:szCs w:val="16"/>
              </w:rPr>
              <w:t>THURS</w:t>
            </w:r>
            <w:r w:rsidR="00993B44">
              <w:rPr>
                <w:rFonts w:ascii="Arial" w:hAnsi="Arial" w:cs="Arial"/>
                <w:sz w:val="16"/>
                <w:szCs w:val="16"/>
              </w:rPr>
              <w:t>D</w:t>
            </w:r>
            <w:bookmarkStart w:id="0" w:name="_GoBack"/>
            <w:bookmarkEnd w:id="0"/>
            <w:r w:rsidR="00A3286A" w:rsidRPr="00863099">
              <w:rPr>
                <w:rFonts w:ascii="Arial" w:hAnsi="Arial" w:cs="Arial"/>
                <w:sz w:val="16"/>
                <w:szCs w:val="16"/>
              </w:rPr>
              <w:t>AY</w:t>
            </w:r>
            <w:r w:rsidRPr="0086309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4C548E" w:rsidRPr="00863099" w:rsidRDefault="004C548E" w:rsidP="004C548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4C548E" w:rsidRPr="00863099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262868" w:rsidRPr="00863099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1182" w:rsidRPr="00863099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863099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863099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863099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863099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63099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863099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863099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863099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9B6C7E">
        <w:trPr>
          <w:trHeight w:val="2157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BEC03B1" wp14:editId="685664B5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625190" wp14:editId="37DFEB0A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A1" w:rsidRDefault="00EE66A1" w:rsidP="00D36491">
      <w:pPr>
        <w:spacing w:after="0" w:line="240" w:lineRule="auto"/>
      </w:pPr>
      <w:r>
        <w:separator/>
      </w:r>
    </w:p>
  </w:endnote>
  <w:endnote w:type="continuationSeparator" w:id="0">
    <w:p w:rsidR="00EE66A1" w:rsidRDefault="00EE66A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A1" w:rsidRDefault="00EE66A1" w:rsidP="00D36491">
      <w:pPr>
        <w:spacing w:after="0" w:line="240" w:lineRule="auto"/>
      </w:pPr>
      <w:r>
        <w:separator/>
      </w:r>
    </w:p>
  </w:footnote>
  <w:footnote w:type="continuationSeparator" w:id="0">
    <w:p w:rsidR="00EE66A1" w:rsidRDefault="00EE66A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4407C"/>
    <w:rsid w:val="000A2936"/>
    <w:rsid w:val="00110E9D"/>
    <w:rsid w:val="00121174"/>
    <w:rsid w:val="001B6958"/>
    <w:rsid w:val="002131C6"/>
    <w:rsid w:val="00231182"/>
    <w:rsid w:val="002516BC"/>
    <w:rsid w:val="00262868"/>
    <w:rsid w:val="002E3CAC"/>
    <w:rsid w:val="003240B9"/>
    <w:rsid w:val="00341E5D"/>
    <w:rsid w:val="00351BBF"/>
    <w:rsid w:val="003E3C1B"/>
    <w:rsid w:val="00423645"/>
    <w:rsid w:val="004810CB"/>
    <w:rsid w:val="004B626C"/>
    <w:rsid w:val="004C548E"/>
    <w:rsid w:val="004F7563"/>
    <w:rsid w:val="00566577"/>
    <w:rsid w:val="00571A2E"/>
    <w:rsid w:val="00576CD6"/>
    <w:rsid w:val="00600B0F"/>
    <w:rsid w:val="00636BE3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63099"/>
    <w:rsid w:val="00896CA3"/>
    <w:rsid w:val="00993B44"/>
    <w:rsid w:val="009B6C7E"/>
    <w:rsid w:val="00A16139"/>
    <w:rsid w:val="00A3286A"/>
    <w:rsid w:val="00A55A97"/>
    <w:rsid w:val="00A63E1B"/>
    <w:rsid w:val="00A8346E"/>
    <w:rsid w:val="00B35A59"/>
    <w:rsid w:val="00BE63CF"/>
    <w:rsid w:val="00C75465"/>
    <w:rsid w:val="00C92A79"/>
    <w:rsid w:val="00C94551"/>
    <w:rsid w:val="00CA4B62"/>
    <w:rsid w:val="00D36491"/>
    <w:rsid w:val="00D774FD"/>
    <w:rsid w:val="00D9165E"/>
    <w:rsid w:val="00DA48E8"/>
    <w:rsid w:val="00E03C36"/>
    <w:rsid w:val="00EC4A14"/>
    <w:rsid w:val="00ED3FE7"/>
    <w:rsid w:val="00EE66A1"/>
    <w:rsid w:val="00EF287C"/>
    <w:rsid w:val="00F16A92"/>
    <w:rsid w:val="00F40CB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7</cp:revision>
  <cp:lastPrinted>2017-02-23T02:57:00Z</cp:lastPrinted>
  <dcterms:created xsi:type="dcterms:W3CDTF">2019-05-10T03:41:00Z</dcterms:created>
  <dcterms:modified xsi:type="dcterms:W3CDTF">2019-05-15T15:58:00Z</dcterms:modified>
</cp:coreProperties>
</file>