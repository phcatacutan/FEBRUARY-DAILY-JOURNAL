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769"/>
        <w:gridCol w:w="3411"/>
        <w:gridCol w:w="928"/>
        <w:gridCol w:w="4393"/>
      </w:tblGrid>
      <w:tr w:rsidR="00DA48E8" w:rsidRPr="00D9165E" w:rsidTr="004056BE">
        <w:trPr>
          <w:trHeight w:val="1146"/>
          <w:jc w:val="center"/>
        </w:trPr>
        <w:tc>
          <w:tcPr>
            <w:tcW w:w="1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640B77B" wp14:editId="3BCBB6A3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4056BE">
        <w:trPr>
          <w:trHeight w:val="279"/>
          <w:jc w:val="center"/>
        </w:trPr>
        <w:tc>
          <w:tcPr>
            <w:tcW w:w="22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8732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4056BE">
        <w:trPr>
          <w:trHeight w:val="279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8732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4056BE">
        <w:trPr>
          <w:trHeight w:val="279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732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4056BE">
        <w:trPr>
          <w:trHeight w:val="279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8732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4056BE">
        <w:trPr>
          <w:trHeight w:val="279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32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4056BE">
        <w:trPr>
          <w:trHeight w:val="279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32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4056BE">
        <w:trPr>
          <w:trHeight w:val="279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8732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4056BE">
        <w:trPr>
          <w:trHeight w:val="279"/>
          <w:jc w:val="center"/>
        </w:trPr>
        <w:tc>
          <w:tcPr>
            <w:tcW w:w="22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33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39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4056BE">
        <w:trPr>
          <w:trHeight w:val="1723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4056BE" w:rsidRDefault="000A3471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APRIL 20</w:t>
            </w:r>
            <w:r w:rsidR="004C548E" w:rsidRPr="004056B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3FE7" w:rsidRPr="004056BE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ED3FE7" w:rsidRPr="004056B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(</w:t>
            </w:r>
            <w:r w:rsidR="00233E52" w:rsidRPr="004056BE">
              <w:rPr>
                <w:rFonts w:ascii="Arial" w:hAnsi="Arial" w:cs="Arial"/>
                <w:sz w:val="16"/>
                <w:szCs w:val="16"/>
              </w:rPr>
              <w:t>SATURDAY</w:t>
            </w:r>
            <w:r w:rsidRPr="004056B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39" w:type="dxa"/>
            <w:gridSpan w:val="2"/>
            <w:shd w:val="clear" w:color="auto" w:fill="auto"/>
            <w:vAlign w:val="center"/>
          </w:tcPr>
          <w:p w:rsidR="0021449D" w:rsidRPr="004056BE" w:rsidRDefault="0021449D" w:rsidP="0021449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Help our co-trainee to repair broken computers in server room.</w:t>
            </w:r>
          </w:p>
          <w:p w:rsidR="0021449D" w:rsidRPr="004056BE" w:rsidRDefault="0021449D" w:rsidP="0021449D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1449D" w:rsidRPr="004056BE" w:rsidRDefault="0021449D" w:rsidP="0021449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Crimping a network cable.</w:t>
            </w:r>
          </w:p>
          <w:p w:rsidR="00262868" w:rsidRPr="004056BE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4056BE" w:rsidRDefault="00231182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32FFC" w:rsidRPr="004056BE" w:rsidRDefault="00A32FFC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62868" w:rsidRPr="004056BE" w:rsidRDefault="00ED3FE7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A3286A" w:rsidRPr="004056BE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4056BE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A32FFC" w:rsidRPr="004056BE" w:rsidRDefault="00A32FFC" w:rsidP="00A32FF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A32FFC" w:rsidRPr="004056BE" w:rsidRDefault="00A32FFC" w:rsidP="00A32FF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4056BE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4056BE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4056BE" w:rsidRDefault="00A3286A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4056BE">
        <w:trPr>
          <w:trHeight w:val="1723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4056BE" w:rsidRDefault="000A3471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 w:colFirst="1" w:colLast="1"/>
            <w:r w:rsidRPr="004056BE">
              <w:rPr>
                <w:rFonts w:ascii="Arial" w:hAnsi="Arial" w:cs="Arial"/>
                <w:sz w:val="16"/>
                <w:szCs w:val="16"/>
              </w:rPr>
              <w:t>APRIL 22</w:t>
            </w:r>
            <w:r w:rsidR="00ED3FE7" w:rsidRPr="004056BE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4056BE" w:rsidRDefault="00ED3FE7" w:rsidP="00233E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(</w:t>
            </w:r>
            <w:r w:rsidR="00233E52" w:rsidRPr="004056BE">
              <w:rPr>
                <w:rFonts w:ascii="Arial" w:hAnsi="Arial" w:cs="Arial"/>
                <w:sz w:val="16"/>
                <w:szCs w:val="16"/>
              </w:rPr>
              <w:t>MONDAY</w:t>
            </w:r>
            <w:r w:rsidRPr="004056B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39" w:type="dxa"/>
            <w:gridSpan w:val="2"/>
            <w:shd w:val="clear" w:color="auto" w:fill="auto"/>
            <w:vAlign w:val="center"/>
          </w:tcPr>
          <w:p w:rsidR="000A3471" w:rsidRPr="004056BE" w:rsidRDefault="000A3471" w:rsidP="000A34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0A3471" w:rsidRPr="004056BE" w:rsidRDefault="000A3471" w:rsidP="000A34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Setup a brand new Desktop Computer and record the specification of each.</w:t>
            </w:r>
          </w:p>
          <w:p w:rsidR="006558E7" w:rsidRPr="004056BE" w:rsidRDefault="006558E7" w:rsidP="006558E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62868" w:rsidRPr="004056BE" w:rsidRDefault="00262868" w:rsidP="006558E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4056BE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FFC" w:rsidRPr="004056BE" w:rsidRDefault="00A32FFC" w:rsidP="00A32FFC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4056BE" w:rsidRDefault="006C553F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A3286A" w:rsidRPr="004056BE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4056BE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A32FFC" w:rsidRPr="004056BE" w:rsidRDefault="00A32FFC" w:rsidP="00A32FF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A32FFC" w:rsidRPr="004056BE" w:rsidRDefault="00A32FFC" w:rsidP="00A32FF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4056BE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4056BE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4056BE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4056BE">
        <w:trPr>
          <w:trHeight w:val="1723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4056BE" w:rsidRDefault="000A3471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APRIL 23</w:t>
            </w:r>
            <w:r w:rsidR="00ED3FE7" w:rsidRPr="004056BE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4056B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(</w:t>
            </w:r>
            <w:r w:rsidR="00233E52" w:rsidRPr="004056BE">
              <w:rPr>
                <w:rFonts w:ascii="Arial" w:hAnsi="Arial" w:cs="Arial"/>
                <w:sz w:val="16"/>
                <w:szCs w:val="16"/>
              </w:rPr>
              <w:t>TUESDAY</w:t>
            </w:r>
            <w:r w:rsidRPr="004056B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39" w:type="dxa"/>
            <w:gridSpan w:val="2"/>
            <w:shd w:val="clear" w:color="auto" w:fill="auto"/>
            <w:vAlign w:val="center"/>
          </w:tcPr>
          <w:p w:rsidR="0087423C" w:rsidRPr="004056BE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87423C" w:rsidRPr="004056BE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Setup a brand new Desktop Computer and record the specification of each.</w:t>
            </w:r>
          </w:p>
          <w:p w:rsidR="007A0417" w:rsidRPr="004056BE" w:rsidRDefault="007A0417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62868" w:rsidRPr="004056B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4056BE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4056BE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4056BE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4056BE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4056BE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4056BE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4056BE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4056BE" w:rsidRDefault="00FC5BDA" w:rsidP="00A3286A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4056BE">
        <w:trPr>
          <w:trHeight w:val="1723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4056BE" w:rsidRDefault="000A3471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APRIL 24</w:t>
            </w:r>
            <w:r w:rsidR="00231182" w:rsidRPr="004056B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3FE7" w:rsidRPr="004056BE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262868" w:rsidRPr="004056BE" w:rsidRDefault="006C553F" w:rsidP="006558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(</w:t>
            </w:r>
            <w:r w:rsidR="00233E52" w:rsidRPr="004056BE">
              <w:rPr>
                <w:rFonts w:ascii="Arial" w:hAnsi="Arial" w:cs="Arial"/>
                <w:sz w:val="16"/>
                <w:szCs w:val="16"/>
              </w:rPr>
              <w:t>WEDNESDAY</w:t>
            </w:r>
            <w:r w:rsidR="00ED3FE7" w:rsidRPr="004056B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39" w:type="dxa"/>
            <w:gridSpan w:val="2"/>
            <w:shd w:val="clear" w:color="auto" w:fill="auto"/>
            <w:vAlign w:val="center"/>
          </w:tcPr>
          <w:p w:rsidR="0087423C" w:rsidRPr="004056BE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87423C" w:rsidRPr="004056BE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Setup a brand new Desktop Computer and record the specification of each.</w:t>
            </w:r>
          </w:p>
          <w:p w:rsidR="00262868" w:rsidRPr="004056BE" w:rsidRDefault="00262868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</w:tc>
        <w:tc>
          <w:tcPr>
            <w:tcW w:w="439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4056BE" w:rsidRDefault="00231182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62868" w:rsidRPr="004056BE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4056BE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4056BE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4056BE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4056BE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4056BE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4056B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4056BE">
        <w:trPr>
          <w:trHeight w:val="1723"/>
          <w:jc w:val="center"/>
        </w:trPr>
        <w:tc>
          <w:tcPr>
            <w:tcW w:w="22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Pr="004056BE" w:rsidRDefault="000A3471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APRIL 25</w:t>
            </w:r>
            <w:r w:rsidR="00ED3FE7" w:rsidRPr="004056BE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4056BE" w:rsidRDefault="00ED3FE7" w:rsidP="00233E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(</w:t>
            </w:r>
            <w:r w:rsidR="00233E52">
              <w:rPr>
                <w:rFonts w:ascii="Arial" w:hAnsi="Arial" w:cs="Arial"/>
                <w:sz w:val="16"/>
                <w:szCs w:val="16"/>
              </w:rPr>
              <w:t>THURSDAY</w:t>
            </w:r>
            <w:r w:rsidRPr="004056B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39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7423C" w:rsidRPr="004056BE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87423C" w:rsidRPr="004056BE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Setup a brand new Desktop Computer and record the specification of each.</w:t>
            </w:r>
          </w:p>
          <w:p w:rsidR="00262868" w:rsidRPr="004056B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1182" w:rsidRPr="004056BE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4056BE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4056BE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4056BE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4056BE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6BE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4056BE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4056BE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4056B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0"/>
      <w:tr w:rsidR="00C75465" w:rsidRPr="00D9165E" w:rsidTr="004056BE">
        <w:trPr>
          <w:trHeight w:val="2307"/>
          <w:jc w:val="center"/>
        </w:trPr>
        <w:tc>
          <w:tcPr>
            <w:tcW w:w="56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A33C553" wp14:editId="7F25B7FF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321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10B057" wp14:editId="4C49D970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B59" w:rsidRDefault="00FC4B59" w:rsidP="00D36491">
      <w:pPr>
        <w:spacing w:after="0" w:line="240" w:lineRule="auto"/>
      </w:pPr>
      <w:r>
        <w:separator/>
      </w:r>
    </w:p>
  </w:endnote>
  <w:endnote w:type="continuationSeparator" w:id="0">
    <w:p w:rsidR="00FC4B59" w:rsidRDefault="00FC4B59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B59" w:rsidRDefault="00FC4B59" w:rsidP="00D36491">
      <w:pPr>
        <w:spacing w:after="0" w:line="240" w:lineRule="auto"/>
      </w:pPr>
      <w:r>
        <w:separator/>
      </w:r>
    </w:p>
  </w:footnote>
  <w:footnote w:type="continuationSeparator" w:id="0">
    <w:p w:rsidR="00FC4B59" w:rsidRDefault="00FC4B59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A2936"/>
    <w:rsid w:val="000A3471"/>
    <w:rsid w:val="00110E9D"/>
    <w:rsid w:val="00121174"/>
    <w:rsid w:val="001B6958"/>
    <w:rsid w:val="002131C6"/>
    <w:rsid w:val="0021449D"/>
    <w:rsid w:val="00231182"/>
    <w:rsid w:val="00233E52"/>
    <w:rsid w:val="002516BC"/>
    <w:rsid w:val="00262868"/>
    <w:rsid w:val="00262EF5"/>
    <w:rsid w:val="002E3CAC"/>
    <w:rsid w:val="003240B9"/>
    <w:rsid w:val="00341E5D"/>
    <w:rsid w:val="00351BBF"/>
    <w:rsid w:val="003E3C1B"/>
    <w:rsid w:val="004056BE"/>
    <w:rsid w:val="00423645"/>
    <w:rsid w:val="004B626C"/>
    <w:rsid w:val="004C548E"/>
    <w:rsid w:val="004F7563"/>
    <w:rsid w:val="005647E8"/>
    <w:rsid w:val="00566577"/>
    <w:rsid w:val="00571A2E"/>
    <w:rsid w:val="00576CD6"/>
    <w:rsid w:val="00600B0F"/>
    <w:rsid w:val="006558E7"/>
    <w:rsid w:val="006562F9"/>
    <w:rsid w:val="00664905"/>
    <w:rsid w:val="00685F48"/>
    <w:rsid w:val="006C06AC"/>
    <w:rsid w:val="006C553F"/>
    <w:rsid w:val="00735B71"/>
    <w:rsid w:val="0074369B"/>
    <w:rsid w:val="007A0417"/>
    <w:rsid w:val="007E6E0D"/>
    <w:rsid w:val="00831AEB"/>
    <w:rsid w:val="0086144B"/>
    <w:rsid w:val="0087423C"/>
    <w:rsid w:val="00896CA3"/>
    <w:rsid w:val="00A16139"/>
    <w:rsid w:val="00A3286A"/>
    <w:rsid w:val="00A32FFC"/>
    <w:rsid w:val="00A55A97"/>
    <w:rsid w:val="00A63E1B"/>
    <w:rsid w:val="00A8346E"/>
    <w:rsid w:val="00BE63CF"/>
    <w:rsid w:val="00C75465"/>
    <w:rsid w:val="00C92A79"/>
    <w:rsid w:val="00C94551"/>
    <w:rsid w:val="00CA4B62"/>
    <w:rsid w:val="00D36491"/>
    <w:rsid w:val="00D774FD"/>
    <w:rsid w:val="00D9165E"/>
    <w:rsid w:val="00DA48E8"/>
    <w:rsid w:val="00EC4A14"/>
    <w:rsid w:val="00ED3FE7"/>
    <w:rsid w:val="00EF287C"/>
    <w:rsid w:val="00F40CBB"/>
    <w:rsid w:val="00FC4B59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4</cp:revision>
  <cp:lastPrinted>2017-02-23T02:57:00Z</cp:lastPrinted>
  <dcterms:created xsi:type="dcterms:W3CDTF">2019-05-10T03:50:00Z</dcterms:created>
  <dcterms:modified xsi:type="dcterms:W3CDTF">2019-05-15T16:09:00Z</dcterms:modified>
</cp:coreProperties>
</file>